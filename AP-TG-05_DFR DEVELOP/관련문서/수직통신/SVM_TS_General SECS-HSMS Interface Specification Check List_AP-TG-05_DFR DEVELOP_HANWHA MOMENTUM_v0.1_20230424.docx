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46" w:rsidRPr="005B67F7" w:rsidRDefault="00875E46" w:rsidP="00986E2F">
      <w:pPr>
        <w:ind w:left="400" w:right="220"/>
        <w:jc w:val="right"/>
      </w:pPr>
    </w:p>
    <w:p w:rsidR="0091495C" w:rsidRPr="005B67F7" w:rsidRDefault="0091495C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510D33" w:rsidP="00510D33">
      <w:pPr>
        <w:jc w:val="right"/>
      </w:pPr>
      <w:r>
        <w:rPr>
          <w:rFonts w:asciiTheme="minorEastAsia" w:eastAsiaTheme="minorEastAsia" w:hAnsiTheme="minorEastAsia"/>
          <w:b/>
          <w:sz w:val="56"/>
          <w:szCs w:val="56"/>
        </w:rPr>
        <w:t>absolicsinc</w:t>
      </w:r>
    </w:p>
    <w:p w:rsidR="00E36FD8" w:rsidRDefault="00AB7EB9" w:rsidP="00DA5FE5">
      <w:pPr>
        <w:jc w:val="right"/>
        <w:rPr>
          <w:rFonts w:asciiTheme="minorEastAsia" w:eastAsiaTheme="minorEastAsia" w:hAnsiTheme="minorEastAsia"/>
          <w:b/>
          <w:sz w:val="56"/>
          <w:szCs w:val="56"/>
        </w:rPr>
      </w:pPr>
      <w:r>
        <w:rPr>
          <w:rFonts w:asciiTheme="minorEastAsia" w:eastAsiaTheme="minorEastAsia" w:hAnsiTheme="minorEastAsia" w:hint="eastAsia"/>
          <w:b/>
          <w:sz w:val="56"/>
          <w:szCs w:val="56"/>
        </w:rPr>
        <w:t>C</w:t>
      </w:r>
      <w:r>
        <w:rPr>
          <w:rFonts w:asciiTheme="minorEastAsia" w:eastAsiaTheme="minorEastAsia" w:hAnsiTheme="minorEastAsia"/>
          <w:b/>
          <w:sz w:val="56"/>
          <w:szCs w:val="56"/>
        </w:rPr>
        <w:t>heck Sheet for</w:t>
      </w:r>
    </w:p>
    <w:p w:rsidR="007A6663" w:rsidRPr="00E36FD8" w:rsidRDefault="003544EF" w:rsidP="00E36FD8">
      <w:pPr>
        <w:jc w:val="right"/>
        <w:rPr>
          <w:rFonts w:asciiTheme="minorEastAsia" w:eastAsiaTheme="minorEastAsia" w:hAnsiTheme="minorEastAsia"/>
          <w:b/>
          <w:sz w:val="56"/>
          <w:szCs w:val="56"/>
        </w:rPr>
      </w:pPr>
      <w:r w:rsidRPr="00E36FD8">
        <w:rPr>
          <w:rFonts w:asciiTheme="minorEastAsia" w:eastAsiaTheme="minorEastAsia" w:hAnsiTheme="minorEastAsia"/>
          <w:b/>
          <w:sz w:val="56"/>
          <w:szCs w:val="56"/>
        </w:rPr>
        <w:t>SECS/</w:t>
      </w:r>
      <w:r w:rsidRPr="00E36FD8">
        <w:rPr>
          <w:rFonts w:asciiTheme="minorEastAsia" w:eastAsiaTheme="minorEastAsia" w:hAnsiTheme="minorEastAsia" w:hint="eastAsia"/>
          <w:b/>
          <w:sz w:val="56"/>
          <w:szCs w:val="56"/>
        </w:rPr>
        <w:t>H</w:t>
      </w:r>
      <w:r w:rsidRPr="00E36FD8">
        <w:rPr>
          <w:rFonts w:asciiTheme="minorEastAsia" w:eastAsiaTheme="minorEastAsia" w:hAnsiTheme="minorEastAsia"/>
          <w:b/>
          <w:sz w:val="56"/>
          <w:szCs w:val="56"/>
        </w:rPr>
        <w:t>SMS Interface</w:t>
      </w:r>
      <w:r w:rsidR="0049689F" w:rsidRPr="00E36FD8">
        <w:rPr>
          <w:rFonts w:asciiTheme="minorEastAsia" w:eastAsiaTheme="minorEastAsia" w:hAnsiTheme="minorEastAsia" w:hint="eastAsia"/>
          <w:b/>
          <w:sz w:val="56"/>
          <w:szCs w:val="56"/>
        </w:rPr>
        <w:t>Specification</w:t>
      </w: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9575A4" w:rsidP="00DA5FE5">
      <w:pPr>
        <w:jc w:val="right"/>
        <w:rPr>
          <w:b/>
          <w:sz w:val="28"/>
          <w:szCs w:val="28"/>
        </w:rPr>
      </w:pPr>
      <w:r w:rsidRPr="009575A4">
        <w:rPr>
          <w:b/>
          <w:sz w:val="28"/>
          <w:szCs w:val="28"/>
        </w:rPr>
        <w:t>SVM Smart factory 구축</w:t>
      </w:r>
    </w:p>
    <w:p w:rsidR="00875E46" w:rsidRPr="005B67F7" w:rsidRDefault="00875E46" w:rsidP="00981211">
      <w:pPr>
        <w:ind w:left="400"/>
        <w:jc w:val="center"/>
        <w:rPr>
          <w:b/>
          <w:sz w:val="44"/>
          <w:szCs w:val="44"/>
        </w:rPr>
      </w:pPr>
    </w:p>
    <w:p w:rsidR="00875E46" w:rsidRDefault="00875E46" w:rsidP="00875E46">
      <w:pPr>
        <w:ind w:left="400"/>
        <w:jc w:val="right"/>
        <w:rPr>
          <w:rFonts w:ascii="맑은 고딕" w:hAnsi="맑은 고딕"/>
          <w:sz w:val="32"/>
          <w:szCs w:val="32"/>
        </w:rPr>
      </w:pPr>
    </w:p>
    <w:p w:rsidR="00031DC7" w:rsidRPr="00E36FD8" w:rsidRDefault="00031DC7" w:rsidP="00875E46">
      <w:pPr>
        <w:ind w:left="400"/>
        <w:jc w:val="right"/>
        <w:rPr>
          <w:sz w:val="32"/>
          <w:szCs w:val="32"/>
        </w:rPr>
      </w:pPr>
    </w:p>
    <w:p w:rsidR="00875E46" w:rsidRPr="00E36FD8" w:rsidRDefault="00875E46" w:rsidP="00875E46">
      <w:pPr>
        <w:ind w:left="400"/>
        <w:jc w:val="right"/>
      </w:pPr>
    </w:p>
    <w:p w:rsidR="00875E46" w:rsidRPr="005B67F7" w:rsidRDefault="00875E46" w:rsidP="00DA5FE5">
      <w:pPr>
        <w:jc w:val="right"/>
        <w:rPr>
          <w:b/>
          <w:sz w:val="28"/>
          <w:szCs w:val="28"/>
        </w:rPr>
      </w:pPr>
      <w:r w:rsidRPr="005B67F7">
        <w:rPr>
          <w:rFonts w:hint="eastAsia"/>
          <w:b/>
          <w:sz w:val="28"/>
          <w:szCs w:val="28"/>
        </w:rPr>
        <w:t xml:space="preserve">Version </w:t>
      </w:r>
      <w:r w:rsidR="0098562C">
        <w:rPr>
          <w:b/>
          <w:sz w:val="28"/>
          <w:szCs w:val="28"/>
        </w:rPr>
        <w:t>0.</w:t>
      </w:r>
      <w:r w:rsidR="00CA04CF">
        <w:rPr>
          <w:b/>
          <w:sz w:val="28"/>
          <w:szCs w:val="28"/>
        </w:rPr>
        <w:t>2</w:t>
      </w:r>
    </w:p>
    <w:p w:rsidR="00875E46" w:rsidRPr="005B67F7" w:rsidRDefault="00875E46" w:rsidP="00875E46">
      <w:pPr>
        <w:ind w:left="400"/>
        <w:jc w:val="right"/>
      </w:pPr>
    </w:p>
    <w:p w:rsidR="00875E46" w:rsidRPr="005B67F7" w:rsidRDefault="0074002D" w:rsidP="00875E46">
      <w:pPr>
        <w:ind w:left="400"/>
        <w:jc w:val="right"/>
        <w:rPr>
          <w:rFonts w:ascii="맑은 고딕" w:hAnsi="맑은 고딕"/>
          <w:b/>
        </w:rPr>
      </w:pPr>
      <w:r>
        <w:rPr>
          <w:rFonts w:ascii="맑은 고딕" w:hAnsi="맑은 고딕"/>
          <w:b/>
        </w:rPr>
        <w:t>2022</w:t>
      </w:r>
      <w:r w:rsidR="0098562C">
        <w:rPr>
          <w:rFonts w:ascii="맑은 고딕" w:hAnsi="맑은 고딕"/>
          <w:b/>
        </w:rPr>
        <w:t>-</w:t>
      </w:r>
      <w:r>
        <w:rPr>
          <w:rFonts w:ascii="맑은 고딕" w:hAnsi="맑은 고딕"/>
          <w:b/>
        </w:rPr>
        <w:t>0</w:t>
      </w:r>
      <w:r w:rsidR="0028605A">
        <w:rPr>
          <w:rFonts w:ascii="맑은 고딕" w:hAnsi="맑은 고딕"/>
          <w:b/>
        </w:rPr>
        <w:t>5</w:t>
      </w:r>
      <w:r w:rsidR="0098562C">
        <w:rPr>
          <w:rFonts w:ascii="맑은 고딕" w:hAnsi="맑은 고딕"/>
          <w:b/>
        </w:rPr>
        <w:t>-</w:t>
      </w:r>
      <w:r w:rsidR="0028605A">
        <w:rPr>
          <w:rFonts w:ascii="맑은 고딕" w:hAnsi="맑은 고딕"/>
          <w:b/>
        </w:rPr>
        <w:t>17</w:t>
      </w: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0"/>
      </w:tblGrid>
      <w:tr w:rsidR="007A6663" w:rsidRPr="005B67F7">
        <w:tc>
          <w:tcPr>
            <w:tcW w:w="5000" w:type="pct"/>
          </w:tcPr>
          <w:p w:rsidR="007A6663" w:rsidRPr="005B67F7" w:rsidRDefault="007A6663" w:rsidP="009177D6">
            <w:pPr>
              <w:pStyle w:val="af"/>
            </w:pPr>
          </w:p>
        </w:tc>
      </w:tr>
    </w:tbl>
    <w:p w:rsidR="00F1212D" w:rsidRPr="005B67F7" w:rsidRDefault="00F1212D" w:rsidP="009B1071">
      <w:pPr>
        <w:ind w:right="440"/>
      </w:pPr>
    </w:p>
    <w:p w:rsidR="008138B8" w:rsidRPr="005B67F7" w:rsidRDefault="007A6663" w:rsidP="00D9042D">
      <w:pPr>
        <w:jc w:val="right"/>
        <w:rPr>
          <w:rFonts w:ascii="맑은 고딕" w:hAnsi="맑은 고딕"/>
          <w:b/>
          <w:sz w:val="28"/>
        </w:rPr>
      </w:pPr>
      <w:r w:rsidRPr="005B67F7">
        <w:br w:type="page"/>
      </w:r>
      <w:r w:rsidR="008138B8" w:rsidRPr="005B67F7">
        <w:rPr>
          <w:rFonts w:ascii="맑은 고딕" w:hAnsi="맑은 고딕"/>
          <w:b/>
          <w:sz w:val="28"/>
        </w:rPr>
        <w:t>사 용 권 한</w:t>
      </w:r>
    </w:p>
    <w:p w:rsidR="008138B8" w:rsidRPr="005B67F7" w:rsidRDefault="008138B8" w:rsidP="008138B8">
      <w:pPr>
        <w:rPr>
          <w:rFonts w:ascii="맑은 고딕" w:hAnsi="맑은 고딕"/>
          <w:b/>
        </w:rPr>
      </w:pPr>
    </w:p>
    <w:p w:rsidR="008138B8" w:rsidRPr="005B67F7" w:rsidRDefault="008138B8" w:rsidP="008138B8">
      <w:pPr>
        <w:ind w:left="284" w:right="180"/>
        <w:jc w:val="center"/>
        <w:rPr>
          <w:rFonts w:ascii="맑은 고딕" w:hAnsi="맑은 고딕"/>
        </w:rPr>
      </w:pPr>
      <w:r w:rsidRPr="005B67F7">
        <w:rPr>
          <w:rFonts w:ascii="맑은 고딕" w:hAnsi="맑은 고딕"/>
        </w:rPr>
        <w:t xml:space="preserve">본 문서에 대한 서명은 </w:t>
      </w:r>
      <w:r w:rsidR="00707BCD">
        <w:rPr>
          <w:sz w:val="20"/>
          <w:szCs w:val="18"/>
        </w:rPr>
        <w:t>absolicsinc</w:t>
      </w:r>
      <w:r w:rsidRPr="005B67F7">
        <w:rPr>
          <w:rFonts w:ascii="맑은 고딕" w:hAnsi="맑은 고딕"/>
        </w:rPr>
        <w:t>내부에서 본 문서에 대하여 수행 및 유지관리의 책임이 있음을 인정하는 것임.</w:t>
      </w:r>
    </w:p>
    <w:p w:rsidR="008138B8" w:rsidRPr="005B67F7" w:rsidRDefault="008138B8" w:rsidP="00A34636">
      <w:pPr>
        <w:pStyle w:val="af4"/>
      </w:pPr>
    </w:p>
    <w:p w:rsidR="008138B8" w:rsidRPr="005B67F7" w:rsidRDefault="008138B8" w:rsidP="008138B8">
      <w:pPr>
        <w:spacing w:after="120"/>
        <w:jc w:val="center"/>
        <w:rPr>
          <w:rFonts w:ascii="맑은 고딕" w:hAnsi="맑은 고딕"/>
          <w:i/>
        </w:rPr>
      </w:pPr>
      <w:r w:rsidRPr="005B67F7">
        <w:rPr>
          <w:rFonts w:ascii="맑은 고딕" w:hAnsi="맑은 고딕"/>
          <w:i/>
          <w:sz w:val="16"/>
        </w:rPr>
        <w:t>본 문서는 작성, 검토, 승인하여 승인된 원본을 보관한다..</w:t>
      </w:r>
      <w:r w:rsidRPr="005B67F7">
        <w:rPr>
          <w:rFonts w:ascii="맑은 고딕" w:hAnsi="맑은 고딕"/>
          <w:i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1000"/>
        <w:gridCol w:w="4387"/>
        <w:gridCol w:w="992"/>
        <w:gridCol w:w="2410"/>
      </w:tblGrid>
      <w:tr w:rsidR="008138B8" w:rsidRPr="005B67F7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작성자: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8138B8" w:rsidRPr="005B67F7" w:rsidRDefault="00CB69EE" w:rsidP="00694BF5">
            <w:pPr>
              <w:ind w:firstLineChars="50" w:firstLine="1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i/>
                <w:iCs/>
              </w:rPr>
              <w:t>a</w:t>
            </w:r>
            <w:r>
              <w:rPr>
                <w:rFonts w:ascii="맑은 고딕" w:hAnsi="맑은 고딕"/>
                <w:i/>
                <w:iCs/>
              </w:rPr>
              <w:t>bsolicsinc</w:t>
            </w:r>
            <w:r w:rsidR="00935502">
              <w:rPr>
                <w:rFonts w:ascii="맑은 고딕" w:hAnsi="맑은 고딕" w:hint="eastAsia"/>
              </w:rPr>
              <w:t>유수관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5B67F7" w:rsidRDefault="00935502" w:rsidP="00042203">
            <w:pPr>
              <w:rPr>
                <w:rFonts w:ascii="맑은 고딕" w:hAnsi="맑은 고딕"/>
              </w:rPr>
            </w:pPr>
            <w:r w:rsidRPr="00935502">
              <w:rPr>
                <w:rFonts w:ascii="맑은 고딕" w:hAnsi="맑은 고딕"/>
              </w:rPr>
              <w:t>2022-04-25</w:t>
            </w:r>
          </w:p>
        </w:tc>
      </w:tr>
    </w:tbl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5B67F7" w:rsidRDefault="008138B8" w:rsidP="008138B8">
      <w:pPr>
        <w:jc w:val="center"/>
        <w:rPr>
          <w:rFonts w:ascii="맑은 고딕" w:hAnsi="맑은 고딕"/>
        </w:rPr>
      </w:pPr>
      <w:r w:rsidRPr="005B67F7">
        <w:rPr>
          <w:rFonts w:ascii="맑은 고딕" w:hAnsi="맑은 고딕"/>
        </w:rPr>
        <w:t xml:space="preserve">본인은 서명으로써 본 </w:t>
      </w:r>
      <w:r w:rsidRPr="004501AF">
        <w:rPr>
          <w:rFonts w:ascii="맑은 고딕" w:hAnsi="맑은 고딕"/>
        </w:rPr>
        <w:t xml:space="preserve">문서가 </w:t>
      </w:r>
      <w:r w:rsidR="00707BCD">
        <w:rPr>
          <w:sz w:val="20"/>
          <w:szCs w:val="18"/>
        </w:rPr>
        <w:t>absolicsinc</w:t>
      </w:r>
      <w:r w:rsidRPr="005B67F7">
        <w:rPr>
          <w:rFonts w:ascii="맑은 고딕" w:hAnsi="맑은 고딕"/>
        </w:rPr>
        <w:t>의 업무활동 범위 내에서 사용될 것을 인가함.</w:t>
      </w:r>
    </w:p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707BCD" w:rsidRDefault="008138B8" w:rsidP="008138B8">
      <w:pPr>
        <w:rPr>
          <w:rFonts w:ascii="맑은 고딕" w:hAnsi="맑은 고딕"/>
        </w:rPr>
      </w:pPr>
    </w:p>
    <w:tbl>
      <w:tblPr>
        <w:tblW w:w="0" w:type="auto"/>
        <w:jc w:val="center"/>
        <w:tblLayout w:type="fixed"/>
        <w:tblLook w:val="0000"/>
      </w:tblPr>
      <w:tblGrid>
        <w:gridCol w:w="1300"/>
        <w:gridCol w:w="4087"/>
        <w:gridCol w:w="992"/>
        <w:gridCol w:w="2410"/>
      </w:tblGrid>
      <w:tr w:rsidR="008138B8" w:rsidRPr="005B67F7" w:rsidTr="00042203">
        <w:trPr>
          <w:trHeight w:val="568"/>
          <w:jc w:val="center"/>
        </w:trPr>
        <w:tc>
          <w:tcPr>
            <w:tcW w:w="1300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승인자:</w:t>
            </w:r>
          </w:p>
        </w:tc>
        <w:tc>
          <w:tcPr>
            <w:tcW w:w="4087" w:type="dxa"/>
            <w:tcBorders>
              <w:top w:val="single" w:sz="6" w:space="0" w:color="auto"/>
            </w:tcBorders>
          </w:tcPr>
          <w:p w:rsidR="008138B8" w:rsidRPr="005B67F7" w:rsidRDefault="00BB6095" w:rsidP="00042203">
            <w:pPr>
              <w:rPr>
                <w:rFonts w:ascii="맑은 고딕" w:hAnsi="맑은 고딕"/>
                <w:i/>
                <w:iCs/>
              </w:rPr>
            </w:pPr>
            <w:r>
              <w:rPr>
                <w:rFonts w:ascii="맑은 고딕" w:hAnsi="맑은 고딕" w:hint="eastAsia"/>
                <w:i/>
                <w:iCs/>
              </w:rPr>
              <w:t>a</w:t>
            </w:r>
            <w:r w:rsidR="00DD1180">
              <w:rPr>
                <w:rFonts w:ascii="맑은 고딕" w:hAnsi="맑은 고딕"/>
                <w:i/>
                <w:iCs/>
              </w:rPr>
              <w:t>bsolics</w:t>
            </w:r>
            <w:r w:rsidR="00690E9E">
              <w:rPr>
                <w:rFonts w:ascii="맑은 고딕" w:hAnsi="맑은 고딕"/>
                <w:i/>
                <w:iCs/>
              </w:rPr>
              <w:t>inc</w:t>
            </w:r>
            <w:r w:rsidR="00CB69EE">
              <w:rPr>
                <w:rFonts w:ascii="맑은 고딕" w:hAnsi="맑은 고딕" w:hint="eastAsia"/>
                <w:i/>
                <w:iCs/>
              </w:rPr>
              <w:t>윤상민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5B67F7" w:rsidRDefault="00FA0038" w:rsidP="00042203">
            <w:pPr>
              <w:rPr>
                <w:rFonts w:ascii="맑은 고딕" w:hAnsi="맑은 고딕"/>
              </w:rPr>
            </w:pPr>
            <w:r w:rsidRPr="00FA0038">
              <w:rPr>
                <w:rFonts w:ascii="맑은 고딕" w:hAnsi="맑은 고딕"/>
              </w:rPr>
              <w:t>2022-04-25</w:t>
            </w:r>
          </w:p>
        </w:tc>
      </w:tr>
    </w:tbl>
    <w:p w:rsidR="008138B8" w:rsidRPr="005B67F7" w:rsidRDefault="008138B8" w:rsidP="00A05246">
      <w:pPr>
        <w:ind w:left="400"/>
        <w:jc w:val="center"/>
      </w:pPr>
      <w:bookmarkStart w:id="0" w:name="_Hlk45726784"/>
    </w:p>
    <w:p w:rsidR="008138B8" w:rsidRPr="005B67F7" w:rsidRDefault="008138B8" w:rsidP="00A05246">
      <w:pPr>
        <w:ind w:left="400"/>
        <w:jc w:val="center"/>
      </w:pPr>
    </w:p>
    <w:bookmarkEnd w:id="0"/>
    <w:p w:rsidR="00DD1180" w:rsidRDefault="00DD1180">
      <w:pPr>
        <w:adjustRightInd/>
        <w:spacing w:line="240" w:lineRule="auto"/>
        <w:jc w:val="left"/>
        <w:textAlignment w:val="auto"/>
        <w:rPr>
          <w:rFonts w:ascii="맑은 고딕" w:hAnsi="맑은 고딕"/>
          <w:b/>
          <w:sz w:val="28"/>
        </w:rPr>
      </w:pPr>
      <w:r>
        <w:rPr>
          <w:rFonts w:ascii="맑은 고딕" w:hAnsi="맑은 고딕"/>
          <w:b/>
          <w:sz w:val="28"/>
        </w:rPr>
        <w:br w:type="page"/>
      </w:r>
    </w:p>
    <w:p w:rsidR="00126A5E" w:rsidRPr="005B67F7" w:rsidRDefault="00126A5E" w:rsidP="00A05246">
      <w:pPr>
        <w:ind w:left="400"/>
        <w:jc w:val="center"/>
        <w:rPr>
          <w:rFonts w:ascii="맑은 고딕" w:hAnsi="맑은 고딕"/>
          <w:b/>
          <w:sz w:val="28"/>
        </w:rPr>
      </w:pPr>
      <w:r w:rsidRPr="005B67F7">
        <w:rPr>
          <w:rFonts w:ascii="맑은 고딕" w:hAnsi="맑은 고딕"/>
          <w:b/>
          <w:sz w:val="28"/>
        </w:rPr>
        <w:t>제.개정 이력</w:t>
      </w:r>
    </w:p>
    <w:tbl>
      <w:tblPr>
        <w:tblW w:w="955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9"/>
        <w:gridCol w:w="1418"/>
        <w:gridCol w:w="5554"/>
        <w:gridCol w:w="1501"/>
      </w:tblGrid>
      <w:tr w:rsidR="000E254D" w:rsidRPr="005B67F7" w:rsidTr="00A422B5">
        <w:trPr>
          <w:trHeight w:val="243"/>
          <w:jc w:val="center"/>
        </w:trPr>
        <w:tc>
          <w:tcPr>
            <w:tcW w:w="1079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/>
                <w:b/>
                <w:sz w:val="24"/>
              </w:rPr>
              <w:br w:type="page"/>
            </w: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변경일자</w:t>
            </w:r>
          </w:p>
        </w:tc>
        <w:tc>
          <w:tcPr>
            <w:tcW w:w="5554" w:type="dxa"/>
            <w:shd w:val="clear" w:color="auto" w:fill="D9D9D9"/>
          </w:tcPr>
          <w:p w:rsidR="000E254D" w:rsidRPr="005B67F7" w:rsidRDefault="000E254D" w:rsidP="00A422B5">
            <w:pPr>
              <w:ind w:left="400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/>
                <w:b/>
                <w:sz w:val="18"/>
                <w:szCs w:val="18"/>
              </w:rPr>
              <w:t>제.개정</w:t>
            </w: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작성자</w:t>
            </w:r>
          </w:p>
        </w:tc>
      </w:tr>
      <w:tr w:rsidR="000E254D" w:rsidRPr="005B67F7" w:rsidTr="00A422B5">
        <w:trPr>
          <w:trHeight w:val="243"/>
          <w:jc w:val="center"/>
        </w:trPr>
        <w:tc>
          <w:tcPr>
            <w:tcW w:w="1079" w:type="dxa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/>
                <w:sz w:val="18"/>
                <w:szCs w:val="18"/>
              </w:rPr>
              <w:t>0.1</w:t>
            </w:r>
          </w:p>
        </w:tc>
        <w:tc>
          <w:tcPr>
            <w:tcW w:w="1418" w:type="dxa"/>
          </w:tcPr>
          <w:p w:rsidR="000E254D" w:rsidRPr="005B67F7" w:rsidRDefault="000E254D" w:rsidP="00A422B5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20</w:t>
            </w:r>
            <w:r w:rsidRPr="005B67F7">
              <w:rPr>
                <w:rFonts w:ascii="맑은 고딕" w:hAnsi="맑은 고딕"/>
                <w:sz w:val="18"/>
                <w:szCs w:val="18"/>
              </w:rPr>
              <w:t>2</w:t>
            </w:r>
            <w:r w:rsidR="008C68FC">
              <w:rPr>
                <w:rFonts w:ascii="맑은 고딕" w:hAnsi="맑은 고딕"/>
                <w:sz w:val="18"/>
                <w:szCs w:val="18"/>
              </w:rPr>
              <w:t>2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-0</w:t>
            </w:r>
            <w:r w:rsidR="008C68FC">
              <w:rPr>
                <w:rFonts w:ascii="맑은 고딕" w:hAnsi="맑은 고딕"/>
                <w:sz w:val="18"/>
                <w:szCs w:val="18"/>
              </w:rPr>
              <w:t>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-</w:t>
            </w:r>
            <w:r w:rsidR="008C68FC">
              <w:rPr>
                <w:rFonts w:ascii="맑은 고딕" w:hAnsi="맑은 고딕"/>
                <w:sz w:val="18"/>
                <w:szCs w:val="18"/>
              </w:rPr>
              <w:t>2</w:t>
            </w:r>
            <w:r w:rsidR="0023630B"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5554" w:type="dxa"/>
          </w:tcPr>
          <w:p w:rsidR="000E254D" w:rsidRPr="005B67F7" w:rsidRDefault="000E254D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</w:t>
            </w:r>
            <w:r w:rsidRPr="005B67F7">
              <w:rPr>
                <w:rFonts w:ascii="맑은 고딕" w:hAnsi="맑은 고딕"/>
                <w:sz w:val="18"/>
                <w:szCs w:val="18"/>
              </w:rPr>
              <w:t>raft</w:t>
            </w:r>
          </w:p>
        </w:tc>
        <w:tc>
          <w:tcPr>
            <w:tcW w:w="1501" w:type="dxa"/>
          </w:tcPr>
          <w:p w:rsidR="000E254D" w:rsidRPr="005B67F7" w:rsidRDefault="0023630B" w:rsidP="00A422B5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유수관</w:t>
            </w:r>
          </w:p>
        </w:tc>
      </w:tr>
      <w:tr w:rsidR="0025275F" w:rsidRPr="005B67F7" w:rsidTr="00A422B5">
        <w:trPr>
          <w:trHeight w:val="243"/>
          <w:jc w:val="center"/>
        </w:trPr>
        <w:tc>
          <w:tcPr>
            <w:tcW w:w="1079" w:type="dxa"/>
          </w:tcPr>
          <w:p w:rsidR="0025275F" w:rsidRPr="005B67F7" w:rsidRDefault="00254ED8" w:rsidP="0025275F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0</w:t>
            </w:r>
            <w:r>
              <w:rPr>
                <w:rFonts w:ascii="맑은 고딕" w:hAnsi="맑은 고딕"/>
                <w:sz w:val="18"/>
                <w:szCs w:val="18"/>
              </w:rPr>
              <w:t>.2</w:t>
            </w:r>
          </w:p>
        </w:tc>
        <w:tc>
          <w:tcPr>
            <w:tcW w:w="1418" w:type="dxa"/>
          </w:tcPr>
          <w:p w:rsidR="0025275F" w:rsidRPr="005B67F7" w:rsidRDefault="00254ED8" w:rsidP="0025275F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hAnsi="맑은 고딕"/>
                <w:sz w:val="18"/>
                <w:szCs w:val="18"/>
              </w:rPr>
              <w:t>022</w:t>
            </w:r>
            <w:r w:rsidR="000C3447">
              <w:rPr>
                <w:rFonts w:ascii="맑은 고딕" w:hAnsi="맑은 고딕"/>
                <w:sz w:val="18"/>
                <w:szCs w:val="18"/>
              </w:rPr>
              <w:t>-05-19</w:t>
            </w:r>
          </w:p>
        </w:tc>
        <w:tc>
          <w:tcPr>
            <w:tcW w:w="5554" w:type="dxa"/>
          </w:tcPr>
          <w:p w:rsidR="0025275F" w:rsidRDefault="000C3447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 xml:space="preserve">ECS-II Message Stream &amp; Function </w:t>
            </w:r>
            <w:r w:rsidR="001351AB">
              <w:rPr>
                <w:rFonts w:ascii="맑은 고딕" w:hAnsi="맑은 고딕" w:hint="eastAsia"/>
                <w:sz w:val="18"/>
                <w:szCs w:val="18"/>
              </w:rPr>
              <w:t>추가</w:t>
            </w:r>
          </w:p>
          <w:p w:rsidR="001351AB" w:rsidRPr="00D21AA3" w:rsidRDefault="001351AB" w:rsidP="00607D34">
            <w:pPr>
              <w:pStyle w:val="afd"/>
              <w:numPr>
                <w:ilvl w:val="0"/>
                <w:numId w:val="56"/>
              </w:numPr>
              <w:ind w:leftChars="0" w:left="637" w:hanging="284"/>
              <w:jc w:val="left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2F43/F44, S2F</w:t>
            </w:r>
            <w:r w:rsidR="00607D34">
              <w:rPr>
                <w:rFonts w:ascii="맑은 고딕" w:hAnsi="맑은 고딕"/>
                <w:sz w:val="18"/>
                <w:szCs w:val="18"/>
              </w:rPr>
              <w:t>45/46, S2F47/F48</w:t>
            </w:r>
          </w:p>
        </w:tc>
        <w:tc>
          <w:tcPr>
            <w:tcW w:w="1501" w:type="dxa"/>
          </w:tcPr>
          <w:p w:rsidR="0025275F" w:rsidRPr="005B67F7" w:rsidRDefault="0025275F" w:rsidP="0025275F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2C1AC1" w:rsidRPr="005B67F7" w:rsidTr="00A422B5">
        <w:trPr>
          <w:trHeight w:val="243"/>
          <w:jc w:val="center"/>
        </w:trPr>
        <w:tc>
          <w:tcPr>
            <w:tcW w:w="1079" w:type="dxa"/>
          </w:tcPr>
          <w:p w:rsidR="002C1AC1" w:rsidRPr="005B67F7" w:rsidRDefault="002C1AC1" w:rsidP="002C1AC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2C1AC1" w:rsidRPr="005B67F7" w:rsidRDefault="002C1AC1" w:rsidP="002C1AC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2C1AC1" w:rsidRPr="005B67F7" w:rsidRDefault="002C1AC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2C1AC1" w:rsidRPr="005B67F7" w:rsidRDefault="002C1AC1" w:rsidP="002C1AC1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E651C8" w:rsidRPr="005B67F7" w:rsidTr="00A422B5">
        <w:trPr>
          <w:trHeight w:val="243"/>
          <w:jc w:val="center"/>
        </w:trPr>
        <w:tc>
          <w:tcPr>
            <w:tcW w:w="1079" w:type="dxa"/>
          </w:tcPr>
          <w:p w:rsidR="00E651C8" w:rsidRPr="005B67F7" w:rsidRDefault="00E651C8" w:rsidP="00E651C8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E651C8" w:rsidRPr="005B67F7" w:rsidRDefault="00E651C8" w:rsidP="00E651C8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E651C8" w:rsidRPr="005B67F7" w:rsidRDefault="00E651C8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E651C8" w:rsidRPr="005B67F7" w:rsidRDefault="00E651C8" w:rsidP="00E651C8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E11EEF" w:rsidRDefault="00C60271" w:rsidP="00C60271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5B67F7" w:rsidRDefault="00C60271" w:rsidP="00C60271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5B67F7" w:rsidRDefault="00C60271" w:rsidP="00C60271">
            <w:pPr>
              <w:ind w:left="34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5B67F7" w:rsidRDefault="00C60271" w:rsidP="00C60271">
            <w:pPr>
              <w:jc w:val="left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</w:tbl>
    <w:sdt>
      <w:sdtPr>
        <w:rPr>
          <w:rFonts w:ascii="Times New Roman" w:hAnsi="Times New Roman"/>
          <w:b w:val="0"/>
          <w:bCs w:val="0"/>
          <w:sz w:val="22"/>
          <w:lang w:val="ko-KR"/>
        </w:rPr>
        <w:id w:val="37880939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US"/>
        </w:rPr>
      </w:sdtEndPr>
      <w:sdtContent>
        <w:p w:rsidR="00DD1180" w:rsidRDefault="00DD1180" w:rsidP="00444A68">
          <w:pPr>
            <w:pStyle w:val="--"/>
            <w:ind w:left="0"/>
            <w:jc w:val="both"/>
            <w:rPr>
              <w:rFonts w:ascii="Times New Roman" w:hAnsi="Times New Roman"/>
              <w:b w:val="0"/>
              <w:bCs w:val="0"/>
              <w:sz w:val="22"/>
              <w:lang w:val="ko-KR"/>
            </w:rPr>
          </w:pPr>
        </w:p>
        <w:p w:rsidR="00DD1180" w:rsidRDefault="00DD1180">
          <w:pPr>
            <w:adjustRightInd/>
            <w:spacing w:line="240" w:lineRule="auto"/>
            <w:jc w:val="left"/>
            <w:textAlignment w:val="auto"/>
            <w:rPr>
              <w:rFonts w:ascii="Times New Roman" w:hAnsi="Times New Roman"/>
              <w:lang w:val="ko-KR"/>
            </w:rPr>
          </w:pPr>
          <w:r>
            <w:rPr>
              <w:rFonts w:ascii="Times New Roman" w:hAnsi="Times New Roman"/>
              <w:b/>
              <w:bCs/>
              <w:lang w:val="ko-KR"/>
            </w:rPr>
            <w:br w:type="page"/>
          </w:r>
        </w:p>
        <w:p w:rsidR="00FD1214" w:rsidRPr="005B67F7" w:rsidRDefault="00FD1214" w:rsidP="00444A68">
          <w:pPr>
            <w:pStyle w:val="--"/>
            <w:ind w:left="0"/>
            <w:jc w:val="both"/>
          </w:pPr>
          <w:r w:rsidRPr="005B67F7">
            <w:rPr>
              <w:lang w:val="ko-KR"/>
            </w:rPr>
            <w:t>목차</w:t>
          </w:r>
        </w:p>
        <w:p w:rsidR="000115B7" w:rsidRDefault="00A640A1">
          <w:pPr>
            <w:pStyle w:val="12"/>
            <w:ind w:left="110"/>
            <w:rPr>
              <w:rFonts w:eastAsiaTheme="minorEastAsia" w:hAnsiTheme="min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r w:rsidRPr="00A640A1">
            <w:rPr>
              <w:b w:val="0"/>
              <w:caps w:val="0"/>
            </w:rPr>
            <w:fldChar w:fldCharType="begin"/>
          </w:r>
          <w:r w:rsidR="004A090F" w:rsidRPr="005B67F7">
            <w:rPr>
              <w:b w:val="0"/>
              <w:caps w:val="0"/>
            </w:rPr>
            <w:instrText xml:space="preserve"> TOC \o "1-4" \h \z \u </w:instrText>
          </w:r>
          <w:r w:rsidRPr="00A640A1">
            <w:rPr>
              <w:b w:val="0"/>
              <w:caps w:val="0"/>
            </w:rPr>
            <w:fldChar w:fldCharType="separate"/>
          </w:r>
          <w:hyperlink w:anchor="_Toc103687998" w:history="1">
            <w:r w:rsidR="000115B7" w:rsidRPr="005058A3">
              <w:rPr>
                <w:rStyle w:val="aa"/>
                <w:rFonts w:ascii="맑은 고딕" w:hAnsi="맑은 고딕"/>
                <w:noProof/>
              </w:rPr>
              <w:t>1.</w:t>
            </w:r>
            <w:r w:rsidR="000115B7" w:rsidRPr="005058A3">
              <w:rPr>
                <w:rStyle w:val="aa"/>
                <w:noProof/>
              </w:rPr>
              <w:t xml:space="preserve"> Overview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7999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1.1.</w:t>
            </w:r>
            <w:r w:rsidR="000115B7" w:rsidRPr="005058A3">
              <w:rPr>
                <w:rStyle w:val="aa"/>
                <w:noProof/>
              </w:rPr>
              <w:t xml:space="preserve"> Definition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0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1.2.</w:t>
            </w:r>
            <w:r w:rsidR="000115B7" w:rsidRPr="005058A3">
              <w:rPr>
                <w:rStyle w:val="aa"/>
                <w:noProof/>
              </w:rPr>
              <w:t xml:space="preserve"> SEMI Referenced Document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1.2.1.</w:t>
            </w:r>
            <w:r w:rsidR="000115B7" w:rsidRPr="005058A3">
              <w:rPr>
                <w:rStyle w:val="aa"/>
                <w:noProof/>
              </w:rPr>
              <w:t xml:space="preserve"> Message Transaction and Definition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1.2.2.</w:t>
            </w:r>
            <w:r w:rsidR="000115B7" w:rsidRPr="005058A3">
              <w:rPr>
                <w:rStyle w:val="aa"/>
                <w:noProof/>
              </w:rPr>
              <w:t xml:space="preserve"> Equipment Performance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1.2.3.</w:t>
            </w:r>
            <w:r w:rsidR="000115B7" w:rsidRPr="005058A3">
              <w:rPr>
                <w:rStyle w:val="aa"/>
                <w:noProof/>
              </w:rPr>
              <w:t xml:space="preserve"> Carrier Transfer and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1.2.4.</w:t>
            </w:r>
            <w:r w:rsidR="000115B7" w:rsidRPr="005058A3">
              <w:rPr>
                <w:rStyle w:val="aa"/>
                <w:noProof/>
              </w:rPr>
              <w:t xml:space="preserve"> Process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1.2.5.</w:t>
            </w:r>
            <w:r w:rsidR="000115B7" w:rsidRPr="005058A3">
              <w:rPr>
                <w:rStyle w:val="aa"/>
                <w:noProof/>
              </w:rPr>
              <w:t xml:space="preserve"> Substrate Level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12"/>
            <w:ind w:left="110"/>
            <w:rPr>
              <w:rFonts w:eastAsiaTheme="minorEastAsia" w:hAnsiTheme="min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103688006" w:history="1">
            <w:r w:rsidR="000115B7" w:rsidRPr="005058A3">
              <w:rPr>
                <w:rStyle w:val="aa"/>
                <w:rFonts w:ascii="맑은 고딕" w:hAnsi="맑은 고딕"/>
                <w:noProof/>
              </w:rPr>
              <w:t>2.</w:t>
            </w:r>
            <w:r w:rsidR="000115B7" w:rsidRPr="005058A3">
              <w:rPr>
                <w:rStyle w:val="aa"/>
                <w:noProof/>
              </w:rPr>
              <w:t xml:space="preserve"> Automation Requirements Specification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7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2.1.</w:t>
            </w:r>
            <w:r w:rsidR="000115B7" w:rsidRPr="005058A3">
              <w:rPr>
                <w:rStyle w:val="aa"/>
                <w:noProof/>
              </w:rPr>
              <w:t xml:space="preserve"> Base Functionality Requirements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8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2.2.</w:t>
            </w:r>
            <w:r w:rsidR="000115B7" w:rsidRPr="005058A3">
              <w:rPr>
                <w:rStyle w:val="aa"/>
                <w:noProof/>
              </w:rPr>
              <w:t xml:space="preserve"> HSMS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9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2.2.1.</w:t>
            </w:r>
            <w:r w:rsidR="000115B7" w:rsidRPr="005058A3">
              <w:rPr>
                <w:rStyle w:val="aa"/>
                <w:noProof/>
              </w:rPr>
              <w:t xml:space="preserve"> HSMS Protocol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2.2.2.</w:t>
            </w:r>
            <w:r w:rsidR="000115B7" w:rsidRPr="005058A3">
              <w:rPr>
                <w:rStyle w:val="aa"/>
                <w:noProof/>
              </w:rPr>
              <w:t xml:space="preserve"> HSMS State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2.2.3.</w:t>
            </w:r>
            <w:r w:rsidR="000115B7" w:rsidRPr="005058A3">
              <w:rPr>
                <w:rStyle w:val="aa"/>
                <w:noProof/>
              </w:rPr>
              <w:t xml:space="preserve"> Establish TCP/IP Connection &amp; Consideration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2.2.4.</w:t>
            </w:r>
            <w:r w:rsidR="000115B7" w:rsidRPr="005058A3">
              <w:rPr>
                <w:rStyle w:val="aa"/>
                <w:noProof/>
              </w:rPr>
              <w:t xml:space="preserve"> HSMS Parameters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2.2.5.</w:t>
            </w:r>
            <w:r w:rsidR="000115B7" w:rsidRPr="005058A3">
              <w:rPr>
                <w:rStyle w:val="aa"/>
                <w:noProof/>
              </w:rPr>
              <w:t xml:space="preserve"> HSMS Functionality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14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2.3.</w:t>
            </w:r>
            <w:r w:rsidR="000115B7" w:rsidRPr="005058A3">
              <w:rPr>
                <w:rStyle w:val="aa"/>
                <w:noProof/>
              </w:rPr>
              <w:t xml:space="preserve"> SECS-II &amp; GEM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2.3.1.</w:t>
            </w:r>
            <w:r w:rsidR="000115B7" w:rsidRPr="005058A3">
              <w:rPr>
                <w:rStyle w:val="aa"/>
                <w:noProof/>
              </w:rPr>
              <w:t xml:space="preserve"> GEM Compliance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6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2.3.2.</w:t>
            </w:r>
            <w:r w:rsidR="000115B7" w:rsidRPr="005058A3">
              <w:rPr>
                <w:rStyle w:val="aa"/>
                <w:noProof/>
              </w:rPr>
              <w:t xml:space="preserve"> SECS-II Message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7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2.3.3.</w:t>
            </w:r>
            <w:r w:rsidR="000115B7" w:rsidRPr="005058A3">
              <w:rPr>
                <w:rStyle w:val="aa"/>
                <w:noProof/>
              </w:rPr>
              <w:t xml:space="preserve"> Equipment Communication Model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8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2.3.4.</w:t>
            </w:r>
            <w:r w:rsidR="000115B7" w:rsidRPr="005058A3">
              <w:rPr>
                <w:rStyle w:val="aa"/>
                <w:noProof/>
              </w:rPr>
              <w:t xml:space="preserve"> Equipment Control Mode &amp;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9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2.3.5.</w:t>
            </w:r>
            <w:r w:rsidR="000115B7" w:rsidRPr="005058A3">
              <w:rPr>
                <w:rStyle w:val="aa"/>
                <w:noProof/>
              </w:rPr>
              <w:t xml:space="preserve"> Control State of Equipment (System)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2.3.6.</w:t>
            </w:r>
            <w:r w:rsidR="000115B7" w:rsidRPr="005058A3">
              <w:rPr>
                <w:rStyle w:val="aa"/>
                <w:noProof/>
              </w:rPr>
              <w:t xml:space="preserve"> Port Access Mode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2.3.7.</w:t>
            </w:r>
            <w:r w:rsidR="000115B7" w:rsidRPr="005058A3">
              <w:rPr>
                <w:rStyle w:val="aa"/>
                <w:noProof/>
              </w:rPr>
              <w:t xml:space="preserve"> Remote Command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2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2.4.</w:t>
            </w:r>
            <w:r w:rsidR="000115B7" w:rsidRPr="005058A3">
              <w:rPr>
                <w:rStyle w:val="aa"/>
                <w:noProof/>
              </w:rPr>
              <w:t xml:space="preserve">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2.4.1.</w:t>
            </w:r>
            <w:r w:rsidR="000115B7" w:rsidRPr="005058A3">
              <w:rPr>
                <w:rStyle w:val="aa"/>
                <w:noProof/>
              </w:rPr>
              <w:t xml:space="preserve"> Compliance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2.4.2.</w:t>
            </w:r>
            <w:r w:rsidR="000115B7" w:rsidRPr="005058A3">
              <w:rPr>
                <w:rStyle w:val="aa"/>
                <w:noProof/>
              </w:rPr>
              <w:t xml:space="preserve"> Event Reporting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2.4.3.</w:t>
            </w:r>
            <w:r w:rsidR="000115B7" w:rsidRPr="005058A3">
              <w:rPr>
                <w:rStyle w:val="aa"/>
                <w:noProof/>
              </w:rPr>
              <w:t xml:space="preserve"> Trace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6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2.5.</w:t>
            </w:r>
            <w:r w:rsidR="000115B7" w:rsidRPr="005058A3">
              <w:rPr>
                <w:rStyle w:val="aa"/>
                <w:noProof/>
              </w:rPr>
              <w:t xml:space="preserve"> Recipe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7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2.5.1.</w:t>
            </w:r>
            <w:r w:rsidR="000115B7" w:rsidRPr="005058A3">
              <w:rPr>
                <w:rStyle w:val="aa"/>
                <w:noProof/>
              </w:rPr>
              <w:t xml:space="preserve"> General Recipe Control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8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2.5.2.</w:t>
            </w:r>
            <w:r w:rsidR="000115B7" w:rsidRPr="005058A3">
              <w:rPr>
                <w:rStyle w:val="aa"/>
                <w:noProof/>
              </w:rPr>
              <w:t xml:space="preserve"> Recipe Control Reliability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9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2.6.</w:t>
            </w:r>
            <w:r w:rsidR="000115B7" w:rsidRPr="005058A3">
              <w:rPr>
                <w:rStyle w:val="aa"/>
                <w:noProof/>
              </w:rPr>
              <w:t xml:space="preserve"> Carrier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2.6.1.</w:t>
            </w:r>
            <w:r w:rsidR="000115B7" w:rsidRPr="005058A3">
              <w:rPr>
                <w:rStyle w:val="aa"/>
                <w:noProof/>
              </w:rPr>
              <w:t xml:space="preserve"> CMS Support (Refer to E87, E109)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2.6.2.</w:t>
            </w:r>
            <w:r w:rsidR="000115B7" w:rsidRPr="005058A3">
              <w:rPr>
                <w:rStyle w:val="aa"/>
                <w:noProof/>
              </w:rPr>
              <w:t xml:space="preserve"> Load Port Actuating State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2.6.3.</w:t>
            </w:r>
            <w:r w:rsidR="000115B7" w:rsidRPr="005058A3">
              <w:rPr>
                <w:rStyle w:val="aa"/>
                <w:noProof/>
              </w:rPr>
              <w:t xml:space="preserve"> Load Port Alarm Event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33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2.7.</w:t>
            </w:r>
            <w:r w:rsidR="000115B7" w:rsidRPr="005058A3">
              <w:rPr>
                <w:rStyle w:val="aa"/>
                <w:noProof/>
              </w:rPr>
              <w:t xml:space="preserve"> Process Job &amp; Control Job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2.7.1.</w:t>
            </w:r>
            <w:r w:rsidR="000115B7" w:rsidRPr="005058A3">
              <w:rPr>
                <w:rStyle w:val="aa"/>
                <w:noProof/>
              </w:rPr>
              <w:t xml:space="preserve"> Process Job(E40)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A640A1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2.7.2.</w:t>
            </w:r>
            <w:r w:rsidR="000115B7" w:rsidRPr="005058A3">
              <w:rPr>
                <w:rStyle w:val="aa"/>
                <w:noProof/>
              </w:rPr>
              <w:t xml:space="preserve"> Control Job(E94)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F36" w:rsidRPr="009F5777" w:rsidRDefault="00A640A1" w:rsidP="009F5777">
          <w:r w:rsidRPr="005B67F7">
            <w:rPr>
              <w:rFonts w:hAnsi="Arial"/>
              <w:b/>
              <w:caps/>
              <w:sz w:val="24"/>
            </w:rPr>
            <w:fldChar w:fldCharType="end"/>
          </w:r>
        </w:p>
      </w:sdtContent>
    </w:sdt>
    <w:p w:rsidR="00FD4A0C" w:rsidRPr="005B67F7" w:rsidRDefault="004306F2" w:rsidP="00694867">
      <w:pPr>
        <w:pStyle w:val="1"/>
        <w:keepLines/>
        <w:pageBreakBefore/>
        <w:widowControl/>
        <w:pBdr>
          <w:top w:val="single" w:sz="48" w:space="1" w:color="auto"/>
        </w:pBdr>
        <w:tabs>
          <w:tab w:val="num" w:pos="432"/>
        </w:tabs>
        <w:suppressAutoHyphens/>
        <w:wordWrap/>
        <w:adjustRightInd/>
        <w:spacing w:before="0" w:line="440" w:lineRule="atLeast"/>
        <w:ind w:left="432" w:hanging="432"/>
        <w:jc w:val="left"/>
        <w:textAlignment w:val="auto"/>
      </w:pPr>
      <w:bookmarkStart w:id="1" w:name="_Toc103687998"/>
      <w:r w:rsidRPr="005B67F7">
        <w:rPr>
          <w:rFonts w:hint="eastAsia"/>
        </w:rPr>
        <w:t>O</w:t>
      </w:r>
      <w:r w:rsidRPr="005B67F7">
        <w:t>vervie</w:t>
      </w:r>
      <w:r w:rsidRPr="005B67F7">
        <w:rPr>
          <w:rFonts w:hint="eastAsia"/>
        </w:rPr>
        <w:t>w</w:t>
      </w:r>
      <w:bookmarkEnd w:id="1"/>
    </w:p>
    <w:p w:rsidR="00FD4A0C" w:rsidRPr="005B67F7" w:rsidRDefault="004306F2" w:rsidP="00694867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" w:name="_Toc274302186"/>
      <w:bookmarkStart w:id="3" w:name="_Toc308012678"/>
      <w:bookmarkStart w:id="4" w:name="_Toc349306544"/>
      <w:bookmarkStart w:id="5" w:name="_Toc103687999"/>
      <w:bookmarkStart w:id="6" w:name="_Toc274302187"/>
      <w:bookmarkStart w:id="7" w:name="_Toc308012679"/>
      <w:r w:rsidRPr="005B67F7">
        <w:t>Definition</w:t>
      </w:r>
      <w:bookmarkEnd w:id="2"/>
      <w:bookmarkEnd w:id="3"/>
      <w:bookmarkEnd w:id="4"/>
      <w:bookmarkEnd w:id="5"/>
    </w:p>
    <w:p w:rsidR="00E86F40" w:rsidRDefault="00CA686C" w:rsidP="00986FFF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>
        <w:rPr>
          <w:rFonts w:asciiTheme="minorEastAsia" w:eastAsiaTheme="minorEastAsia" w:hAnsiTheme="minorEastAsia" w:hint="eastAsia"/>
          <w:sz w:val="20"/>
          <w:szCs w:val="18"/>
        </w:rPr>
        <w:t>본</w:t>
      </w:r>
      <w:r w:rsidR="00743C19">
        <w:rPr>
          <w:rFonts w:asciiTheme="minorEastAsia" w:eastAsiaTheme="minorEastAsia" w:hAnsiTheme="minorEastAsia" w:hint="eastAsia"/>
          <w:sz w:val="20"/>
          <w:szCs w:val="18"/>
        </w:rPr>
        <w:t xml:space="preserve"> 문서는 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기존 </w:t>
      </w:r>
      <w:r w:rsidR="00743C19">
        <w:rPr>
          <w:rFonts w:asciiTheme="minorEastAsia" w:eastAsiaTheme="minorEastAsia" w:hAnsiTheme="minorEastAsia"/>
          <w:sz w:val="20"/>
          <w:szCs w:val="18"/>
        </w:rPr>
        <w:t>“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>General SECS/HSMS Interface Specification</w:t>
      </w:r>
      <w:r w:rsidR="00743C19">
        <w:rPr>
          <w:rFonts w:asciiTheme="minorEastAsia" w:eastAsiaTheme="minorEastAsia" w:hAnsiTheme="minorEastAsia"/>
          <w:sz w:val="20"/>
          <w:szCs w:val="18"/>
        </w:rPr>
        <w:t>”</w:t>
      </w:r>
      <w:r w:rsidR="002339E3">
        <w:rPr>
          <w:rFonts w:asciiTheme="minorEastAsia" w:eastAsiaTheme="minorEastAsia" w:hAnsiTheme="minorEastAsia" w:hint="eastAsia"/>
          <w:sz w:val="20"/>
          <w:szCs w:val="18"/>
        </w:rPr>
        <w:t>사양서의 내용을 포함하고 있으며,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이 문서의 요구 사항은 SEMI 표준을 기반으로 </w:t>
      </w:r>
      <w:r w:rsidR="00E86F40">
        <w:rPr>
          <w:rFonts w:asciiTheme="minorEastAsia" w:eastAsiaTheme="minorEastAsia" w:hAnsiTheme="minorEastAsia" w:hint="eastAsia"/>
          <w:sz w:val="20"/>
          <w:szCs w:val="18"/>
        </w:rPr>
        <w:t>한다.</w:t>
      </w:r>
    </w:p>
    <w:p w:rsidR="005737CB" w:rsidRDefault="00743C19" w:rsidP="005737CB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본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문서의 요구사항은 SEMI에서 정의한 기능의 세부적인 방법을 정의하고 </w:t>
      </w:r>
      <w:r w:rsidR="00E86F40">
        <w:rPr>
          <w:rFonts w:asciiTheme="minorEastAsia" w:eastAsiaTheme="minorEastAsia" w:hAnsiTheme="minorEastAsia" w:hint="eastAsia"/>
          <w:sz w:val="20"/>
          <w:szCs w:val="18"/>
        </w:rPr>
        <w:t>장비 공급사가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이에 대응하는 능력을 확인하고자 하는데 목적이 있다. 상세하게 기술되지 않거나 이해되지 않는 기능에 대해서는 SEMI 표준 문서를 기반으로 </w:t>
      </w:r>
      <w:r w:rsidR="002701B0">
        <w:rPr>
          <w:rFonts w:asciiTheme="minorEastAsia" w:eastAsiaTheme="minorEastAsia" w:hAnsiTheme="minorEastAsia" w:hint="eastAsia"/>
          <w:sz w:val="20"/>
          <w:szCs w:val="18"/>
        </w:rPr>
        <w:t>기</w:t>
      </w:r>
      <w:r w:rsidR="005367A5">
        <w:rPr>
          <w:rFonts w:asciiTheme="minorEastAsia" w:eastAsiaTheme="minorEastAsia" w:hAnsiTheme="minorEastAsia" w:hint="eastAsia"/>
          <w:sz w:val="20"/>
          <w:szCs w:val="18"/>
        </w:rPr>
        <w:t>능</w:t>
      </w:r>
      <w:r w:rsidR="002701B0">
        <w:rPr>
          <w:rFonts w:asciiTheme="minorEastAsia" w:eastAsiaTheme="minorEastAsia" w:hAnsiTheme="minorEastAsia" w:hint="eastAsia"/>
          <w:sz w:val="20"/>
          <w:szCs w:val="18"/>
        </w:rPr>
        <w:t>이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제공되어야 한다.</w:t>
      </w:r>
    </w:p>
    <w:p w:rsidR="00787036" w:rsidRDefault="00743C19" w:rsidP="00787036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장비와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H</w:t>
      </w:r>
      <w:r w:rsidR="00257DD8">
        <w:rPr>
          <w:rFonts w:asciiTheme="minorEastAsia" w:eastAsiaTheme="minorEastAsia" w:hAnsiTheme="minorEastAsia"/>
          <w:sz w:val="20"/>
          <w:szCs w:val="18"/>
        </w:rPr>
        <w:t>ost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간의 모든 통신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M</w:t>
      </w:r>
      <w:r w:rsidR="00257DD8">
        <w:rPr>
          <w:rFonts w:asciiTheme="minorEastAsia" w:eastAsiaTheme="minorEastAsia" w:hAnsiTheme="minorEastAsia"/>
          <w:sz w:val="20"/>
          <w:szCs w:val="18"/>
        </w:rPr>
        <w:t>essage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및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D</w:t>
      </w:r>
      <w:r w:rsidR="00257DD8">
        <w:rPr>
          <w:rFonts w:asciiTheme="minorEastAsia" w:eastAsiaTheme="minorEastAsia" w:hAnsiTheme="minorEastAsia"/>
          <w:sz w:val="20"/>
          <w:szCs w:val="18"/>
        </w:rPr>
        <w:t>ata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형식은 입고전에 장비 공급</w:t>
      </w:r>
      <w:r w:rsidR="005737CB">
        <w:rPr>
          <w:rFonts w:asciiTheme="minorEastAsia" w:eastAsiaTheme="minorEastAsia" w:hAnsiTheme="minorEastAsia" w:hint="eastAsia"/>
          <w:sz w:val="20"/>
          <w:szCs w:val="18"/>
        </w:rPr>
        <w:t>사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엔지니어가 </w:t>
      </w:r>
      <w:r w:rsidR="00257DD8">
        <w:rPr>
          <w:rFonts w:asciiTheme="minorEastAsia" w:eastAsiaTheme="minorEastAsia" w:hAnsiTheme="minorEastAsia"/>
          <w:sz w:val="20"/>
          <w:szCs w:val="18"/>
        </w:rPr>
        <w:t>Test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하고 확인해야 한다. 장비 S/W 설치 시 담당 엔지니어는 Absolicinc에 상주하여 지원을 해야 </w:t>
      </w:r>
      <w:r w:rsidR="00FD704C">
        <w:rPr>
          <w:rFonts w:asciiTheme="minorEastAsia" w:eastAsiaTheme="minorEastAsia" w:hAnsiTheme="minorEastAsia" w:hint="eastAsia"/>
          <w:sz w:val="20"/>
          <w:szCs w:val="18"/>
        </w:rPr>
        <w:t>하며,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Absolicinc가 요청하는 경우 </w:t>
      </w:r>
      <w:r w:rsidR="00502306">
        <w:rPr>
          <w:rFonts w:asciiTheme="minorEastAsia" w:eastAsiaTheme="minorEastAsia" w:hAnsiTheme="minorEastAsia" w:hint="eastAsia"/>
          <w:sz w:val="20"/>
          <w:szCs w:val="18"/>
        </w:rPr>
        <w:t xml:space="preserve">장비 공급사는 </w:t>
      </w:r>
      <w:r w:rsidR="00502306">
        <w:rPr>
          <w:rFonts w:asciiTheme="minorEastAsia" w:eastAsiaTheme="minorEastAsia" w:hAnsiTheme="minorEastAsia"/>
          <w:sz w:val="20"/>
          <w:szCs w:val="18"/>
        </w:rPr>
        <w:t>SECS/HSMS</w:t>
      </w:r>
      <w:r w:rsidR="00502306">
        <w:rPr>
          <w:rFonts w:asciiTheme="minorEastAsia" w:eastAsiaTheme="minorEastAsia" w:hAnsiTheme="minorEastAsia" w:hint="eastAsia"/>
          <w:sz w:val="20"/>
          <w:szCs w:val="18"/>
        </w:rPr>
        <w:t>에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대한 </w:t>
      </w:r>
      <w:r w:rsidR="00531364">
        <w:rPr>
          <w:rFonts w:asciiTheme="minorEastAsia" w:eastAsiaTheme="minorEastAsia" w:hAnsiTheme="minorEastAsia" w:hint="eastAsia"/>
          <w:sz w:val="20"/>
          <w:szCs w:val="18"/>
        </w:rPr>
        <w:t>D</w:t>
      </w:r>
      <w:r w:rsidR="00531364">
        <w:rPr>
          <w:rFonts w:asciiTheme="minorEastAsia" w:eastAsiaTheme="minorEastAsia" w:hAnsiTheme="minorEastAsia"/>
          <w:sz w:val="20"/>
          <w:szCs w:val="18"/>
        </w:rPr>
        <w:t>ata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및 기술 지원을 제공해야 한다</w:t>
      </w:r>
    </w:p>
    <w:p w:rsidR="000B58DB" w:rsidRDefault="00743C19" w:rsidP="000B58DB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장비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공급사는 개정된 문서 또는 장비의 S/W 기능에 대한 정보를 </w:t>
      </w:r>
      <w:r w:rsidR="00787036">
        <w:rPr>
          <w:rFonts w:asciiTheme="minorEastAsia" w:eastAsiaTheme="minorEastAsia" w:hAnsiTheme="minorEastAsia"/>
          <w:sz w:val="20"/>
          <w:szCs w:val="18"/>
        </w:rPr>
        <w:t>S/W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가 개정될 때마다 제공해야 하며 </w:t>
      </w:r>
      <w:r w:rsidR="00BB6E3A">
        <w:rPr>
          <w:rFonts w:asciiTheme="minorEastAsia" w:eastAsiaTheme="minorEastAsia" w:hAnsiTheme="minorEastAsia" w:hint="eastAsia"/>
          <w:sz w:val="20"/>
          <w:szCs w:val="18"/>
        </w:rPr>
        <w:t>C</w:t>
      </w:r>
      <w:r w:rsidR="00BB6E3A">
        <w:rPr>
          <w:rFonts w:asciiTheme="minorEastAsia" w:eastAsiaTheme="minorEastAsia" w:hAnsiTheme="minorEastAsia"/>
          <w:sz w:val="20"/>
          <w:szCs w:val="18"/>
        </w:rPr>
        <w:t>heck List</w:t>
      </w:r>
      <w:r w:rsidR="00BB6E3A">
        <w:rPr>
          <w:rFonts w:asciiTheme="minorEastAsia" w:eastAsiaTheme="minorEastAsia" w:hAnsiTheme="minorEastAsia" w:hint="eastAsia"/>
          <w:sz w:val="20"/>
          <w:szCs w:val="18"/>
        </w:rPr>
        <w:t xml:space="preserve">를 작성하여 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확인한 결과를 사전에 제공해야 한다.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S</w:t>
      </w:r>
      <w:r w:rsidR="00257DD8">
        <w:rPr>
          <w:rFonts w:asciiTheme="minorEastAsia" w:eastAsiaTheme="minorEastAsia" w:hAnsiTheme="minorEastAsia"/>
          <w:sz w:val="20"/>
          <w:szCs w:val="18"/>
        </w:rPr>
        <w:t>ECS/HSMS Log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 xml:space="preserve">는 장비 </w:t>
      </w:r>
      <w:r w:rsidR="008F6D9F">
        <w:rPr>
          <w:rFonts w:asciiTheme="minorEastAsia" w:eastAsiaTheme="minorEastAsia" w:hAnsiTheme="minorEastAsia" w:hint="eastAsia"/>
          <w:sz w:val="20"/>
          <w:szCs w:val="18"/>
        </w:rPr>
        <w:t>S</w:t>
      </w:r>
      <w:r w:rsidR="008F6D9F">
        <w:rPr>
          <w:rFonts w:asciiTheme="minorEastAsia" w:eastAsiaTheme="minorEastAsia" w:hAnsiTheme="minorEastAsia"/>
          <w:sz w:val="20"/>
          <w:szCs w:val="18"/>
        </w:rPr>
        <w:t>imulator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에 의해 작성되어서는 안 되며,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 xml:space="preserve">실제 </w:t>
      </w:r>
      <w:r w:rsidRPr="00743C19">
        <w:rPr>
          <w:rFonts w:asciiTheme="minorEastAsia" w:eastAsiaTheme="minorEastAsia" w:hAnsiTheme="minorEastAsia"/>
          <w:sz w:val="20"/>
          <w:szCs w:val="18"/>
        </w:rPr>
        <w:t>장비와 호스트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(</w:t>
      </w:r>
      <w:r w:rsidR="00257DD8">
        <w:rPr>
          <w:rFonts w:asciiTheme="minorEastAsia" w:eastAsiaTheme="minorEastAsia" w:hAnsiTheme="minorEastAsia"/>
          <w:sz w:val="20"/>
          <w:szCs w:val="18"/>
        </w:rPr>
        <w:t>Simulator)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간의 직접 </w:t>
      </w:r>
      <w:r w:rsidR="008F6D9F">
        <w:rPr>
          <w:rFonts w:asciiTheme="minorEastAsia" w:eastAsiaTheme="minorEastAsia" w:hAnsiTheme="minorEastAsia" w:hint="eastAsia"/>
          <w:sz w:val="20"/>
          <w:szCs w:val="18"/>
        </w:rPr>
        <w:t>I</w:t>
      </w:r>
      <w:r w:rsidR="008F6D9F">
        <w:rPr>
          <w:rFonts w:asciiTheme="minorEastAsia" w:eastAsiaTheme="minorEastAsia" w:hAnsiTheme="minorEastAsia"/>
          <w:sz w:val="20"/>
          <w:szCs w:val="18"/>
        </w:rPr>
        <w:t>nterface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에 의해 작성되어야 </w:t>
      </w:r>
      <w:r w:rsidR="000B58DB">
        <w:rPr>
          <w:rFonts w:asciiTheme="minorEastAsia" w:eastAsiaTheme="minorEastAsia" w:hAnsiTheme="minorEastAsia"/>
          <w:sz w:val="20"/>
          <w:szCs w:val="18"/>
        </w:rPr>
        <w:t>한다</w:t>
      </w:r>
      <w:r w:rsidR="000B58DB">
        <w:rPr>
          <w:rFonts w:asciiTheme="minorEastAsia" w:eastAsiaTheme="minorEastAsia" w:hAnsiTheme="minorEastAsia" w:hint="eastAsia"/>
          <w:sz w:val="20"/>
          <w:szCs w:val="18"/>
        </w:rPr>
        <w:t>.</w:t>
      </w:r>
    </w:p>
    <w:p w:rsidR="00D56E03" w:rsidRDefault="000B58DB" w:rsidP="00D56E03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>
        <w:rPr>
          <w:rFonts w:asciiTheme="minorEastAsia" w:eastAsiaTheme="minorEastAsia" w:hAnsiTheme="minorEastAsia" w:hint="eastAsia"/>
          <w:sz w:val="20"/>
          <w:szCs w:val="18"/>
        </w:rPr>
        <w:t xml:space="preserve">장비 </w:t>
      </w:r>
      <w:r w:rsidR="00743C19" w:rsidRPr="00743C19">
        <w:rPr>
          <w:rFonts w:asciiTheme="minorEastAsia" w:eastAsiaTheme="minorEastAsia" w:hAnsiTheme="minorEastAsia" w:hint="eastAsia"/>
          <w:sz w:val="20"/>
          <w:szCs w:val="18"/>
        </w:rPr>
        <w:t>공급자는</w:t>
      </w:r>
      <w:r w:rsidRPr="00743C19">
        <w:rPr>
          <w:rFonts w:asciiTheme="minorEastAsia" w:eastAsiaTheme="minorEastAsia" w:hAnsiTheme="minorEastAsia"/>
          <w:sz w:val="20"/>
          <w:szCs w:val="18"/>
        </w:rPr>
        <w:t>Absolici</w:t>
      </w:r>
      <w:r>
        <w:rPr>
          <w:rFonts w:asciiTheme="minorEastAsia" w:eastAsiaTheme="minorEastAsia" w:hAnsiTheme="minorEastAsia" w:hint="eastAsia"/>
          <w:sz w:val="20"/>
          <w:szCs w:val="18"/>
        </w:rPr>
        <w:t>n</w:t>
      </w:r>
      <w:r>
        <w:rPr>
          <w:rFonts w:asciiTheme="minorEastAsia" w:eastAsiaTheme="minorEastAsia" w:hAnsiTheme="minorEastAsia"/>
          <w:sz w:val="20"/>
          <w:szCs w:val="18"/>
        </w:rPr>
        <w:t>c</w:t>
      </w:r>
      <w:r w:rsidR="00966B8C">
        <w:rPr>
          <w:rFonts w:asciiTheme="minorEastAsia" w:eastAsiaTheme="minorEastAsia" w:hAnsiTheme="minorEastAsia" w:hint="eastAsia"/>
          <w:sz w:val="20"/>
          <w:szCs w:val="18"/>
        </w:rPr>
        <w:t xml:space="preserve">와 </w:t>
      </w:r>
      <w:r w:rsidR="00966B8C">
        <w:rPr>
          <w:rFonts w:asciiTheme="minorEastAsia" w:eastAsiaTheme="minorEastAsia" w:hAnsiTheme="minorEastAsia"/>
          <w:sz w:val="20"/>
          <w:szCs w:val="18"/>
        </w:rPr>
        <w:t xml:space="preserve">SECS/HSMS 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사양 회의가 있을 때 </w:t>
      </w:r>
      <w:r w:rsidR="0030047A">
        <w:rPr>
          <w:rFonts w:asciiTheme="minorEastAsia" w:eastAsiaTheme="minorEastAsia" w:hAnsiTheme="minorEastAsia" w:hint="eastAsia"/>
          <w:sz w:val="20"/>
          <w:szCs w:val="18"/>
        </w:rPr>
        <w:t>본 문서에 대한 세부</w:t>
      </w:r>
      <w:r w:rsidR="00D56E03">
        <w:rPr>
          <w:rFonts w:asciiTheme="minorEastAsia" w:eastAsiaTheme="minorEastAsia" w:hAnsiTheme="minorEastAsia" w:hint="eastAsia"/>
          <w:sz w:val="20"/>
          <w:szCs w:val="18"/>
        </w:rPr>
        <w:t>내용</w:t>
      </w:r>
      <w:r w:rsidR="0030047A">
        <w:rPr>
          <w:rFonts w:asciiTheme="minorEastAsia" w:eastAsiaTheme="minorEastAsia" w:hAnsiTheme="minorEastAsia" w:hint="eastAsia"/>
          <w:sz w:val="20"/>
          <w:szCs w:val="18"/>
        </w:rPr>
        <w:t xml:space="preserve">를 제공해야 </w:t>
      </w:r>
      <w:r w:rsidR="00D56E03">
        <w:rPr>
          <w:rFonts w:asciiTheme="minorEastAsia" w:eastAsiaTheme="minorEastAsia" w:hAnsiTheme="minorEastAsia" w:hint="eastAsia"/>
          <w:sz w:val="20"/>
          <w:szCs w:val="18"/>
        </w:rPr>
        <w:t>한다.</w:t>
      </w:r>
    </w:p>
    <w:p w:rsidR="004306F2" w:rsidRPr="005B67F7" w:rsidRDefault="004306F2" w:rsidP="00D56E03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8" w:name="_Toc103688000"/>
      <w:r w:rsidRPr="005B67F7">
        <w:t>SEMI Referenced Document</w:t>
      </w:r>
      <w:bookmarkEnd w:id="8"/>
    </w:p>
    <w:p w:rsidR="004306F2" w:rsidRPr="005B67F7" w:rsidRDefault="004306F2" w:rsidP="004306F2">
      <w:pPr>
        <w:pStyle w:val="3"/>
        <w:ind w:left="0"/>
      </w:pPr>
      <w:bookmarkStart w:id="9" w:name="_Toc103688001"/>
      <w:r w:rsidRPr="005B67F7">
        <w:t>Message Transaction and Definition</w:t>
      </w:r>
      <w:bookmarkEnd w:id="9"/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E5 SEMI Equipment Communications Standard 2 Message Content SECS II)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E30 Generic Model for communications and Control of Manufacturing Equipment (GEM)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 High Speed SECS Message Service s HSMS) Generic Services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E37.1 High Speed SECS Message Service Single Selected Session Mode (HSMS SS)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E37.2 High Speed SECS Message Services General Session (HSMS GS)</w:t>
      </w:r>
    </w:p>
    <w:p w:rsidR="004306F2" w:rsidRPr="005B67F7" w:rsidRDefault="004306F2" w:rsidP="00854ED0">
      <w:pPr>
        <w:pStyle w:val="3"/>
        <w:ind w:left="0"/>
      </w:pPr>
      <w:bookmarkStart w:id="10" w:name="_Toc103688002"/>
      <w:r w:rsidRPr="005B67F7">
        <w:t xml:space="preserve">Equipment Performance </w:t>
      </w:r>
      <w:r w:rsidR="00F404CB">
        <w:t>Management</w:t>
      </w:r>
      <w:bookmarkEnd w:id="10"/>
    </w:p>
    <w:p w:rsidR="00F404CB" w:rsidRPr="00F404CB" w:rsidRDefault="00F404CB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</w:rPr>
      </w:pPr>
      <w:r w:rsidRPr="00F404CB">
        <w:rPr>
          <w:color w:val="auto"/>
          <w:sz w:val="20"/>
          <w:szCs w:val="18"/>
        </w:rPr>
        <w:t>SEMI E58 Automated Reliability, Availability and Maintainability Standard(ARAMS)</w:t>
      </w:r>
    </w:p>
    <w:p w:rsidR="00840F9C" w:rsidRDefault="004306F2" w:rsidP="00CB69EE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</w:pPr>
      <w:r w:rsidRPr="00525C1F">
        <w:rPr>
          <w:color w:val="auto"/>
          <w:sz w:val="20"/>
          <w:szCs w:val="18"/>
        </w:rPr>
        <w:t>SEMI E116 Equipment Performance Tracking</w:t>
      </w:r>
      <w:bookmarkStart w:id="11" w:name="_Toc274302188"/>
      <w:bookmarkStart w:id="12" w:name="_Toc308012680"/>
      <w:bookmarkEnd w:id="6"/>
      <w:bookmarkEnd w:id="7"/>
      <w:r w:rsidR="00F404CB" w:rsidRPr="00525C1F">
        <w:rPr>
          <w:color w:val="auto"/>
          <w:sz w:val="20"/>
          <w:szCs w:val="18"/>
        </w:rPr>
        <w:t xml:space="preserve"> (EPT)</w:t>
      </w:r>
    </w:p>
    <w:p w:rsidR="00840F9C" w:rsidRDefault="00840F9C" w:rsidP="00840F9C">
      <w:pPr>
        <w:pStyle w:val="3"/>
        <w:ind w:left="0"/>
      </w:pPr>
      <w:bookmarkStart w:id="13" w:name="_Toc386524966"/>
      <w:bookmarkStart w:id="14" w:name="_Toc103688003"/>
      <w:r w:rsidRPr="005B1616">
        <w:t>Carrier Transfer and Management</w:t>
      </w:r>
      <w:bookmarkEnd w:id="13"/>
      <w:bookmarkEnd w:id="14"/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</w:t>
      </w:r>
      <w:r w:rsidRPr="006615B2">
        <w:rPr>
          <w:rFonts w:hint="eastAsia"/>
          <w:color w:val="auto"/>
          <w:sz w:val="20"/>
          <w:szCs w:val="18"/>
        </w:rPr>
        <w:t>87</w:t>
      </w:r>
      <w:r w:rsidRPr="006615B2">
        <w:rPr>
          <w:color w:val="auto"/>
          <w:sz w:val="20"/>
          <w:szCs w:val="18"/>
        </w:rPr>
        <w:t xml:space="preserve"> Specification for Carrier Management</w:t>
      </w:r>
      <w:r w:rsidRPr="006615B2">
        <w:rPr>
          <w:rFonts w:hint="eastAsia"/>
          <w:color w:val="auto"/>
          <w:sz w:val="20"/>
          <w:szCs w:val="18"/>
        </w:rPr>
        <w:t xml:space="preserve"> (</w:t>
      </w:r>
      <w:r w:rsidRPr="006615B2">
        <w:rPr>
          <w:color w:val="auto"/>
          <w:sz w:val="20"/>
          <w:szCs w:val="18"/>
        </w:rPr>
        <w:t>CMS)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</w:t>
      </w:r>
      <w:r w:rsidRPr="006615B2">
        <w:rPr>
          <w:rFonts w:hint="eastAsia"/>
          <w:color w:val="auto"/>
          <w:sz w:val="20"/>
          <w:szCs w:val="18"/>
        </w:rPr>
        <w:t>87.1</w:t>
      </w:r>
      <w:r w:rsidRPr="006615B2">
        <w:rPr>
          <w:color w:val="auto"/>
          <w:sz w:val="20"/>
          <w:szCs w:val="18"/>
        </w:rPr>
        <w:t xml:space="preserve"> Provisional Specification for Carrier Management</w:t>
      </w:r>
      <w:r w:rsidRPr="006615B2">
        <w:rPr>
          <w:rFonts w:hint="eastAsia"/>
          <w:color w:val="auto"/>
          <w:sz w:val="20"/>
          <w:szCs w:val="18"/>
        </w:rPr>
        <w:t xml:space="preserve"> (</w:t>
      </w:r>
      <w:r w:rsidRPr="006615B2">
        <w:rPr>
          <w:color w:val="auto"/>
          <w:sz w:val="20"/>
          <w:szCs w:val="18"/>
        </w:rPr>
        <w:t>CMS)</w:t>
      </w:r>
    </w:p>
    <w:p w:rsidR="00840F9C" w:rsidRPr="00525C1F" w:rsidRDefault="00840F9C" w:rsidP="00CB69EE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</w:pPr>
      <w:r w:rsidRPr="00525C1F">
        <w:rPr>
          <w:color w:val="auto"/>
          <w:sz w:val="20"/>
          <w:szCs w:val="18"/>
        </w:rPr>
        <w:t>SEMI E99 Carrier ID Reader/Writer Functional Standard</w:t>
      </w:r>
    </w:p>
    <w:p w:rsidR="00840F9C" w:rsidRPr="00D26022" w:rsidRDefault="00840F9C" w:rsidP="006615B2">
      <w:pPr>
        <w:pStyle w:val="3"/>
        <w:ind w:left="0"/>
      </w:pPr>
      <w:bookmarkStart w:id="15" w:name="_Toc386524967"/>
      <w:bookmarkStart w:id="16" w:name="_Toc103688004"/>
      <w:r w:rsidRPr="00EF13C3">
        <w:t>Process Management</w:t>
      </w:r>
      <w:bookmarkEnd w:id="15"/>
      <w:bookmarkEnd w:id="16"/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E39 Object Services Standard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E40 Standard for Processing Management(PJM)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 xml:space="preserve">SEMI E94 Specification for Control Job Managements </w:t>
      </w:r>
      <w:r w:rsidRPr="006615B2">
        <w:rPr>
          <w:rFonts w:hint="eastAsia"/>
          <w:color w:val="auto"/>
          <w:sz w:val="20"/>
          <w:szCs w:val="18"/>
        </w:rPr>
        <w:t>(</w:t>
      </w:r>
      <w:r w:rsidRPr="006615B2">
        <w:rPr>
          <w:color w:val="auto"/>
          <w:sz w:val="20"/>
          <w:szCs w:val="18"/>
        </w:rPr>
        <w:t>CJM)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E94</w:t>
      </w:r>
      <w:r w:rsidRPr="006615B2">
        <w:rPr>
          <w:rFonts w:hint="eastAsia"/>
          <w:color w:val="auto"/>
          <w:sz w:val="20"/>
          <w:szCs w:val="18"/>
        </w:rPr>
        <w:t>.1</w:t>
      </w:r>
      <w:r w:rsidRPr="006615B2">
        <w:rPr>
          <w:color w:val="auto"/>
          <w:sz w:val="20"/>
          <w:szCs w:val="18"/>
        </w:rPr>
        <w:t xml:space="preserve"> Provisional Specification for Control Job Managements </w:t>
      </w:r>
      <w:r w:rsidRPr="006615B2">
        <w:rPr>
          <w:rFonts w:hint="eastAsia"/>
          <w:color w:val="auto"/>
          <w:sz w:val="20"/>
          <w:szCs w:val="18"/>
        </w:rPr>
        <w:t>(</w:t>
      </w:r>
      <w:r w:rsidRPr="006615B2">
        <w:rPr>
          <w:color w:val="auto"/>
          <w:sz w:val="20"/>
          <w:szCs w:val="18"/>
        </w:rPr>
        <w:t>CJM)</w:t>
      </w:r>
    </w:p>
    <w:p w:rsidR="00840F9C" w:rsidRDefault="002130CD" w:rsidP="002130CD">
      <w:pPr>
        <w:pStyle w:val="3"/>
        <w:ind w:left="0"/>
      </w:pPr>
      <w:bookmarkStart w:id="17" w:name="_Toc386524968"/>
      <w:bookmarkStart w:id="18" w:name="_Toc103688005"/>
      <w:r>
        <w:rPr>
          <w:rFonts w:hint="eastAsia"/>
        </w:rPr>
        <w:t>S</w:t>
      </w:r>
      <w:r>
        <w:t xml:space="preserve">ubstrate </w:t>
      </w:r>
      <w:r w:rsidR="00840F9C" w:rsidRPr="005B1616">
        <w:t>Level Data collection</w:t>
      </w:r>
      <w:bookmarkEnd w:id="17"/>
      <w:bookmarkEnd w:id="18"/>
    </w:p>
    <w:p w:rsidR="00840F9C" w:rsidRPr="002130CD" w:rsidRDefault="00840F9C" w:rsidP="002130CD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2130CD">
        <w:rPr>
          <w:color w:val="auto"/>
          <w:sz w:val="20"/>
          <w:szCs w:val="18"/>
        </w:rPr>
        <w:t xml:space="preserve">SEMI E90 Specification for Substrate Tracking </w:t>
      </w:r>
      <w:r w:rsidRPr="002130CD">
        <w:rPr>
          <w:rFonts w:hint="eastAsia"/>
          <w:color w:val="auto"/>
          <w:sz w:val="20"/>
          <w:szCs w:val="18"/>
        </w:rPr>
        <w:t>(</w:t>
      </w:r>
      <w:r w:rsidRPr="002130CD">
        <w:rPr>
          <w:color w:val="auto"/>
          <w:sz w:val="20"/>
          <w:szCs w:val="18"/>
        </w:rPr>
        <w:t>STS)</w:t>
      </w:r>
    </w:p>
    <w:p w:rsidR="00FD4A0C" w:rsidRPr="005B67F7" w:rsidRDefault="00A25120" w:rsidP="00854ED0">
      <w:pPr>
        <w:pStyle w:val="1"/>
        <w:keepLines/>
        <w:pageBreakBefore/>
        <w:widowControl/>
        <w:pBdr>
          <w:top w:val="single" w:sz="48" w:space="1" w:color="auto"/>
        </w:pBdr>
        <w:tabs>
          <w:tab w:val="num" w:pos="432"/>
        </w:tabs>
        <w:suppressAutoHyphens/>
        <w:wordWrap/>
        <w:adjustRightInd/>
        <w:spacing w:before="0" w:line="440" w:lineRule="atLeast"/>
        <w:ind w:left="432" w:hanging="432"/>
        <w:jc w:val="left"/>
        <w:textAlignment w:val="auto"/>
      </w:pPr>
      <w:bookmarkStart w:id="19" w:name="_Toc103688006"/>
      <w:r w:rsidRPr="00A25120">
        <w:t>Automation Requirements Specification</w:t>
      </w:r>
      <w:bookmarkEnd w:id="19"/>
    </w:p>
    <w:p w:rsidR="00854ED0" w:rsidRDefault="00835859" w:rsidP="00854ED0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0" w:name="_Toc103688007"/>
      <w:r w:rsidRPr="00835859">
        <w:t>Base Functionality Requirements</w:t>
      </w:r>
      <w:bookmarkEnd w:id="20"/>
    </w:p>
    <w:tbl>
      <w:tblPr>
        <w:tblW w:w="934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825"/>
        <w:gridCol w:w="2977"/>
        <w:gridCol w:w="2126"/>
        <w:gridCol w:w="1418"/>
      </w:tblGrid>
      <w:tr w:rsidR="00094293" w:rsidRPr="003A06CB" w:rsidTr="008A6726">
        <w:trPr>
          <w:trHeight w:val="345"/>
        </w:trPr>
        <w:tc>
          <w:tcPr>
            <w:tcW w:w="2825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977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Remark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EFEM 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Fixed buffer or Internal buffer?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Fixed Buffer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Unit Cycle Size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Single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Glass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Single Glass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Carrier Batch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1 Carrier M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Glass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Batch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Port 구성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P, In/Out Port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BP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, In/Out Port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  <w:r w:rsidR="0026754E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 L</w:t>
            </w:r>
            <w:r w:rsidR="0026754E"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="0026754E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 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n 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Out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arrier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Clamping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Cla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m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ping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여부 및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Clamping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시점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A6726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ID 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BCR or RF Read/Write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Delivery &amp; Pickup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Automatic or Manual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Automatic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Access Mode Change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변경불가 제약조건 존재 여부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변경</w:t>
            </w:r>
            <w:r w:rsid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불가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ID Verify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Host or Equipment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Host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, Equipment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Load Port Reservation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Bind or Reserve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81508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  <w:r w:rsidR="00815081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="00815081"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="00815081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Slot Map 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lot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Status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Slot Map Verify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Host or Equipment?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Substrate Tracking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SEMI E90 Compliance?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53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ID Reader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G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lass ID Reading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여부 및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Reading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시점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53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Job/Control Job Creation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Port에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Carrier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도착 전 또는 도착 후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A6726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Job/Control Job Usage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 Process 1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81508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  <w:r w:rsidR="00815081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G</w:t>
            </w:r>
            <w:r w:rsidR="00815081"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lass </w:t>
            </w:r>
            <w:r w:rsidR="00815081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만 존재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 Process M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Process 1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Process M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815081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8A6726">
        <w:trPr>
          <w:trHeight w:val="43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lot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Process Control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lot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Parameter Value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변경 가능 여부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변경 가능 ( 단 기존 래시피 적용 Glass가 다 빠져 나간 후 다음 래시피 적용하고 Glass 반입함)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81508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  <w:r w:rsidR="00815081"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모터 속도 변경은 일부분만 적용이 아니라 전부 바껴야 함</w:t>
            </w:r>
          </w:p>
        </w:tc>
      </w:tr>
      <w:tr w:rsidR="00AC4E9B" w:rsidRPr="003A06CB" w:rsidTr="008A6726">
        <w:trPr>
          <w:trHeight w:val="43"/>
        </w:trPr>
        <w:tc>
          <w:tcPr>
            <w:tcW w:w="2825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Glass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Capacity Check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Counts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835859" w:rsidRPr="00835859" w:rsidRDefault="00835859" w:rsidP="00835859">
      <w:pPr>
        <w:pStyle w:val="-4"/>
      </w:pPr>
    </w:p>
    <w:p w:rsidR="00835859" w:rsidRPr="005B67F7" w:rsidRDefault="00835859" w:rsidP="00835859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1" w:name="_Toc103688008"/>
      <w:r>
        <w:rPr>
          <w:rFonts w:hint="eastAsia"/>
        </w:rPr>
        <w:t>H</w:t>
      </w:r>
      <w:r>
        <w:t>SMS</w:t>
      </w:r>
      <w:bookmarkEnd w:id="21"/>
    </w:p>
    <w:p w:rsidR="007C68C6" w:rsidRPr="00F30F86" w:rsidRDefault="007C68C6" w:rsidP="00F30F86">
      <w:pPr>
        <w:pStyle w:val="3"/>
        <w:ind w:left="0"/>
      </w:pPr>
      <w:bookmarkStart w:id="22" w:name="_Toc103688009"/>
      <w:r w:rsidRPr="00F30F86">
        <w:rPr>
          <w:rFonts w:hint="eastAsia"/>
        </w:rPr>
        <w:t>H</w:t>
      </w:r>
      <w:r w:rsidRPr="00F30F86">
        <w:t>SMS Protocol</w:t>
      </w:r>
      <w:bookmarkEnd w:id="22"/>
    </w:p>
    <w:tbl>
      <w:tblPr>
        <w:tblW w:w="934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127"/>
        <w:gridCol w:w="3675"/>
        <w:gridCol w:w="2126"/>
        <w:gridCol w:w="1418"/>
      </w:tblGrid>
      <w:tr w:rsidR="007F3EFD" w:rsidRPr="003A06CB" w:rsidTr="00AC4E9B">
        <w:trPr>
          <w:trHeight w:val="345"/>
        </w:trPr>
        <w:tc>
          <w:tcPr>
            <w:tcW w:w="2127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75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rPr>
          <w:trHeight w:val="20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Standard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HSMS Generic Service 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(E37)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AC4E9B">
        <w:trPr>
          <w:trHeight w:val="20"/>
        </w:trPr>
        <w:tc>
          <w:tcPr>
            <w:tcW w:w="2127" w:type="dxa"/>
            <w:vMerge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3675" w:type="dxa"/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 Single-Selected Session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Mode (HSMS-SS) - SEMI E37.1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(E37.1)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212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Connection</w:t>
            </w:r>
          </w:p>
        </w:tc>
        <w:tc>
          <w:tcPr>
            <w:tcW w:w="3675" w:type="dxa"/>
            <w:shd w:val="clear" w:color="auto" w:fill="auto"/>
            <w:vAlign w:val="center"/>
            <w:hideMark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AC4E9B" w:rsidRPr="00257D85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 (RJ-45)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C44DC0" w:rsidRPr="00F30F86" w:rsidRDefault="00C44DC0" w:rsidP="00C44DC0">
      <w:pPr>
        <w:pStyle w:val="3"/>
        <w:ind w:left="0"/>
      </w:pPr>
      <w:bookmarkStart w:id="23" w:name="_Toc103688010"/>
      <w:r w:rsidRPr="00F30F86">
        <w:rPr>
          <w:rFonts w:hint="eastAsia"/>
        </w:rPr>
        <w:t>H</w:t>
      </w:r>
      <w:r w:rsidRPr="00F30F86">
        <w:t xml:space="preserve">SMS </w:t>
      </w:r>
      <w:r>
        <w:t>State</w:t>
      </w:r>
      <w:bookmarkEnd w:id="23"/>
    </w:p>
    <w:tbl>
      <w:tblPr>
        <w:tblW w:w="934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117"/>
        <w:gridCol w:w="3685"/>
        <w:gridCol w:w="2126"/>
        <w:gridCol w:w="1418"/>
      </w:tblGrid>
      <w:tr w:rsidR="007F3EFD" w:rsidRPr="003A06CB" w:rsidTr="00AC4E9B">
        <w:trPr>
          <w:trHeight w:val="345"/>
        </w:trPr>
        <w:tc>
          <w:tcPr>
            <w:tcW w:w="2117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vMerge w:val="restart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State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TCP/IP Not Connected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vMerge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Connected 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HSMS Not Selected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HSMS Selected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State Transition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HSMS-SS Connection Diagram</w:t>
            </w:r>
          </w:p>
          <w:p w:rsidR="00AC4E9B" w:rsidRPr="00257D85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Communication State Transition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 (</w:t>
            </w: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Passive 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>Mode)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(Passive Mode)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E96382" w:rsidRPr="00E96382" w:rsidRDefault="00E96382" w:rsidP="5C749A02">
      <w:pPr>
        <w:pStyle w:val="3"/>
        <w:ind w:left="0"/>
        <w:rPr>
          <w:sz w:val="28"/>
          <w:szCs w:val="28"/>
        </w:rPr>
      </w:pPr>
      <w:bookmarkStart w:id="24" w:name="_Toc103688011"/>
      <w:r>
        <w:t>Establish TCP/IP Connection &amp; Consideration</w:t>
      </w:r>
      <w:bookmarkEnd w:id="24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2117"/>
        <w:gridCol w:w="3685"/>
        <w:gridCol w:w="2126"/>
        <w:gridCol w:w="1418"/>
      </w:tblGrid>
      <w:tr w:rsidR="007F3EFD" w:rsidRPr="003A06CB" w:rsidTr="00AC4E9B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State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TCP/IP Not Connected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State Transition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HSMS-SS Connection Diagram</w:t>
            </w:r>
          </w:p>
          <w:p w:rsidR="00AC4E9B" w:rsidRPr="00257D85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Communication State Transition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 (</w:t>
            </w: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Passive 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>Mode)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257D85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(Passive Mode)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9B" w:rsidRPr="00257D8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Procedure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 (HSMS) &amp;E37.1 (HSMS-SS)참조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Connection Procedure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Consideration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 (HSMS)참조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General Considerations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TCP/IP Considerations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SECS-II Considerations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HSMS-Specific Considerations </w:t>
            </w:r>
          </w:p>
          <w:p w:rsidR="00AC4E9B" w:rsidRPr="003A06CB" w:rsidRDefault="00AC4E9B" w:rsidP="00AC4E9B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AC4E9B" w:rsidRPr="003A06CB" w:rsidRDefault="00AC4E9B" w:rsidP="00AC4E9B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Special Considerations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B57ED" w:rsidRPr="00735DF1" w:rsidRDefault="00735DF1" w:rsidP="00735DF1">
      <w:pPr>
        <w:pStyle w:val="3"/>
        <w:ind w:left="0"/>
      </w:pPr>
      <w:bookmarkStart w:id="25" w:name="_Toc103688012"/>
      <w:r>
        <w:rPr>
          <w:rFonts w:hint="eastAsia"/>
        </w:rPr>
        <w:t>HSMS Parameters</w:t>
      </w:r>
      <w:bookmarkEnd w:id="25"/>
    </w:p>
    <w:tbl>
      <w:tblPr>
        <w:tblStyle w:val="afb"/>
        <w:tblW w:w="9356" w:type="dxa"/>
        <w:tblInd w:w="-5" w:type="dxa"/>
        <w:tblLook w:val="04A0"/>
      </w:tblPr>
      <w:tblGrid>
        <w:gridCol w:w="1120"/>
        <w:gridCol w:w="1040"/>
        <w:gridCol w:w="1066"/>
        <w:gridCol w:w="2586"/>
        <w:gridCol w:w="2268"/>
        <w:gridCol w:w="1276"/>
      </w:tblGrid>
      <w:tr w:rsidR="007F3EFD" w:rsidRPr="003A06CB" w:rsidTr="00AC4E9B"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ame</w:t>
            </w: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V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alue Range</w:t>
            </w: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ypical Value(s)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escription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Reply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04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120</w:t>
            </w:r>
          </w:p>
        </w:tc>
        <w:tc>
          <w:tcPr>
            <w:tcW w:w="106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4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R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eply Timeout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04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6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Connection Separation Timeout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04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6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ontrol Transaction Timeout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104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6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ot Selected Timeout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104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6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etwork Inter Character Timeout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1120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onnect Mode</w:t>
            </w:r>
          </w:p>
        </w:tc>
        <w:tc>
          <w:tcPr>
            <w:tcW w:w="2106" w:type="dxa"/>
            <w:gridSpan w:val="2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P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assive / Active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onnection Mode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Passive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3226" w:type="dxa"/>
            <w:gridSpan w:val="3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L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ocal Entity IP Address &amp; Port Number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Required for any entity operating in PASSIVE mode.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192.168.200.100</w:t>
            </w:r>
          </w:p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4000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AC4E9B" w:rsidRPr="003A06CB" w:rsidTr="00AC4E9B">
        <w:tc>
          <w:tcPr>
            <w:tcW w:w="3226" w:type="dxa"/>
            <w:gridSpan w:val="3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Remote Entity IP Address &amp; Port Number</w:t>
            </w:r>
          </w:p>
        </w:tc>
        <w:tc>
          <w:tcPr>
            <w:tcW w:w="258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Required for any entity operating in ACTIVE mode.</w:t>
            </w:r>
          </w:p>
        </w:tc>
        <w:tc>
          <w:tcPr>
            <w:tcW w:w="2268" w:type="dxa"/>
            <w:vAlign w:val="center"/>
          </w:tcPr>
          <w:p w:rsidR="00AC4E9B" w:rsidRP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AC4E9B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</w:tbl>
    <w:p w:rsidR="00C04C92" w:rsidRPr="00F30F86" w:rsidRDefault="00C04C92" w:rsidP="00C04C92">
      <w:pPr>
        <w:pStyle w:val="3"/>
        <w:ind w:left="0"/>
      </w:pPr>
      <w:bookmarkStart w:id="26" w:name="_Toc103688013"/>
      <w:r w:rsidRPr="00F30F86">
        <w:rPr>
          <w:rFonts w:hint="eastAsia"/>
        </w:rPr>
        <w:t>H</w:t>
      </w:r>
      <w:r w:rsidRPr="00F30F86">
        <w:t xml:space="preserve">SMS </w:t>
      </w:r>
      <w:r>
        <w:t>Functionality</w:t>
      </w:r>
      <w:bookmarkEnd w:id="26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1985"/>
        <w:gridCol w:w="3817"/>
        <w:gridCol w:w="2268"/>
        <w:gridCol w:w="1276"/>
      </w:tblGrid>
      <w:tr w:rsidR="007F3EFD" w:rsidRPr="003A06CB" w:rsidTr="004C79A5">
        <w:trPr>
          <w:trHeight w:val="34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Name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Requirements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4C79A5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arameter Apply Timing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C7105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C71055">
              <w:rPr>
                <w:rFonts w:ascii="맑은 고딕" w:hAnsi="맑은 고딕" w:cs="굴림" w:hint="eastAsia"/>
                <w:sz w:val="18"/>
                <w:szCs w:val="18"/>
              </w:rPr>
              <w:t>변경</w:t>
            </w:r>
            <w:r w:rsidRPr="00C71055">
              <w:rPr>
                <w:rFonts w:ascii="맑은 고딕" w:hAnsi="맑은 고딕" w:cs="굴림"/>
                <w:sz w:val="18"/>
                <w:szCs w:val="18"/>
              </w:rPr>
              <w:t xml:space="preserve"> 시 장비(장비 PC)를 Reboot하지 않더라도 즉시 변경된 내용이 반영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4C79A5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4C79A5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EC로 등록</w:t>
            </w:r>
          </w:p>
        </w:tc>
      </w:tr>
      <w:tr w:rsidR="00AC4E9B" w:rsidRPr="003A06CB" w:rsidTr="004C79A5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SMS Connection Port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E6D24">
              <w:rPr>
                <w:rFonts w:ascii="맑은 고딕" w:hAnsi="맑은 고딕" w:cs="굴림" w:hint="eastAsia"/>
                <w:sz w:val="18"/>
                <w:szCs w:val="18"/>
              </w:rPr>
              <w:t>장비의</w:t>
            </w:r>
            <w:r w:rsidRPr="000E6D24">
              <w:rPr>
                <w:rFonts w:ascii="맑은 고딕" w:hAnsi="맑은 고딕" w:cs="굴림"/>
                <w:sz w:val="18"/>
                <w:szCs w:val="18"/>
              </w:rPr>
              <w:t xml:space="preserve"> 바깥에 위치해야 하며, Host Network에 쉽게 연결이 가능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165ED5" w:rsidRPr="005B67F7" w:rsidRDefault="00165ED5" w:rsidP="00165ED5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7" w:name="_Toc103688014"/>
      <w:r>
        <w:t>SECS-II &amp; GEM</w:t>
      </w:r>
      <w:bookmarkEnd w:id="27"/>
    </w:p>
    <w:p w:rsidR="0004324D" w:rsidRPr="0004324D" w:rsidRDefault="0004324D" w:rsidP="0004324D">
      <w:pPr>
        <w:pStyle w:val="3"/>
        <w:ind w:left="0"/>
      </w:pPr>
      <w:bookmarkStart w:id="28" w:name="_Toc103688015"/>
      <w:r w:rsidRPr="0004324D">
        <w:t>GEM Compliance</w:t>
      </w:r>
      <w:bookmarkEnd w:id="28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2542"/>
        <w:gridCol w:w="3260"/>
        <w:gridCol w:w="2126"/>
        <w:gridCol w:w="1418"/>
      </w:tblGrid>
      <w:tr w:rsidR="00F023A5" w:rsidRPr="003A06CB" w:rsidTr="008A6726">
        <w:trPr>
          <w:trHeight w:val="345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Requirements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07F7C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07F7C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07F7C">
              <w:rPr>
                <w:rFonts w:ascii="맑은 고딕" w:hAnsi="맑은 고딕" w:cs="굴림"/>
                <w:color w:val="000000"/>
                <w:sz w:val="18"/>
                <w:szCs w:val="18"/>
              </w:rPr>
              <w:t>GEM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C7105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State Model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processing States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Host Initiated S1, F13/F14 Scenario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Event Notification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On-Line Identification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Error 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Control (Operator Initiated)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7D546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Additional Capabilities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Establish Communications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Dynamic Event Report Configuration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Variable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Trace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Status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Alarm Management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Remote Control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Constants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Process Program Management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Material Movement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8A6726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Terminal Services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Clock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Limits Monitoring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8A6726" w:rsidP="008A67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Spooling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8A6726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0E6D24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Control (Host Initiated)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62BE8" w:rsidRPr="0004324D" w:rsidRDefault="00D62BE8" w:rsidP="00D62BE8">
      <w:pPr>
        <w:pStyle w:val="3"/>
        <w:ind w:left="0"/>
      </w:pPr>
      <w:bookmarkStart w:id="29" w:name="_Toc103688016"/>
      <w:r>
        <w:t>SECS-II Message</w:t>
      </w:r>
      <w:bookmarkEnd w:id="29"/>
    </w:p>
    <w:tbl>
      <w:tblPr>
        <w:tblW w:w="93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156"/>
        <w:gridCol w:w="1276"/>
        <w:gridCol w:w="3932"/>
        <w:gridCol w:w="1559"/>
        <w:gridCol w:w="1418"/>
      </w:tblGrid>
      <w:tr w:rsidR="00A873A5" w:rsidRPr="00257D85" w:rsidTr="008A6726">
        <w:trPr>
          <w:trHeight w:val="345"/>
        </w:trPr>
        <w:tc>
          <w:tcPr>
            <w:tcW w:w="1156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30" w:name="_Toc103688017"/>
            <w:r w:rsidRPr="005B67F7">
              <w:rPr>
                <w:rFonts w:hint="eastAsia"/>
                <w:sz w:val="18"/>
                <w:szCs w:val="18"/>
              </w:rPr>
              <w:t>S</w:t>
            </w:r>
            <w:r w:rsidRPr="005B67F7">
              <w:rPr>
                <w:sz w:val="18"/>
                <w:szCs w:val="18"/>
              </w:rPr>
              <w:t>/F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5B67F7">
              <w:rPr>
                <w:rFonts w:hint="eastAsia"/>
                <w:sz w:val="18"/>
                <w:szCs w:val="18"/>
              </w:rPr>
              <w:t>D</w:t>
            </w:r>
            <w:r w:rsidRPr="005B67F7">
              <w:rPr>
                <w:sz w:val="18"/>
                <w:szCs w:val="18"/>
              </w:rPr>
              <w:t>irection</w:t>
            </w:r>
          </w:p>
        </w:tc>
        <w:tc>
          <w:tcPr>
            <w:tcW w:w="3932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5B67F7">
              <w:rPr>
                <w:rFonts w:hint="eastAsia"/>
                <w:sz w:val="18"/>
                <w:szCs w:val="18"/>
              </w:rPr>
              <w:t>D</w:t>
            </w:r>
            <w:r w:rsidRPr="005B67F7">
              <w:rPr>
                <w:sz w:val="18"/>
                <w:szCs w:val="1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  <w:noWrap/>
            <w:hideMark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5B67F7">
              <w:rPr>
                <w:rFonts w:ascii="맑은 고딕" w:hAnsi="맑은 고딕"/>
                <w:sz w:val="18"/>
                <w:szCs w:val="18"/>
              </w:rPr>
              <w:t>X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F0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H↔ E</w:t>
            </w:r>
          </w:p>
        </w:tc>
        <w:tc>
          <w:tcPr>
            <w:tcW w:w="3932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Abort Transaction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</w:t>
            </w:r>
          </w:p>
        </w:tc>
        <w:tc>
          <w:tcPr>
            <w:tcW w:w="1276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Are You There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F2</w:t>
            </w:r>
          </w:p>
        </w:tc>
        <w:tc>
          <w:tcPr>
            <w:tcW w:w="1276" w:type="dxa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Online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Selected Equipment Status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Selected Equipment Status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F11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Status Variable Name 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F12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Status Variable Name List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Establish Communication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Establish Communications Request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F15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Request OFF-LINE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F16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OFF-LINE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F17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Request ON-LINE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F18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ON-LINE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S1 F21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CA6617">
              <w:rPr>
                <w:rFonts w:ascii="맑은 고딕" w:hAnsi="맑은 고딕"/>
                <w:sz w:val="18"/>
                <w:szCs w:val="18"/>
              </w:rPr>
              <w:t>Data Variable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 F22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CA6617">
              <w:rPr>
                <w:rFonts w:ascii="맑은 고딕" w:hAnsi="맑은 고딕"/>
                <w:sz w:val="18"/>
                <w:szCs w:val="18"/>
              </w:rPr>
              <w:t>Data Variable Namelist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 F23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65AC">
              <w:rPr>
                <w:rFonts w:ascii="맑은 고딕" w:hAnsi="맑은 고딕"/>
                <w:sz w:val="18"/>
                <w:szCs w:val="18"/>
              </w:rPr>
              <w:t>Collection Event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 F24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65AC">
              <w:rPr>
                <w:rFonts w:ascii="맑은 고딕" w:hAnsi="맑은 고딕"/>
                <w:sz w:val="18"/>
                <w:szCs w:val="18"/>
              </w:rPr>
              <w:t>Collection Event Namelist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F15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New Equipment Constant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F16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New Equipment Constant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F17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Date and Time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F18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and Time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Initialize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Initialize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F25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Loopback Diagnostic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F26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Loopback Diagnostic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F29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F30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Namelist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F31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Date and Time Set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F32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and Time Set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F33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Define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F34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Define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F35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Link Event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F36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Link 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F37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Event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F38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F41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Host Command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8A6726">
        <w:trPr>
          <w:trHeight w:val="20"/>
        </w:trPr>
        <w:tc>
          <w:tcPr>
            <w:tcW w:w="115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F42</w:t>
            </w:r>
          </w:p>
        </w:tc>
        <w:tc>
          <w:tcPr>
            <w:tcW w:w="1276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AC4E9B" w:rsidRPr="005B67F7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Host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S2</w:t>
            </w:r>
            <w:r>
              <w:rPr>
                <w:rFonts w:ascii="맑은 고딕" w:hAnsi="맑은 고딕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 w:hint="eastAsia"/>
                <w:sz w:val="18"/>
                <w:szCs w:val="18"/>
              </w:rPr>
              <w:t>4</w:t>
            </w:r>
            <w:r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eset Spooling Streams and Functions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F44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eset Spooling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F45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D</w:t>
            </w:r>
            <w:r>
              <w:rPr>
                <w:rFonts w:ascii="맑은 고딕" w:hAnsi="맑은 고딕"/>
                <w:sz w:val="18"/>
                <w:szCs w:val="18"/>
              </w:rPr>
              <w:t>efine Variable Limit Attributes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F46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hAnsi="맑은 고딕"/>
                <w:sz w:val="18"/>
                <w:szCs w:val="18"/>
              </w:rPr>
              <w:t>ariable Limit Attributes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F49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7A5F">
              <w:rPr>
                <w:rFonts w:ascii="맑은 고딕" w:hAnsi="맑은 고딕"/>
                <w:sz w:val="18"/>
                <w:szCs w:val="18"/>
              </w:rPr>
              <w:t>Enhanced Remote Command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15081" w:rsidRPr="003A06CB" w:rsidTr="008A6726">
        <w:trPr>
          <w:trHeight w:val="20"/>
        </w:trPr>
        <w:tc>
          <w:tcPr>
            <w:tcW w:w="1156" w:type="dxa"/>
            <w:vAlign w:val="center"/>
          </w:tcPr>
          <w:p w:rsidR="00815081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F50</w:t>
            </w:r>
          </w:p>
        </w:tc>
        <w:tc>
          <w:tcPr>
            <w:tcW w:w="1276" w:type="dxa"/>
            <w:vAlign w:val="center"/>
          </w:tcPr>
          <w:p w:rsidR="00815081" w:rsidRPr="005B67F7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815081" w:rsidRPr="00777A5F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7A5F">
              <w:rPr>
                <w:rFonts w:ascii="맑은 고딕" w:hAnsi="맑은 고딕"/>
                <w:sz w:val="18"/>
                <w:szCs w:val="18"/>
              </w:rPr>
              <w:t>Enhanced Remote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15081" w:rsidRPr="003A06CB" w:rsidRDefault="00815081" w:rsidP="0081508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F17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72B2C">
              <w:rPr>
                <w:rFonts w:ascii="맑은 고딕" w:hAnsi="맑은 고딕"/>
                <w:sz w:val="18"/>
                <w:szCs w:val="18"/>
              </w:rPr>
              <w:t>Carrier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F18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777A5F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74EB4">
              <w:rPr>
                <w:rFonts w:ascii="맑은 고딕" w:hAnsi="맑은 고딕"/>
                <w:sz w:val="18"/>
                <w:szCs w:val="18"/>
              </w:rPr>
              <w:t>Carrier Action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777A5F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ort Group Definition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A72B2C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 xml:space="preserve">ort Group Definition </w:t>
            </w:r>
            <w:r w:rsidRPr="00074EB4">
              <w:rPr>
                <w:rFonts w:ascii="맑은 고딕" w:hAnsi="맑은 고딕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074EB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ort Group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A612E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 xml:space="preserve">ort Group Action </w:t>
            </w:r>
            <w:r w:rsidRPr="00074EB4">
              <w:rPr>
                <w:rFonts w:ascii="맑은 고딕" w:hAnsi="맑은 고딕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A612E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612E4">
              <w:rPr>
                <w:rFonts w:ascii="맑은 고딕" w:hAnsi="맑은 고딕"/>
                <w:sz w:val="18"/>
                <w:szCs w:val="18"/>
              </w:rPr>
              <w:t>Port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F26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022F7C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612E4">
              <w:rPr>
                <w:rFonts w:ascii="맑은 고딕" w:hAnsi="맑은 고딕"/>
                <w:sz w:val="18"/>
                <w:szCs w:val="18"/>
              </w:rPr>
              <w:t>Port Action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F27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022F7C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22F7C">
              <w:rPr>
                <w:rFonts w:ascii="맑은 고딕" w:hAnsi="맑은 고딕"/>
                <w:sz w:val="18"/>
                <w:szCs w:val="18"/>
              </w:rPr>
              <w:t>Change Access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F28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22F7C">
              <w:rPr>
                <w:rFonts w:ascii="맑은 고딕" w:hAnsi="맑은 고딕"/>
                <w:sz w:val="18"/>
                <w:szCs w:val="18"/>
              </w:rPr>
              <w:t>Change Access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Alarm Report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Alarm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Alarm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Alarm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List Alarm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F6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List Alarm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Data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Data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Event Report Send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F16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C7E9C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6 F23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C7E9C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C7E9C">
              <w:rPr>
                <w:rFonts w:ascii="맑은 고딕" w:hAnsi="맑은 고딕"/>
                <w:sz w:val="18"/>
                <w:szCs w:val="18"/>
              </w:rPr>
              <w:t>Request Spooled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6 F24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E55A11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C7E9C">
              <w:rPr>
                <w:rFonts w:ascii="맑은 고딕" w:hAnsi="맑은 고딕"/>
                <w:sz w:val="18"/>
                <w:szCs w:val="18"/>
              </w:rPr>
              <w:t>Request Spooled Data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F17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E55A11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Delete Process Program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F1</w:t>
            </w:r>
            <w:r>
              <w:rPr>
                <w:rFonts w:ascii="맑은 고딕" w:hAnsi="맑은 고딕"/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E55A11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Delete Process Program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F19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D1013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Current EPPD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D1013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Current EPPD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5323E" w:rsidRPr="005D1013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 Process Program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5323E" w:rsidRPr="00EB220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 Process Program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5323E" w:rsidRPr="005D1013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Formatted</w:t>
            </w:r>
            <w:r w:rsidRPr="00E55A11">
              <w:rPr>
                <w:rFonts w:ascii="맑은 고딕" w:hAnsi="맑은 고딕"/>
                <w:sz w:val="18"/>
                <w:szCs w:val="18"/>
              </w:rPr>
              <w:t xml:space="preserve"> Process Program </w:t>
            </w:r>
            <w:r w:rsidRPr="00EB220B">
              <w:rPr>
                <w:rFonts w:ascii="맑은 고딕" w:hAnsi="맑은 고딕"/>
                <w:sz w:val="18"/>
                <w:szCs w:val="18"/>
              </w:rPr>
              <w:t>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7F26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5323E" w:rsidRPr="00EB220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</w:t>
            </w:r>
            <w:r w:rsidRPr="00E55A11">
              <w:rPr>
                <w:rFonts w:ascii="맑은 고딕" w:hAnsi="맑은 고딕"/>
                <w:sz w:val="18"/>
                <w:szCs w:val="18"/>
              </w:rPr>
              <w:t xml:space="preserve"> Process Program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 xml:space="preserve">7 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F</w:t>
            </w:r>
            <w:r>
              <w:rPr>
                <w:rFonts w:ascii="맑은 고딕" w:hAnsi="맑은 고딕"/>
                <w:sz w:val="18"/>
                <w:szCs w:val="18"/>
              </w:rPr>
              <w:t>27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EB220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Process Program Verification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28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Process Program Verification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Device 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Stream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Function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F7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Illegal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F9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Transaction Timer Timeout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Too Long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Conversation Timeout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Request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Display, Single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Display, Single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</w:t>
            </w:r>
            <w:r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Terminal Display, </w:t>
            </w:r>
            <w:r>
              <w:rPr>
                <w:rFonts w:ascii="맑은 고딕" w:hAnsi="맑은 고딕"/>
                <w:sz w:val="18"/>
                <w:szCs w:val="18"/>
              </w:rPr>
              <w:t>M</w:t>
            </w:r>
            <w:r>
              <w:rPr>
                <w:rFonts w:ascii="맑은 고딕" w:hAnsi="맑은 고딕" w:hint="eastAsia"/>
                <w:sz w:val="18"/>
                <w:szCs w:val="18"/>
              </w:rPr>
              <w:t>ulti-</w:t>
            </w:r>
            <w:r>
              <w:rPr>
                <w:rFonts w:ascii="맑은 고딕" w:hAnsi="맑은 고딕"/>
                <w:sz w:val="18"/>
                <w:szCs w:val="18"/>
              </w:rPr>
              <w:t>Block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</w:t>
            </w:r>
            <w:r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Terminal Display, </w:t>
            </w:r>
            <w:r>
              <w:rPr>
                <w:rFonts w:ascii="맑은 고딕" w:hAnsi="맑은 고딕"/>
                <w:sz w:val="18"/>
                <w:szCs w:val="18"/>
              </w:rPr>
              <w:t>M</w:t>
            </w:r>
            <w:r>
              <w:rPr>
                <w:rFonts w:ascii="맑은 고딕" w:hAnsi="맑은 고딕" w:hint="eastAsia"/>
                <w:sz w:val="18"/>
                <w:szCs w:val="18"/>
              </w:rPr>
              <w:t>ulti-</w:t>
            </w:r>
            <w:r>
              <w:rPr>
                <w:rFonts w:ascii="맑은 고딕" w:hAnsi="맑은 고딕"/>
                <w:sz w:val="18"/>
                <w:szCs w:val="18"/>
              </w:rPr>
              <w:t>Block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F1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8A6726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F2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 xml:space="preserve">GetAttr Data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8A6726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F3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SetAttr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8A6726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5323E" w:rsidRPr="003A06CB" w:rsidTr="008A6726">
        <w:trPr>
          <w:trHeight w:val="20"/>
        </w:trPr>
        <w:tc>
          <w:tcPr>
            <w:tcW w:w="1156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F4</w:t>
            </w:r>
          </w:p>
        </w:tc>
        <w:tc>
          <w:tcPr>
            <w:tcW w:w="1276" w:type="dxa"/>
            <w:vAlign w:val="center"/>
          </w:tcPr>
          <w:p w:rsidR="0035323E" w:rsidRPr="005B67F7" w:rsidRDefault="0035323E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5323E" w:rsidRPr="00590D54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SetAttr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323E" w:rsidRPr="003A06CB" w:rsidRDefault="008A6726" w:rsidP="0035323E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5323E" w:rsidRPr="003A06CB" w:rsidRDefault="0035323E" w:rsidP="0035323E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822EB4" w:rsidRPr="005B67F7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GetType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GetType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F7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GetAttrName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F8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GetAttrName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F9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Create Object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F10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Create Object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F11</w:t>
            </w:r>
          </w:p>
        </w:tc>
        <w:tc>
          <w:tcPr>
            <w:tcW w:w="1276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590D54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Delete Object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822EB4" w:rsidRPr="003A06CB" w:rsidTr="008A6726">
        <w:trPr>
          <w:trHeight w:val="20"/>
        </w:trPr>
        <w:tc>
          <w:tcPr>
            <w:tcW w:w="1156" w:type="dxa"/>
            <w:vAlign w:val="center"/>
          </w:tcPr>
          <w:p w:rsidR="00822EB4" w:rsidRPr="00976962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F12</w:t>
            </w:r>
          </w:p>
        </w:tc>
        <w:tc>
          <w:tcPr>
            <w:tcW w:w="1276" w:type="dxa"/>
            <w:vAlign w:val="center"/>
          </w:tcPr>
          <w:p w:rsidR="00822EB4" w:rsidRPr="00976962" w:rsidRDefault="00822EB4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822EB4" w:rsidRPr="00976962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Delete Object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822EB4" w:rsidRPr="003A06CB" w:rsidRDefault="008A6726" w:rsidP="00822EB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22EB4" w:rsidRPr="003A06CB" w:rsidRDefault="00822EB4" w:rsidP="00822EB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F5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Process Job Command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F6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Command Acknowledge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F7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Alert Notify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F8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Alert Confirm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F9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Event Notify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F10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Event Confirm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F11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PRJobCreateEnh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F12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PRJobCreateEnh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F13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RJobDuplicateCreate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F14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RJobDuplicateCreate</w:t>
            </w:r>
            <w:r w:rsidRPr="00976962">
              <w:rPr>
                <w:rFonts w:ascii="맑은 고딕" w:hAnsi="맑은 고딕" w:hint="eastAsia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F15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PRJobMultiCreate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F16</w:t>
            </w:r>
          </w:p>
        </w:tc>
        <w:tc>
          <w:tcPr>
            <w:tcW w:w="1276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PRJobMultiCreate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F17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976962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PRJobDequeue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F18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PRJobDequeue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F19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PRGetAllJobs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F20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PRGetAllJobs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F21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PRGetSpace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F22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PRGetSpace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F23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PRJobSetRecipeVariable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F24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PRJobSetRecipeVariable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F25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PRJobSetStartMethod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F26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PRJobSetStartMethod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F27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Control Job Command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3A06CB" w:rsidTr="008A6726">
        <w:trPr>
          <w:trHeight w:val="20"/>
        </w:trPr>
        <w:tc>
          <w:tcPr>
            <w:tcW w:w="115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F28</w:t>
            </w:r>
          </w:p>
        </w:tc>
        <w:tc>
          <w:tcPr>
            <w:tcW w:w="1276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94231" w:rsidRPr="00D1785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Control Job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94231" w:rsidRPr="003A06CB" w:rsidRDefault="008A6726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94231" w:rsidRPr="003A06C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BC5ECD" w:rsidRPr="0004324D" w:rsidRDefault="007D05C7" w:rsidP="007D05C7">
      <w:pPr>
        <w:pStyle w:val="3"/>
        <w:ind w:left="0"/>
      </w:pPr>
      <w:r w:rsidRPr="007D05C7">
        <w:t>Equipment Communication Model</w:t>
      </w:r>
      <w:bookmarkEnd w:id="30"/>
    </w:p>
    <w:tbl>
      <w:tblPr>
        <w:tblW w:w="9415" w:type="dxa"/>
        <w:tblCellMar>
          <w:left w:w="99" w:type="dxa"/>
          <w:right w:w="99" w:type="dxa"/>
        </w:tblCellMar>
        <w:tblLook w:val="04A0"/>
      </w:tblPr>
      <w:tblGrid>
        <w:gridCol w:w="1266"/>
        <w:gridCol w:w="1985"/>
        <w:gridCol w:w="2620"/>
        <w:gridCol w:w="2126"/>
        <w:gridCol w:w="1418"/>
      </w:tblGrid>
      <w:tr w:rsidR="007D05C7" w:rsidRPr="003A06CB" w:rsidTr="00AC4E9B">
        <w:trPr>
          <w:trHeight w:val="345"/>
        </w:trPr>
        <w:tc>
          <w:tcPr>
            <w:tcW w:w="325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274D37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274D37">
              <w:rPr>
                <w:sz w:val="18"/>
                <w:szCs w:val="18"/>
              </w:rPr>
              <w:t>Communication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79393F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79393F">
              <w:rPr>
                <w:sz w:val="18"/>
                <w:szCs w:val="18"/>
              </w:rPr>
              <w:t>Sub-State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7D05C7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:rsidR="007D05C7" w:rsidRPr="00257D85" w:rsidRDefault="007D05C7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rPr>
          <w:trHeight w:val="2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C7CA4">
              <w:rPr>
                <w:rFonts w:ascii="맑은 고딕" w:hAnsi="맑은 고딕" w:cs="굴림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230B76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C2E03">
              <w:rPr>
                <w:rFonts w:ascii="맑은 고딕" w:hAnsi="맑은 고딕" w:cs="굴림"/>
                <w:color w:val="000000"/>
                <w:sz w:val="18"/>
                <w:szCs w:val="18"/>
              </w:rPr>
              <w:t>Enabled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C054B">
              <w:rPr>
                <w:rFonts w:ascii="맑은 고딕" w:hAnsi="맑은 고딕" w:cs="굴림"/>
                <w:sz w:val="18"/>
                <w:szCs w:val="18"/>
              </w:rPr>
              <w:t>Communicating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230B76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CF37F2">
              <w:rPr>
                <w:rFonts w:ascii="맑은 고딕" w:hAnsi="맑은 고딕" w:cs="굴림"/>
                <w:sz w:val="18"/>
                <w:szCs w:val="18"/>
              </w:rPr>
              <w:t>Not Communicating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CR From Host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Delay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9B" w:rsidRPr="00643308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CRA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D4A36" w:rsidRPr="00DD4A36" w:rsidRDefault="00DD4A36" w:rsidP="00DD4A36">
      <w:pPr>
        <w:pStyle w:val="af3"/>
        <w:spacing w:after="0" w:line="240" w:lineRule="auto"/>
        <w:jc w:val="left"/>
        <w:rPr>
          <w:rFonts w:asciiTheme="minorEastAsia" w:eastAsiaTheme="minorEastAsia" w:hAnsiTheme="minorEastAsia"/>
          <w:sz w:val="16"/>
          <w:szCs w:val="14"/>
        </w:rPr>
      </w:pPr>
      <w:r w:rsidRPr="00DD4A36">
        <w:rPr>
          <w:rFonts w:asciiTheme="minorEastAsia" w:eastAsiaTheme="minorEastAsia" w:hAnsiTheme="minorEastAsia"/>
          <w:sz w:val="16"/>
          <w:szCs w:val="14"/>
        </w:rPr>
        <w:t>* CR</w:t>
      </w:r>
      <w:r>
        <w:rPr>
          <w:rFonts w:asciiTheme="minorEastAsia" w:eastAsiaTheme="minorEastAsia" w:hAnsiTheme="minorEastAsia"/>
          <w:sz w:val="16"/>
          <w:szCs w:val="14"/>
        </w:rPr>
        <w:t xml:space="preserve"> :</w:t>
      </w:r>
      <w:r w:rsidRPr="00DD4A36">
        <w:rPr>
          <w:rFonts w:asciiTheme="minorEastAsia" w:eastAsiaTheme="minorEastAsia" w:hAnsiTheme="minorEastAsia"/>
          <w:sz w:val="16"/>
          <w:szCs w:val="14"/>
        </w:rPr>
        <w:t>Communication Request</w:t>
      </w:r>
    </w:p>
    <w:p w:rsidR="00DB57ED" w:rsidRPr="00DD4A36" w:rsidRDefault="00DD4A36" w:rsidP="00DD4A36">
      <w:pPr>
        <w:pStyle w:val="af3"/>
        <w:spacing w:after="0" w:line="240" w:lineRule="auto"/>
        <w:jc w:val="left"/>
        <w:rPr>
          <w:rFonts w:asciiTheme="minorEastAsia" w:eastAsiaTheme="minorEastAsia" w:hAnsiTheme="minorEastAsia"/>
          <w:sz w:val="16"/>
          <w:szCs w:val="14"/>
        </w:rPr>
      </w:pPr>
      <w:r w:rsidRPr="00DD4A36">
        <w:rPr>
          <w:rFonts w:asciiTheme="minorEastAsia" w:eastAsiaTheme="minorEastAsia" w:hAnsiTheme="minorEastAsia"/>
          <w:sz w:val="16"/>
          <w:szCs w:val="14"/>
        </w:rPr>
        <w:t xml:space="preserve">* CRA </w:t>
      </w:r>
      <w:r>
        <w:rPr>
          <w:rFonts w:asciiTheme="minorEastAsia" w:eastAsiaTheme="minorEastAsia" w:hAnsiTheme="minorEastAsia"/>
          <w:sz w:val="16"/>
          <w:szCs w:val="14"/>
        </w:rPr>
        <w:t>:</w:t>
      </w:r>
      <w:r w:rsidRPr="00DD4A36">
        <w:rPr>
          <w:rFonts w:asciiTheme="minorEastAsia" w:eastAsiaTheme="minorEastAsia" w:hAnsiTheme="minorEastAsia"/>
          <w:sz w:val="16"/>
          <w:szCs w:val="14"/>
        </w:rPr>
        <w:t>Communication Request Acknowledge</w:t>
      </w:r>
    </w:p>
    <w:p w:rsidR="00DF2D9B" w:rsidRPr="0004324D" w:rsidRDefault="00F66775" w:rsidP="00DF2D9B">
      <w:pPr>
        <w:pStyle w:val="3"/>
        <w:ind w:left="0"/>
      </w:pPr>
      <w:bookmarkStart w:id="31" w:name="_Toc103688018"/>
      <w:r w:rsidRPr="00F66775">
        <w:t xml:space="preserve">Equipment Control Mode &amp; Data </w:t>
      </w:r>
      <w:r w:rsidR="00B401E1">
        <w:t>Collection</w:t>
      </w:r>
      <w:bookmarkEnd w:id="31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841"/>
        <w:gridCol w:w="1984"/>
        <w:gridCol w:w="1418"/>
        <w:gridCol w:w="1139"/>
        <w:gridCol w:w="1009"/>
        <w:gridCol w:w="1383"/>
        <w:gridCol w:w="1623"/>
      </w:tblGrid>
      <w:tr w:rsidR="00CD4407" w:rsidRPr="003A06CB" w:rsidTr="00AC4E9B">
        <w:trPr>
          <w:trHeight w:val="345"/>
        </w:trPr>
        <w:tc>
          <w:tcPr>
            <w:tcW w:w="282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127086">
              <w:rPr>
                <w:sz w:val="18"/>
                <w:szCs w:val="18"/>
              </w:rPr>
              <w:t>Control State Mode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127086">
              <w:rPr>
                <w:rFonts w:hint="eastAsia"/>
                <w:sz w:val="18"/>
                <w:szCs w:val="18"/>
              </w:rPr>
              <w:t>A</w:t>
            </w:r>
            <w:r w:rsidRPr="00127086">
              <w:rPr>
                <w:sz w:val="18"/>
                <w:szCs w:val="18"/>
              </w:rPr>
              <w:t>ccess Mode</w:t>
            </w:r>
          </w:p>
        </w:tc>
        <w:tc>
          <w:tcPr>
            <w:tcW w:w="1139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D84E6E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D4407">
              <w:rPr>
                <w:sz w:val="18"/>
                <w:szCs w:val="18"/>
              </w:rPr>
              <w:t>MHS</w:t>
            </w:r>
          </w:p>
        </w:tc>
        <w:tc>
          <w:tcPr>
            <w:tcW w:w="1009" w:type="dxa"/>
            <w:shd w:val="clear" w:color="auto" w:fill="F2F2F2" w:themeFill="background1" w:themeFillShade="F2"/>
            <w:vAlign w:val="center"/>
          </w:tcPr>
          <w:p w:rsidR="00CD4407" w:rsidRPr="003A06CB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 Collection</w:t>
            </w:r>
          </w:p>
        </w:tc>
        <w:tc>
          <w:tcPr>
            <w:tcW w:w="1383" w:type="dxa"/>
            <w:shd w:val="clear" w:color="auto" w:fill="F2F2F2" w:themeFill="background1" w:themeFillShade="F2"/>
            <w:vAlign w:val="center"/>
          </w:tcPr>
          <w:p w:rsidR="00CD4407" w:rsidRPr="003A06CB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eply</w:t>
            </w:r>
          </w:p>
        </w:tc>
        <w:tc>
          <w:tcPr>
            <w:tcW w:w="1623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 w:val="restart"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C4E9B" w:rsidRPr="00230B76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Pr="007F4133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emote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C4E9B" w:rsidRPr="00230B76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A</w:t>
            </w:r>
            <w:r>
              <w:rPr>
                <w:rFonts w:ascii="맑은 고딕" w:hAnsi="맑은 고딕" w:cs="굴림"/>
                <w:sz w:val="18"/>
                <w:szCs w:val="18"/>
              </w:rPr>
              <w:t>uto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Pr="007F4133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/>
                <w:sz w:val="18"/>
                <w:szCs w:val="18"/>
              </w:rPr>
              <w:t>Use</w:t>
            </w:r>
          </w:p>
        </w:tc>
        <w:tc>
          <w:tcPr>
            <w:tcW w:w="1009" w:type="dxa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 w:val="restart"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Offline</w:t>
            </w:r>
          </w:p>
        </w:tc>
        <w:tc>
          <w:tcPr>
            <w:tcW w:w="1984" w:type="dxa"/>
            <w:shd w:val="clear" w:color="auto" w:fill="auto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Host Off-Line</w:t>
            </w:r>
          </w:p>
        </w:tc>
        <w:tc>
          <w:tcPr>
            <w:tcW w:w="1418" w:type="dxa"/>
            <w:shd w:val="clear" w:color="auto" w:fill="auto"/>
          </w:tcPr>
          <w:p w:rsidR="00AC4E9B" w:rsidRPr="00230B76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Pr="007F4133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AC4E9B" w:rsidRPr="004F3A6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Attempt On-Line</w:t>
            </w:r>
          </w:p>
        </w:tc>
        <w:tc>
          <w:tcPr>
            <w:tcW w:w="1418" w:type="dxa"/>
            <w:shd w:val="clear" w:color="auto" w:fill="auto"/>
          </w:tcPr>
          <w:p w:rsidR="00AC4E9B" w:rsidRPr="00643308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Pr="007F4133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1D5D8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 w:rsidRPr="001D5D80"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AC4E9B" w:rsidRPr="003A06CB" w:rsidTr="00AC4E9B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AC4E9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AC4E9B" w:rsidRPr="004F3A65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Equipment Off-Line</w:t>
            </w:r>
          </w:p>
        </w:tc>
        <w:tc>
          <w:tcPr>
            <w:tcW w:w="1418" w:type="dxa"/>
            <w:shd w:val="clear" w:color="auto" w:fill="auto"/>
          </w:tcPr>
          <w:p w:rsidR="00AC4E9B" w:rsidRPr="00643308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AC4E9B" w:rsidRPr="007F4133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AC4E9B" w:rsidRPr="003A06CB" w:rsidRDefault="00AC4E9B" w:rsidP="00AC4E9B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1D5D8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 w:rsidRPr="001D5D80"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AC4E9B" w:rsidRPr="003A06CB" w:rsidRDefault="00AC4E9B" w:rsidP="00AC4E9B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401D2D" w:rsidRPr="0004324D" w:rsidRDefault="00E10818" w:rsidP="0068500C">
      <w:pPr>
        <w:pStyle w:val="3"/>
        <w:ind w:left="0"/>
      </w:pPr>
      <w:bookmarkStart w:id="32" w:name="_Toc103688019"/>
      <w:r>
        <w:t xml:space="preserve">Control State </w:t>
      </w:r>
      <w:r w:rsidR="0068500C" w:rsidRPr="0068500C">
        <w:t>of Equipment(System)</w:t>
      </w:r>
      <w:bookmarkEnd w:id="32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8"/>
        <w:gridCol w:w="1567"/>
      </w:tblGrid>
      <w:tr w:rsidR="009875B6" w:rsidRPr="00095216" w:rsidTr="00094231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Mode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875B6" w:rsidRPr="00095216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S/F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9875B6" w:rsidRPr="00095216" w:rsidRDefault="0014341C" w:rsidP="009875B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Reply</w:t>
            </w:r>
          </w:p>
        </w:tc>
        <w:tc>
          <w:tcPr>
            <w:tcW w:w="1567" w:type="dxa"/>
            <w:shd w:val="clear" w:color="auto" w:fill="F2F2F2" w:themeFill="background1" w:themeFillShade="F2"/>
            <w:noWrap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Remark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Offline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 xml:space="preserve">를 </w:t>
            </w:r>
            <w:r w:rsidRPr="00095216">
              <w:rPr>
                <w:sz w:val="18"/>
                <w:szCs w:val="18"/>
              </w:rPr>
              <w:t>Offline 으로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S1F15</w:t>
            </w:r>
          </w:p>
        </w:tc>
        <w:tc>
          <w:tcPr>
            <w:tcW w:w="1418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S1F16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085793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0: OFF-LINE Acknowledge</w:t>
            </w:r>
          </w:p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1-63: Reserved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Online</w:t>
            </w:r>
            <w:r w:rsidRPr="00095216">
              <w:rPr>
                <w:sz w:val="18"/>
                <w:szCs w:val="18"/>
              </w:rPr>
              <w:t xml:space="preserve">으로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S1F17</w:t>
            </w:r>
          </w:p>
        </w:tc>
        <w:tc>
          <w:tcPr>
            <w:tcW w:w="1418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S1F18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085793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0: ON-LINE Accepted</w:t>
            </w:r>
          </w:p>
          <w:p w:rsidR="00094231" w:rsidRPr="00085793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1: ON-LINE Not Allowed</w:t>
            </w:r>
          </w:p>
          <w:p w:rsidR="00094231" w:rsidRPr="00085793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2: Equipment Already ON-LINE</w:t>
            </w:r>
          </w:p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3-63: Reserved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Online-Local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</w:t>
            </w:r>
            <w:r w:rsidRPr="00095216">
              <w:rPr>
                <w:sz w:val="18"/>
                <w:szCs w:val="18"/>
              </w:rPr>
              <w:t xml:space="preserve">e-Local로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설비에서 변경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Online-Remote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Online</w:t>
            </w:r>
            <w:r w:rsidRPr="00095216">
              <w:rPr>
                <w:sz w:val="18"/>
                <w:szCs w:val="18"/>
              </w:rPr>
              <w:t xml:space="preserve">-Remote로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설비에서 변경</w:t>
            </w:r>
          </w:p>
        </w:tc>
      </w:tr>
    </w:tbl>
    <w:p w:rsidR="00DB57ED" w:rsidRDefault="00DB57ED" w:rsidP="00E8345A">
      <w:pPr>
        <w:pStyle w:val="af3"/>
        <w:jc w:val="left"/>
        <w:rPr>
          <w:rFonts w:asciiTheme="minorEastAsia" w:eastAsiaTheme="minorEastAsia" w:hAnsiTheme="minorEastAsia"/>
          <w:sz w:val="20"/>
          <w:szCs w:val="18"/>
        </w:rPr>
      </w:pPr>
    </w:p>
    <w:p w:rsidR="00396374" w:rsidRPr="0004324D" w:rsidRDefault="00396374" w:rsidP="00396374">
      <w:pPr>
        <w:pStyle w:val="3"/>
        <w:ind w:left="0"/>
      </w:pPr>
      <w:bookmarkStart w:id="33" w:name="_Toc103688020"/>
      <w:r>
        <w:t>Port Access Mode</w:t>
      </w:r>
      <w:bookmarkEnd w:id="33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8"/>
        <w:gridCol w:w="1567"/>
      </w:tblGrid>
      <w:tr w:rsidR="00396374" w:rsidRPr="00095216" w:rsidTr="00094231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396374" w:rsidRPr="00257D85" w:rsidRDefault="00396374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Mode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396374" w:rsidRPr="00257D85" w:rsidRDefault="00396374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96374" w:rsidRPr="00095216" w:rsidRDefault="00396374" w:rsidP="004C79A5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S/F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96374" w:rsidRPr="00095216" w:rsidRDefault="00396374" w:rsidP="004C79A5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Reply</w:t>
            </w:r>
          </w:p>
        </w:tc>
        <w:tc>
          <w:tcPr>
            <w:tcW w:w="1567" w:type="dxa"/>
            <w:shd w:val="clear" w:color="auto" w:fill="F2F2F2" w:themeFill="background1" w:themeFillShade="F2"/>
            <w:noWrap/>
            <w:hideMark/>
          </w:tcPr>
          <w:p w:rsidR="00396374" w:rsidRPr="00257D85" w:rsidRDefault="00396374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Remark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Auto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Port Access Mode</w:t>
            </w:r>
            <w:r w:rsidRPr="00095216">
              <w:rPr>
                <w:rFonts w:hint="eastAsia"/>
                <w:sz w:val="18"/>
                <w:szCs w:val="18"/>
              </w:rPr>
              <w:t xml:space="preserve">를 </w:t>
            </w:r>
            <w:r w:rsidRPr="00095216">
              <w:rPr>
                <w:sz w:val="18"/>
                <w:szCs w:val="18"/>
              </w:rPr>
              <w:t>Auto</w:t>
            </w:r>
            <w:r w:rsidRPr="00095216">
              <w:rPr>
                <w:rFonts w:hint="eastAsia"/>
                <w:sz w:val="18"/>
                <w:szCs w:val="18"/>
              </w:rPr>
              <w:t>로 전환</w:t>
            </w:r>
          </w:p>
        </w:tc>
        <w:tc>
          <w:tcPr>
            <w:tcW w:w="992" w:type="dxa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Manual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Port Access Mode</w:t>
            </w:r>
            <w:r w:rsidRPr="00095216">
              <w:rPr>
                <w:rFonts w:hint="eastAsia"/>
                <w:sz w:val="18"/>
                <w:szCs w:val="18"/>
              </w:rPr>
              <w:t>를 M</w:t>
            </w:r>
            <w:r w:rsidRPr="00095216">
              <w:rPr>
                <w:sz w:val="18"/>
                <w:szCs w:val="18"/>
              </w:rPr>
              <w:t>anual</w:t>
            </w:r>
            <w:r w:rsidRPr="00095216">
              <w:rPr>
                <w:rFonts w:hint="eastAsia"/>
                <w:sz w:val="18"/>
                <w:szCs w:val="18"/>
              </w:rPr>
              <w:t>로 전환</w:t>
            </w:r>
          </w:p>
        </w:tc>
        <w:tc>
          <w:tcPr>
            <w:tcW w:w="992" w:type="dxa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843C3F" w:rsidRPr="0004324D" w:rsidRDefault="00843C3F" w:rsidP="00843C3F">
      <w:pPr>
        <w:pStyle w:val="3"/>
        <w:ind w:left="0"/>
      </w:pPr>
      <w:bookmarkStart w:id="34" w:name="_Toc103688021"/>
      <w:r>
        <w:t>Remote Command</w:t>
      </w:r>
      <w:bookmarkEnd w:id="34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7"/>
        <w:gridCol w:w="1568"/>
      </w:tblGrid>
      <w:tr w:rsidR="00843C3F" w:rsidRPr="00095216" w:rsidTr="00094231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843C3F" w:rsidRPr="00094293" w:rsidRDefault="00104C1F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rFonts w:ascii="맑은 고딕" w:hAnsi="맑은 고딕" w:cs="굴림"/>
                <w:color w:val="000000"/>
                <w:sz w:val="18"/>
                <w:szCs w:val="18"/>
              </w:rPr>
              <w:t>C</w:t>
            </w:r>
            <w:r w:rsidRPr="00094293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ommand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843C3F" w:rsidRPr="00094293" w:rsidRDefault="00843C3F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843C3F" w:rsidRPr="00094293" w:rsidRDefault="00843C3F" w:rsidP="004C79A5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S/F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43C3F" w:rsidRPr="00094293" w:rsidRDefault="00843C3F" w:rsidP="004C79A5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Reply</w:t>
            </w:r>
          </w:p>
        </w:tc>
        <w:tc>
          <w:tcPr>
            <w:tcW w:w="1568" w:type="dxa"/>
            <w:shd w:val="clear" w:color="auto" w:fill="F2F2F2" w:themeFill="background1" w:themeFillShade="F2"/>
            <w:noWrap/>
            <w:hideMark/>
          </w:tcPr>
          <w:p w:rsidR="00843C3F" w:rsidRPr="00094293" w:rsidRDefault="00843C3F" w:rsidP="004C79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Remark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Start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 xml:space="preserve">ob </w:t>
            </w:r>
            <w:r w:rsidRPr="00095216">
              <w:rPr>
                <w:sz w:val="18"/>
                <w:szCs w:val="18"/>
              </w:rPr>
              <w:t>Start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Stop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Pause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PAUSE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A</w:t>
            </w:r>
            <w:r w:rsidRPr="00095216">
              <w:rPr>
                <w:sz w:val="18"/>
                <w:szCs w:val="18"/>
              </w:rPr>
              <w:t>bort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C</w:t>
            </w:r>
            <w:r w:rsidRPr="00095216">
              <w:rPr>
                <w:sz w:val="18"/>
                <w:szCs w:val="18"/>
              </w:rPr>
              <w:t>ancel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H</w:t>
            </w:r>
            <w:r w:rsidRPr="00095216">
              <w:rPr>
                <w:sz w:val="18"/>
                <w:szCs w:val="18"/>
              </w:rPr>
              <w:t>old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Resume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RESUME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B</w:t>
            </w:r>
            <w:r w:rsidRPr="00095216">
              <w:rPr>
                <w:sz w:val="18"/>
                <w:szCs w:val="18"/>
              </w:rPr>
              <w:t>uzzer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O</w:t>
            </w:r>
            <w:r w:rsidRPr="00095216">
              <w:rPr>
                <w:sz w:val="18"/>
                <w:szCs w:val="18"/>
              </w:rPr>
              <w:t>n/Off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BUZZER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S</w:t>
            </w:r>
            <w:r w:rsidRPr="00095216">
              <w:rPr>
                <w:sz w:val="18"/>
                <w:szCs w:val="18"/>
              </w:rPr>
              <w:t>ignal Tower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O</w:t>
            </w:r>
            <w:r w:rsidRPr="00095216">
              <w:rPr>
                <w:sz w:val="18"/>
                <w:szCs w:val="18"/>
              </w:rPr>
              <w:t>n, Off, Blink / Color</w:t>
            </w:r>
          </w:p>
        </w:tc>
        <w:tc>
          <w:tcPr>
            <w:tcW w:w="992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7" w:type="dxa"/>
          </w:tcPr>
          <w:p w:rsidR="00094231" w:rsidRPr="00AC4E9B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5216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SIGNAL_TOWER</w:t>
            </w:r>
          </w:p>
        </w:tc>
      </w:tr>
      <w:tr w:rsidR="00094231" w:rsidRPr="00095216" w:rsidTr="00094231">
        <w:trPr>
          <w:trHeight w:val="20"/>
        </w:trPr>
        <w:tc>
          <w:tcPr>
            <w:tcW w:w="1980" w:type="dxa"/>
            <w:shd w:val="clear" w:color="auto" w:fill="auto"/>
          </w:tcPr>
          <w:p w:rsidR="00094231" w:rsidRPr="00095216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 xml:space="preserve">추가 </w:t>
            </w:r>
            <w:r w:rsidRPr="00095216">
              <w:rPr>
                <w:rFonts w:hint="eastAsia"/>
                <w:sz w:val="18"/>
                <w:szCs w:val="18"/>
              </w:rPr>
              <w:t>제공</w:t>
            </w:r>
            <w:r w:rsidRPr="00095216">
              <w:rPr>
                <w:sz w:val="18"/>
                <w:szCs w:val="18"/>
              </w:rPr>
              <w:t>하는 C</w:t>
            </w:r>
            <w:r w:rsidRPr="00095216">
              <w:rPr>
                <w:rFonts w:hint="eastAsia"/>
                <w:sz w:val="18"/>
                <w:szCs w:val="18"/>
              </w:rPr>
              <w:t xml:space="preserve">ommand </w:t>
            </w:r>
          </w:p>
        </w:tc>
        <w:tc>
          <w:tcPr>
            <w:tcW w:w="3402" w:type="dxa"/>
            <w:shd w:val="clear" w:color="auto" w:fill="auto"/>
            <w:noWrap/>
          </w:tcPr>
          <w:p w:rsidR="00094231" w:rsidRP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94231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PPSELECT</w:t>
            </w:r>
          </w:p>
        </w:tc>
        <w:tc>
          <w:tcPr>
            <w:tcW w:w="992" w:type="dxa"/>
          </w:tcPr>
          <w:p w:rsidR="00094231" w:rsidRPr="00094231" w:rsidRDefault="00094231" w:rsidP="008A6726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7" w:type="dxa"/>
          </w:tcPr>
          <w:p w:rsidR="00094231" w:rsidRP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8" w:type="dxa"/>
            <w:shd w:val="clear" w:color="auto" w:fill="auto"/>
            <w:noWrap/>
            <w:vAlign w:val="center"/>
          </w:tcPr>
          <w:p w:rsidR="00094231" w:rsidRPr="00094231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94231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PPSELECT</w:t>
            </w:r>
          </w:p>
        </w:tc>
      </w:tr>
    </w:tbl>
    <w:p w:rsidR="00DF2D9B" w:rsidRDefault="00F77982" w:rsidP="00F77982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35" w:name="_Toc103688022"/>
      <w:r w:rsidRPr="00F77982">
        <w:rPr>
          <w:rFonts w:hint="eastAsia"/>
        </w:rPr>
        <w:t>D</w:t>
      </w:r>
      <w:r w:rsidRPr="00F77982">
        <w:t>ata Collection</w:t>
      </w:r>
      <w:bookmarkEnd w:id="35"/>
    </w:p>
    <w:p w:rsidR="00EC1FE7" w:rsidRDefault="00EC1FE7" w:rsidP="00EC1FE7">
      <w:pPr>
        <w:pStyle w:val="3"/>
        <w:ind w:left="0"/>
      </w:pPr>
      <w:bookmarkStart w:id="36" w:name="_Toc103688023"/>
      <w:r w:rsidRPr="00EC1FE7">
        <w:t>Compliance</w:t>
      </w:r>
      <w:bookmarkEnd w:id="3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1"/>
        <w:gridCol w:w="2603"/>
        <w:gridCol w:w="849"/>
        <w:gridCol w:w="1125"/>
        <w:gridCol w:w="2793"/>
      </w:tblGrid>
      <w:tr w:rsidR="00E8345A" w:rsidRPr="00CB767F" w:rsidTr="00955BC5">
        <w:trPr>
          <w:trHeight w:val="345"/>
        </w:trPr>
        <w:tc>
          <w:tcPr>
            <w:tcW w:w="1981" w:type="dxa"/>
            <w:shd w:val="clear" w:color="auto" w:fill="F2F2F2" w:themeFill="background1" w:themeFillShade="F2"/>
            <w:noWrap/>
            <w:hideMark/>
          </w:tcPr>
          <w:p w:rsidR="00E8345A" w:rsidRPr="00257D85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Category</w:t>
            </w:r>
          </w:p>
        </w:tc>
        <w:tc>
          <w:tcPr>
            <w:tcW w:w="2603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Events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Reply</w:t>
            </w:r>
          </w:p>
        </w:tc>
        <w:tc>
          <w:tcPr>
            <w:tcW w:w="2793" w:type="dxa"/>
            <w:shd w:val="clear" w:color="auto" w:fill="F2F2F2" w:themeFill="background1" w:themeFillShade="F2"/>
            <w:noWrap/>
            <w:hideMark/>
          </w:tcPr>
          <w:p w:rsidR="00E8345A" w:rsidRPr="00257D85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Remark</w:t>
            </w:r>
          </w:p>
        </w:tc>
      </w:tr>
      <w:tr w:rsidR="00094231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Mode</w:t>
            </w:r>
          </w:p>
        </w:tc>
        <w:tc>
          <w:tcPr>
            <w:tcW w:w="2603" w:type="dxa"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Control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Remote</w:t>
            </w:r>
          </w:p>
        </w:tc>
        <w:tc>
          <w:tcPr>
            <w:tcW w:w="849" w:type="dxa"/>
          </w:tcPr>
          <w:p w:rsidR="00094231" w:rsidRPr="009F275A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1125" w:type="dxa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94231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Control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Local</w:t>
            </w:r>
          </w:p>
        </w:tc>
        <w:tc>
          <w:tcPr>
            <w:tcW w:w="849" w:type="dxa"/>
          </w:tcPr>
          <w:p w:rsidR="00094231" w:rsidRPr="009F275A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1002</w:t>
            </w:r>
          </w:p>
        </w:tc>
        <w:tc>
          <w:tcPr>
            <w:tcW w:w="1125" w:type="dxa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94231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Equipment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Offline</w:t>
            </w:r>
          </w:p>
        </w:tc>
        <w:tc>
          <w:tcPr>
            <w:tcW w:w="849" w:type="dxa"/>
          </w:tcPr>
          <w:p w:rsidR="00094231" w:rsidRPr="009F275A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1001</w:t>
            </w:r>
          </w:p>
        </w:tc>
        <w:tc>
          <w:tcPr>
            <w:tcW w:w="1125" w:type="dxa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94231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094231" w:rsidRPr="00CB767F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Operator Command Issued</w:t>
            </w:r>
          </w:p>
        </w:tc>
        <w:tc>
          <w:tcPr>
            <w:tcW w:w="849" w:type="dxa"/>
          </w:tcPr>
          <w:p w:rsidR="00094231" w:rsidRPr="009F275A" w:rsidRDefault="00094231" w:rsidP="0009423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94231" w:rsidRPr="009F275A" w:rsidRDefault="00094231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4C79A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4C79A5" w:rsidRPr="00CB767F" w:rsidRDefault="004C79A5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Processing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-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Lot </w:t>
            </w:r>
          </w:p>
        </w:tc>
        <w:tc>
          <w:tcPr>
            <w:tcW w:w="2603" w:type="dxa"/>
            <w:vAlign w:val="center"/>
          </w:tcPr>
          <w:p w:rsidR="004C79A5" w:rsidRPr="00CB767F" w:rsidRDefault="004C79A5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49" w:type="dxa"/>
          </w:tcPr>
          <w:p w:rsidR="004C79A5" w:rsidRPr="00085793" w:rsidRDefault="004C79A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의 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관리 안함</w:t>
            </w:r>
          </w:p>
        </w:tc>
      </w:tr>
      <w:tr w:rsidR="004C79A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4C79A5" w:rsidRPr="00CB767F" w:rsidRDefault="004C79A5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4C79A5" w:rsidRPr="00CB767F" w:rsidRDefault="004C79A5" w:rsidP="00094231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Completed</w:t>
            </w:r>
          </w:p>
        </w:tc>
        <w:tc>
          <w:tcPr>
            <w:tcW w:w="849" w:type="dxa"/>
          </w:tcPr>
          <w:p w:rsidR="004C79A5" w:rsidRPr="00085793" w:rsidRDefault="004C79A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4C79A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4C79A5" w:rsidRPr="00CB767F" w:rsidRDefault="004C79A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4C79A5" w:rsidRPr="00CB767F" w:rsidRDefault="004C79A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Stopped</w:t>
            </w:r>
          </w:p>
        </w:tc>
        <w:tc>
          <w:tcPr>
            <w:tcW w:w="849" w:type="dxa"/>
          </w:tcPr>
          <w:p w:rsidR="004C79A5" w:rsidRPr="00085793" w:rsidRDefault="004C79A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4C79A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4C79A5" w:rsidRPr="00CB767F" w:rsidRDefault="004C79A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4C79A5" w:rsidRPr="00CB767F" w:rsidRDefault="004C79A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49" w:type="dxa"/>
          </w:tcPr>
          <w:p w:rsidR="004C79A5" w:rsidRPr="00085793" w:rsidRDefault="004C79A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4C79A5" w:rsidRPr="00085793" w:rsidRDefault="004C79A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Processing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-Glass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49" w:type="dxa"/>
          </w:tcPr>
          <w:p w:rsidR="00955BC5" w:rsidRPr="009F275A" w:rsidRDefault="00955BC5" w:rsidP="00545EA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5" w:type="dxa"/>
          </w:tcPr>
          <w:p w:rsidR="00955BC5" w:rsidRPr="009F275A" w:rsidRDefault="00955BC5" w:rsidP="00545EA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545EA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Completed</w:t>
            </w:r>
          </w:p>
        </w:tc>
        <w:tc>
          <w:tcPr>
            <w:tcW w:w="849" w:type="dxa"/>
          </w:tcPr>
          <w:p w:rsidR="00955BC5" w:rsidRPr="009F275A" w:rsidRDefault="00955BC5" w:rsidP="00545EA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5" w:type="dxa"/>
          </w:tcPr>
          <w:p w:rsidR="00955BC5" w:rsidRPr="009F275A" w:rsidRDefault="00955BC5" w:rsidP="00545EA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545EA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Stopped</w:t>
            </w:r>
          </w:p>
        </w:tc>
        <w:tc>
          <w:tcPr>
            <w:tcW w:w="849" w:type="dxa"/>
          </w:tcPr>
          <w:p w:rsidR="00955BC5" w:rsidRPr="009F275A" w:rsidRDefault="00955BC5" w:rsidP="003E3E99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5" w:type="dxa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49" w:type="dxa"/>
          </w:tcPr>
          <w:p w:rsidR="00955BC5" w:rsidRPr="009F275A" w:rsidRDefault="00955BC5" w:rsidP="003E3E99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5" w:type="dxa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Transfer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In to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Carrier</w:t>
            </w:r>
          </w:p>
        </w:tc>
        <w:tc>
          <w:tcPr>
            <w:tcW w:w="849" w:type="dxa"/>
          </w:tcPr>
          <w:p w:rsidR="00955BC5" w:rsidRPr="009F275A" w:rsidRDefault="00955BC5" w:rsidP="003E3E99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EFEM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에서 발생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Out from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Carrier</w:t>
            </w:r>
          </w:p>
        </w:tc>
        <w:tc>
          <w:tcPr>
            <w:tcW w:w="849" w:type="dxa"/>
          </w:tcPr>
          <w:p w:rsidR="00955BC5" w:rsidRPr="009F275A" w:rsidRDefault="00955BC5" w:rsidP="003E3E99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상동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In to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</w:p>
        </w:tc>
        <w:tc>
          <w:tcPr>
            <w:tcW w:w="849" w:type="dxa"/>
          </w:tcPr>
          <w:p w:rsidR="00955BC5" w:rsidRPr="009F275A" w:rsidRDefault="00955BC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201</w:t>
            </w:r>
          </w:p>
        </w:tc>
        <w:tc>
          <w:tcPr>
            <w:tcW w:w="1125" w:type="dxa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SubstrateLocationOccupied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3E3E99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Out from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</w:p>
        </w:tc>
        <w:tc>
          <w:tcPr>
            <w:tcW w:w="849" w:type="dxa"/>
          </w:tcPr>
          <w:p w:rsidR="00955BC5" w:rsidRPr="009F275A" w:rsidRDefault="00955BC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202</w:t>
            </w:r>
          </w:p>
        </w:tc>
        <w:tc>
          <w:tcPr>
            <w:tcW w:w="1125" w:type="dxa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SubstrateLocationUnoccupied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Transfer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49" w:type="dxa"/>
          </w:tcPr>
          <w:p w:rsidR="00955BC5" w:rsidRPr="009F275A" w:rsidRDefault="00955BC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1101</w:t>
            </w:r>
          </w:p>
        </w:tc>
        <w:tc>
          <w:tcPr>
            <w:tcW w:w="1125" w:type="dxa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ModuleStart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Transfer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End</w:t>
            </w:r>
          </w:p>
        </w:tc>
        <w:tc>
          <w:tcPr>
            <w:tcW w:w="849" w:type="dxa"/>
          </w:tcPr>
          <w:p w:rsidR="00955BC5" w:rsidRPr="009F275A" w:rsidRDefault="00955BC5" w:rsidP="004C79A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102</w:t>
            </w:r>
          </w:p>
        </w:tc>
        <w:tc>
          <w:tcPr>
            <w:tcW w:w="1125" w:type="dxa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4C79A5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ModuleEnd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Detected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tabs>
                <w:tab w:val="left" w:pos="315"/>
                <w:tab w:val="center" w:pos="375"/>
              </w:tabs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E3E99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1031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 Cleared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E3E99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103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 Program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Program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1071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Program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Selected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1072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New 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Name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New 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Status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Name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Status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Change Event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Successful Upload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Fail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Upload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Successful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Download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FailDownload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Material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Material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Arrived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Material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Removed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Material T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ransferred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 w:val="restart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Spool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Activated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Deactivated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vMerge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Transmit Failure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All SVID Req.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S1F11/F12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Host sends L:0 to request all SVIDs.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L0로 모든 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SV</w:t>
            </w: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All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VID Req.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21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/F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2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Host sends L:0 to request all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VIDs.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L0로 모든 D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V</w:t>
            </w: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  <w:tr w:rsidR="00955BC5" w:rsidRPr="00CB767F" w:rsidTr="00955BC5">
        <w:trPr>
          <w:trHeight w:val="20"/>
        </w:trPr>
        <w:tc>
          <w:tcPr>
            <w:tcW w:w="1981" w:type="dxa"/>
            <w:shd w:val="clear" w:color="auto" w:fill="auto"/>
            <w:noWrap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All CEID Req.</w:t>
            </w:r>
          </w:p>
        </w:tc>
        <w:tc>
          <w:tcPr>
            <w:tcW w:w="2603" w:type="dxa"/>
            <w:vAlign w:val="center"/>
          </w:tcPr>
          <w:p w:rsidR="00955BC5" w:rsidRPr="00CB767F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S1F23/24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Host sends L:0 to imply all CEIDs.</w:t>
            </w:r>
          </w:p>
        </w:tc>
        <w:tc>
          <w:tcPr>
            <w:tcW w:w="849" w:type="dxa"/>
          </w:tcPr>
          <w:p w:rsidR="00955BC5" w:rsidRPr="009F275A" w:rsidRDefault="00955BC5" w:rsidP="00132D3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5" w:type="dxa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955BC5" w:rsidRPr="009F275A" w:rsidRDefault="00955BC5" w:rsidP="00132D3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L0로 모든 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CEID</w:t>
            </w: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</w:tbl>
    <w:p w:rsidR="007C0441" w:rsidRDefault="00055E13" w:rsidP="000A4A17">
      <w:pPr>
        <w:pStyle w:val="3"/>
        <w:ind w:left="0"/>
      </w:pPr>
      <w:bookmarkStart w:id="37" w:name="_Toc103688024"/>
      <w:r>
        <w:t>Event Reporting</w:t>
      </w:r>
      <w:bookmarkEnd w:id="37"/>
    </w:p>
    <w:tbl>
      <w:tblPr>
        <w:tblStyle w:val="afb"/>
        <w:tblW w:w="10492" w:type="dxa"/>
        <w:tblLayout w:type="fixed"/>
        <w:tblLook w:val="04A0"/>
      </w:tblPr>
      <w:tblGrid>
        <w:gridCol w:w="1110"/>
        <w:gridCol w:w="1491"/>
        <w:gridCol w:w="731"/>
        <w:gridCol w:w="5069"/>
        <w:gridCol w:w="2091"/>
      </w:tblGrid>
      <w:tr w:rsidR="0035411D" w:rsidTr="007A473E"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31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CEID</w:t>
            </w:r>
          </w:p>
        </w:tc>
        <w:tc>
          <w:tcPr>
            <w:tcW w:w="5069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Related </w:t>
            </w: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VID</w:t>
            </w:r>
          </w:p>
        </w:tc>
        <w:tc>
          <w:tcPr>
            <w:tcW w:w="2091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Pr="00876E06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 Start</w:t>
            </w:r>
          </w:p>
        </w:tc>
        <w:tc>
          <w:tcPr>
            <w:tcW w:w="1491" w:type="dxa"/>
            <w:vAlign w:val="center"/>
          </w:tcPr>
          <w:p w:rsidR="004C79A5" w:rsidRPr="00876E06" w:rsidRDefault="004C79A5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시작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4C79A5" w:rsidRPr="00085793" w:rsidRDefault="004C79A5" w:rsidP="004C79A5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Pr="00876E06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 End</w:t>
            </w:r>
          </w:p>
        </w:tc>
        <w:tc>
          <w:tcPr>
            <w:tcW w:w="1491" w:type="dxa"/>
            <w:vAlign w:val="center"/>
          </w:tcPr>
          <w:p w:rsidR="004C79A5" w:rsidRPr="00876E06" w:rsidRDefault="004C79A5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ProcessJob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종료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4C79A5" w:rsidRPr="00085793" w:rsidRDefault="004C79A5" w:rsidP="004C79A5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Pr="00876E06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 Job Start</w:t>
            </w:r>
          </w:p>
        </w:tc>
        <w:tc>
          <w:tcPr>
            <w:tcW w:w="1491" w:type="dxa"/>
            <w:vAlign w:val="center"/>
          </w:tcPr>
          <w:p w:rsidR="004C79A5" w:rsidRPr="00876E06" w:rsidRDefault="004C79A5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시작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4C79A5" w:rsidRPr="00085793" w:rsidRDefault="004C79A5" w:rsidP="004C79A5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Pr="00876E06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 Job End</w:t>
            </w:r>
          </w:p>
        </w:tc>
        <w:tc>
          <w:tcPr>
            <w:tcW w:w="1491" w:type="dxa"/>
            <w:vAlign w:val="center"/>
          </w:tcPr>
          <w:p w:rsidR="004C79A5" w:rsidRPr="00876E06" w:rsidRDefault="004C79A5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종료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4C79A5" w:rsidRPr="00085793" w:rsidRDefault="004C79A5" w:rsidP="004C79A5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rocess Start</w:t>
            </w:r>
          </w:p>
        </w:tc>
        <w:tc>
          <w:tcPr>
            <w:tcW w:w="1491" w:type="dxa"/>
            <w:vAlign w:val="center"/>
          </w:tcPr>
          <w:p w:rsidR="004C79A5" w:rsidRDefault="004C79A5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의 첫번째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시작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1301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E77B6C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310, 311, 312, 313, 314, 315, 316</w:t>
            </w:r>
          </w:p>
        </w:tc>
        <w:tc>
          <w:tcPr>
            <w:tcW w:w="209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35411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GlassStart</w:t>
            </w:r>
          </w:p>
        </w:tc>
      </w:tr>
      <w:tr w:rsidR="004C79A5" w:rsidTr="007A473E">
        <w:tc>
          <w:tcPr>
            <w:tcW w:w="1110" w:type="dxa"/>
            <w:vAlign w:val="center"/>
          </w:tcPr>
          <w:p w:rsidR="004C79A5" w:rsidRDefault="004C79A5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rocess Completed</w:t>
            </w:r>
          </w:p>
        </w:tc>
        <w:tc>
          <w:tcPr>
            <w:tcW w:w="1491" w:type="dxa"/>
            <w:vAlign w:val="center"/>
          </w:tcPr>
          <w:p w:rsidR="004C79A5" w:rsidRDefault="004C79A5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의 마지막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종료</w:t>
            </w:r>
          </w:p>
        </w:tc>
        <w:tc>
          <w:tcPr>
            <w:tcW w:w="73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302</w:t>
            </w:r>
          </w:p>
        </w:tc>
        <w:tc>
          <w:tcPr>
            <w:tcW w:w="5069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E77B6C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310, 311, 312, 313, 314, 315, 316</w:t>
            </w:r>
          </w:p>
        </w:tc>
        <w:tc>
          <w:tcPr>
            <w:tcW w:w="2091" w:type="dxa"/>
            <w:vAlign w:val="center"/>
          </w:tcPr>
          <w:p w:rsidR="004C79A5" w:rsidRPr="009F275A" w:rsidRDefault="004C79A5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35411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nd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Start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가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시작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1311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A15BC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E77B6C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310, 311, 312, 313, 314, 315, 316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A15BC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35411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GlassStart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Each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lass </w:t>
            </w: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End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가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종료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1312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A15BC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E77B6C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310, 311, 312, 313, 314, 315, 316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A15BC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35411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nd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Each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Module Start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시작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Module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nd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종료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Default="007A473E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Step Start</w:t>
            </w:r>
          </w:p>
        </w:tc>
        <w:tc>
          <w:tcPr>
            <w:tcW w:w="1491" w:type="dxa"/>
            <w:vAlign w:val="center"/>
          </w:tcPr>
          <w:p w:rsidR="007A473E" w:rsidRDefault="007A473E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특정 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ecipe Step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시작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시간적 </w:t>
            </w: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Step</w:t>
            </w: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이 아닌 공간적 </w:t>
            </w: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 xml:space="preserve">Step </w:t>
            </w: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임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Default="007A473E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ecipe Step End</w:t>
            </w:r>
          </w:p>
        </w:tc>
        <w:tc>
          <w:tcPr>
            <w:tcW w:w="1491" w:type="dxa"/>
            <w:vAlign w:val="center"/>
          </w:tcPr>
          <w:p w:rsidR="007A473E" w:rsidRDefault="007A473E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특정 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ecipe Step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종료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공간적 </w:t>
            </w: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Recipe Step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35411D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arrier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Access Start</w:t>
            </w:r>
          </w:p>
        </w:tc>
        <w:tc>
          <w:tcPr>
            <w:tcW w:w="1491" w:type="dxa"/>
            <w:vAlign w:val="center"/>
          </w:tcPr>
          <w:p w:rsidR="007A473E" w:rsidRPr="00AC2630" w:rsidRDefault="007A473E" w:rsidP="0035411D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>arrier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에서 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반출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FEM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에 해당함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35411D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arrier Access End</w:t>
            </w:r>
          </w:p>
        </w:tc>
        <w:tc>
          <w:tcPr>
            <w:tcW w:w="1491" w:type="dxa"/>
            <w:vAlign w:val="center"/>
          </w:tcPr>
          <w:p w:rsidR="007A473E" w:rsidRPr="00AC2630" w:rsidRDefault="007A473E" w:rsidP="0035411D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>arrier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 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반입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091" w:type="dxa"/>
            <w:vAlign w:val="center"/>
          </w:tcPr>
          <w:p w:rsidR="007A473E" w:rsidRPr="009F275A" w:rsidRDefault="007A473E" w:rsidP="0035411D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FEM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에 해당함</w:t>
            </w: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Created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E77B6C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신규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생성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1071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307, 308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Modified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E77B6C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수정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1071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307, 308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Deleted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E77B6C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삭제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1071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307, 308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A473E" w:rsidTr="007A473E">
        <w:tc>
          <w:tcPr>
            <w:tcW w:w="1110" w:type="dxa"/>
            <w:vAlign w:val="center"/>
          </w:tcPr>
          <w:p w:rsidR="007A473E" w:rsidRPr="00876E06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Data Collection</w:t>
            </w:r>
          </w:p>
        </w:tc>
        <w:tc>
          <w:tcPr>
            <w:tcW w:w="1491" w:type="dxa"/>
            <w:vAlign w:val="center"/>
          </w:tcPr>
          <w:p w:rsidR="007A473E" w:rsidRPr="00876E06" w:rsidRDefault="007A473E" w:rsidP="00E77B6C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lass/Lot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종료시 각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Step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 대한 공정 진행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Data</w:t>
            </w:r>
          </w:p>
        </w:tc>
        <w:tc>
          <w:tcPr>
            <w:tcW w:w="73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1401</w:t>
            </w:r>
          </w:p>
        </w:tc>
        <w:tc>
          <w:tcPr>
            <w:tcW w:w="5069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E77B6C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310, 311, 312, 313, 314, 315, 316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, 321</w:t>
            </w:r>
          </w:p>
        </w:tc>
        <w:tc>
          <w:tcPr>
            <w:tcW w:w="2091" w:type="dxa"/>
            <w:vAlign w:val="center"/>
          </w:tcPr>
          <w:p w:rsidR="007A473E" w:rsidRPr="009F275A" w:rsidRDefault="007A473E" w:rsidP="00E77B6C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엑셀에 작성</w:t>
            </w:r>
          </w:p>
        </w:tc>
      </w:tr>
    </w:tbl>
    <w:p w:rsidR="004D734A" w:rsidRDefault="009A1EA6" w:rsidP="004D734A">
      <w:pPr>
        <w:pStyle w:val="3"/>
        <w:ind w:left="0"/>
      </w:pPr>
      <w:bookmarkStart w:id="38" w:name="_Toc103688025"/>
      <w:r>
        <w:rPr>
          <w:rFonts w:hint="eastAsia"/>
        </w:rPr>
        <w:t xml:space="preserve">Trace </w:t>
      </w:r>
      <w:r>
        <w:t>Data Collection</w:t>
      </w:r>
      <w:bookmarkEnd w:id="38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C30DCA" w:rsidTr="00955BC5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Tr="00955BC5">
        <w:tc>
          <w:tcPr>
            <w:tcW w:w="2122" w:type="dxa"/>
            <w:vMerge w:val="restart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기본 정보</w:t>
            </w:r>
          </w:p>
        </w:tc>
        <w:tc>
          <w:tcPr>
            <w:tcW w:w="3685" w:type="dxa"/>
            <w:vAlign w:val="center"/>
          </w:tcPr>
          <w:p w:rsidR="009F275A" w:rsidRPr="00035E8B" w:rsidRDefault="009F275A" w:rsidP="009F275A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/>
                <w:sz w:val="18"/>
                <w:szCs w:val="18"/>
              </w:rPr>
              <w:t>TRID</w:t>
            </w:r>
            <w:r>
              <w:rPr>
                <w:rFonts w:ascii="맑은 고딕" w:hAnsi="맑은 고딕" w:cs="굴림" w:hint="eastAsia"/>
                <w:sz w:val="18"/>
                <w:szCs w:val="18"/>
              </w:rPr>
              <w:t xml:space="preserve">별 </w:t>
            </w:r>
            <w:r w:rsidRPr="00035E8B">
              <w:rPr>
                <w:rFonts w:ascii="맑은 고딕" w:hAnsi="맑은 고딕" w:cs="굴림"/>
                <w:sz w:val="18"/>
                <w:szCs w:val="18"/>
              </w:rPr>
              <w:t>500Parameter/0.5</w:t>
            </w:r>
            <w:r w:rsidRPr="00035E8B">
              <w:rPr>
                <w:rFonts w:ascii="맑은 고딕" w:hAnsi="맑은 고딕" w:cs="굴림" w:hint="eastAsia"/>
                <w:sz w:val="18"/>
                <w:szCs w:val="18"/>
              </w:rPr>
              <w:t>초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성능 문제없음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최소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개 이상의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TRID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0.1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초 단위 T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race Data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Trace Data 필요할 경우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RID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제공 가능한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SVID Count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Trace Data 필요할 경우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/W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변경 없이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SVID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추가시 무상으로 추가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DSPER Format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h</w:t>
            </w: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hmmss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Tr="00955BC5">
        <w:tc>
          <w:tcPr>
            <w:tcW w:w="2122" w:type="dxa"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안정성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Trace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Data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수집시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Operation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및 Processing에 대한 안정성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Tr="00955BC5">
        <w:tc>
          <w:tcPr>
            <w:tcW w:w="2122" w:type="dxa"/>
            <w:vMerge w:val="restart"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unctionality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6F1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6F2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사용 여부 설정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CID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이용)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ECID에 따라서 </w:t>
            </w: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noreply</w:t>
            </w: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로 전환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B67F7">
              <w:rPr>
                <w:rFonts w:asciiTheme="minorEastAsia" w:eastAsiaTheme="minorEastAsia" w:hAnsiTheme="minorEastAsia"/>
                <w:sz w:val="20"/>
                <w:szCs w:val="18"/>
              </w:rPr>
              <w:t>TOTSMP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를 무한대로 설정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무한대 설정시 설비 </w:t>
            </w: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O</w:t>
            </w: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ff될때까지 발생함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Pr="005B67F7" w:rsidRDefault="009F275A" w:rsidP="009F275A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 xml:space="preserve">V 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수집 가능 여부</w:t>
            </w:r>
          </w:p>
        </w:tc>
        <w:tc>
          <w:tcPr>
            <w:tcW w:w="1843" w:type="dxa"/>
            <w:vAlign w:val="center"/>
          </w:tcPr>
          <w:p w:rsidR="009F275A" w:rsidRPr="009F275A" w:rsidRDefault="00A61FC1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9F275A" w:rsidRPr="009F275A" w:rsidRDefault="00A61FC1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 xml:space="preserve">VID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로 수집 가능</w:t>
            </w:r>
          </w:p>
        </w:tc>
      </w:tr>
      <w:tr w:rsidR="009F275A" w:rsidTr="00955BC5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K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 xml:space="preserve">ey Parameter 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 xml:space="preserve">관련 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SVID</w:t>
            </w:r>
          </w:p>
          <w:p w:rsidR="009F275A" w:rsidRDefault="009F275A" w:rsidP="009F275A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/>
                <w:sz w:val="20"/>
                <w:szCs w:val="18"/>
              </w:rPr>
              <w:t>장비, Process Module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 xml:space="preserve">별 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Lot ID, Carrier ID, Glass ID, Slot No, Recipe, Recipe Step,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협의 후 결정</w:t>
            </w:r>
          </w:p>
        </w:tc>
      </w:tr>
    </w:tbl>
    <w:p w:rsidR="006F4C06" w:rsidRDefault="009066E7" w:rsidP="006F4C06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39" w:name="_Toc103688026"/>
      <w:r>
        <w:t>Recipe Manage</w:t>
      </w:r>
      <w:r w:rsidR="009F0163">
        <w:t>ment</w:t>
      </w:r>
      <w:bookmarkEnd w:id="39"/>
    </w:p>
    <w:p w:rsidR="00BC1375" w:rsidRDefault="00BC1375" w:rsidP="00BC1375">
      <w:pPr>
        <w:pStyle w:val="3"/>
        <w:ind w:left="0"/>
      </w:pPr>
      <w:bookmarkStart w:id="40" w:name="_Toc103688027"/>
      <w:r>
        <w:t>General</w:t>
      </w:r>
      <w:r w:rsidR="007A6987">
        <w:t xml:space="preserve"> Recipe Control</w:t>
      </w:r>
      <w:bookmarkEnd w:id="40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7A6987" w:rsidRPr="00876E06" w:rsidTr="00A61FC1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7A6987" w:rsidRPr="00876E06" w:rsidRDefault="00D91E00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1E0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Specifications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A61FC1">
        <w:tc>
          <w:tcPr>
            <w:tcW w:w="2122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Format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ormatted Process Program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지원</w:t>
            </w:r>
          </w:p>
        </w:tc>
        <w:tc>
          <w:tcPr>
            <w:tcW w:w="1843" w:type="dxa"/>
            <w:vAlign w:val="center"/>
          </w:tcPr>
          <w:p w:rsidR="009F275A" w:rsidRPr="009F275A" w:rsidRDefault="00177649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2122" w:type="dxa"/>
            <w:vMerge w:val="restart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Upload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ull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PPBody Upload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C0CC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Partial PPBody Upload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2122" w:type="dxa"/>
            <w:vMerge w:val="restart"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</w:p>
        </w:tc>
        <w:tc>
          <w:tcPr>
            <w:tcW w:w="3685" w:type="dxa"/>
            <w:vAlign w:val="center"/>
          </w:tcPr>
          <w:p w:rsidR="009F275A" w:rsidRPr="00AC0CC0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ull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PPBody Download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Pr="00AC0CC0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C0CC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Partial PPBody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Download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2122" w:type="dxa"/>
            <w:vAlign w:val="center"/>
          </w:tcPr>
          <w:p w:rsidR="009F275A" w:rsidRPr="00433292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Current PPID List Request</w:t>
            </w:r>
          </w:p>
        </w:tc>
        <w:tc>
          <w:tcPr>
            <w:tcW w:w="3685" w:type="dxa"/>
            <w:vAlign w:val="center"/>
          </w:tcPr>
          <w:p w:rsidR="009F275A" w:rsidRPr="00433292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 xml:space="preserve">PID 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List Request/Reply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 w:val="restart"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Process Program Time Req.</w:t>
            </w: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Recipe Created date-time Request/Reply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Recipe Updated date-time Request/Reply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Recipe History 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>&amp;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 Version Control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 xml:space="preserve">Process Program 존재 확인 </w:t>
            </w: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>pload/Download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시 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 xml:space="preserve">Recipe 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존재 확인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 w:val="restart"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CREATE 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2122" w:type="dxa"/>
            <w:vMerge/>
            <w:vAlign w:val="center"/>
          </w:tcPr>
          <w:p w:rsidR="00A61FC1" w:rsidRPr="00433292" w:rsidRDefault="00A61FC1" w:rsidP="00A61FC1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A61FC1" w:rsidRPr="00433292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DELETE </w:t>
            </w:r>
          </w:p>
        </w:tc>
        <w:tc>
          <w:tcPr>
            <w:tcW w:w="184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64699" w:rsidRDefault="00D64699" w:rsidP="00D64699">
      <w:pPr>
        <w:pStyle w:val="3"/>
        <w:ind w:left="0"/>
      </w:pPr>
      <w:bookmarkStart w:id="41" w:name="_Toc103688028"/>
      <w:r>
        <w:t>Recipe Control</w:t>
      </w:r>
      <w:r w:rsidR="00431959" w:rsidRPr="00FA102D">
        <w:t>Reliability</w:t>
      </w:r>
      <w:bookmarkEnd w:id="41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A130CF" w:rsidRPr="00876E06" w:rsidTr="009F275A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1E0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Specifications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9F275A">
        <w:tc>
          <w:tcPr>
            <w:tcW w:w="2122" w:type="dxa"/>
            <w:vMerge w:val="restart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PPBody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ownload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가능 시점 </w:t>
            </w:r>
          </w:p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rocessing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중일 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Download)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9F275A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신규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불가/신규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생성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9F275A">
        <w:tc>
          <w:tcPr>
            <w:tcW w:w="2122" w:type="dxa"/>
            <w:vMerge/>
            <w:vAlign w:val="center"/>
          </w:tcPr>
          <w:p w:rsidR="009F275A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기존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불가/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기존 Recipe Delete &amp; Create/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기존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Update &amp; Version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관리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275A" w:rsidRPr="00876E06" w:rsidTr="009F275A">
        <w:tc>
          <w:tcPr>
            <w:tcW w:w="2122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Delete</w:t>
            </w:r>
          </w:p>
        </w:tc>
        <w:tc>
          <w:tcPr>
            <w:tcW w:w="3685" w:type="dxa"/>
            <w:vAlign w:val="center"/>
          </w:tcPr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Delete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가능 시점 </w:t>
            </w:r>
          </w:p>
          <w:p w:rsidR="009F275A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rocessing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중일 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Delete)</w:t>
            </w:r>
          </w:p>
        </w:tc>
        <w:tc>
          <w:tcPr>
            <w:tcW w:w="184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TDB</w:t>
            </w:r>
          </w:p>
        </w:tc>
        <w:tc>
          <w:tcPr>
            <w:tcW w:w="1701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0898" w:rsidRDefault="00FC0898" w:rsidP="00FC0898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42" w:name="_Toc103688029"/>
      <w:r>
        <w:t>Carrier Management</w:t>
      </w:r>
      <w:bookmarkEnd w:id="42"/>
    </w:p>
    <w:p w:rsidR="00FC0898" w:rsidRDefault="0096312D" w:rsidP="00FC0898">
      <w:pPr>
        <w:pStyle w:val="3"/>
        <w:ind w:left="0"/>
      </w:pPr>
      <w:bookmarkStart w:id="43" w:name="_Toc103688030"/>
      <w:r>
        <w:t>CMS Support</w:t>
      </w:r>
      <w:r w:rsidR="00D873B2">
        <w:t xml:space="preserve"> (Refer to E87, E109)</w:t>
      </w:r>
      <w:bookmarkEnd w:id="43"/>
    </w:p>
    <w:tbl>
      <w:tblPr>
        <w:tblStyle w:val="afb"/>
        <w:tblW w:w="9351" w:type="dxa"/>
        <w:tblLayout w:type="fixed"/>
        <w:tblLook w:val="04A0"/>
      </w:tblPr>
      <w:tblGrid>
        <w:gridCol w:w="1672"/>
        <w:gridCol w:w="2861"/>
        <w:gridCol w:w="1355"/>
        <w:gridCol w:w="1957"/>
        <w:gridCol w:w="1506"/>
      </w:tblGrid>
      <w:tr w:rsidR="0096312D" w:rsidRPr="00876E06" w:rsidTr="00A61FC1"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96312D" w:rsidRPr="00876E06" w:rsidRDefault="003B3A28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A61FC1" w:rsidRPr="00876E06" w:rsidTr="00A61FC1">
        <w:tc>
          <w:tcPr>
            <w:tcW w:w="1672" w:type="dxa"/>
            <w:vMerge w:val="restart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2861" w:type="dxa"/>
            <w:vAlign w:val="center"/>
          </w:tcPr>
          <w:p w:rsidR="00A61FC1" w:rsidRPr="00876E06" w:rsidRDefault="00A61FC1" w:rsidP="00A61FC1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Numbering</w:t>
            </w:r>
          </w:p>
        </w:tc>
        <w:tc>
          <w:tcPr>
            <w:tcW w:w="1355" w:type="dxa"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Slot Numbering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Transfer State Model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9.5~9.5.4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Object Implementation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Reservation State Model</w:t>
            </w: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br/>
              <w:t xml:space="preserve">(Internal Buffer </w:t>
            </w:r>
            <w:r w:rsidRPr="0038129D">
              <w:rPr>
                <w:rFonts w:ascii="맑은 고딕" w:hAnsi="맑은 고딕" w:cs="굴림"/>
                <w:color w:val="000000"/>
                <w:sz w:val="18"/>
                <w:szCs w:val="18"/>
              </w:rPr>
              <w:t>Equipment</w:t>
            </w: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/ Carrier Association State Model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Verification Support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Verification Support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Services Implementation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Additional Events Implementation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Variable data Definitions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Alarms Implementation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LoadPort Reservation State Mode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12, </w:t>
            </w: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1672" w:type="dxa"/>
            <w:vMerge/>
            <w:vAlign w:val="center"/>
          </w:tcPr>
          <w:p w:rsidR="00A61FC1" w:rsidRPr="00876E06" w:rsidRDefault="00A61FC1" w:rsidP="00A61FC1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Reservation Visible Signal</w:t>
            </w:r>
          </w:p>
        </w:tc>
        <w:tc>
          <w:tcPr>
            <w:tcW w:w="1355" w:type="dxa"/>
            <w:vAlign w:val="center"/>
          </w:tcPr>
          <w:p w:rsidR="00A61FC1" w:rsidRPr="0038129D" w:rsidRDefault="00A61FC1" w:rsidP="00A61FC1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957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4C684E" w:rsidRDefault="004C684E">
      <w:pPr>
        <w:adjustRightInd/>
        <w:spacing w:line="240" w:lineRule="auto"/>
        <w:jc w:val="left"/>
        <w:textAlignment w:val="auto"/>
        <w:rPr>
          <w:rFonts w:ascii="맑은 고딕" w:hAnsi="맑은 고딕"/>
        </w:rPr>
      </w:pPr>
    </w:p>
    <w:tbl>
      <w:tblPr>
        <w:tblStyle w:val="afb"/>
        <w:tblW w:w="9351" w:type="dxa"/>
        <w:tblLayout w:type="fixed"/>
        <w:tblLook w:val="04A0"/>
      </w:tblPr>
      <w:tblGrid>
        <w:gridCol w:w="1672"/>
        <w:gridCol w:w="2861"/>
        <w:gridCol w:w="1355"/>
        <w:gridCol w:w="1957"/>
        <w:gridCol w:w="1506"/>
      </w:tblGrid>
      <w:tr w:rsidR="008D6247" w:rsidRPr="00876E06" w:rsidTr="00A61FC1"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A61FC1">
        <w:tc>
          <w:tcPr>
            <w:tcW w:w="1672" w:type="dxa"/>
            <w:vMerge w:val="restart"/>
            <w:vAlign w:val="center"/>
          </w:tcPr>
          <w:p w:rsidR="009F275A" w:rsidRPr="00F0644B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0644B">
              <w:rPr>
                <w:rFonts w:cs="굴림" w:hint="eastAsia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61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Bind</w:t>
            </w:r>
          </w:p>
        </w:tc>
        <w:tc>
          <w:tcPr>
            <w:tcW w:w="1355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A61FC1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CancelBind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CancelAllCarrierOut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CancelCarrierAtPort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CancelCarrierNotification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CancelCarrierOut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CancelReservationAtPort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CarrierIn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CarrierNotification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CarrierOut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CarrierReCreate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CarrierRelease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CarrierTagReadData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CarrierTagWriteData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ChangeAcess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ChangeServiceStatus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ProcessWithCarrier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A61FC1">
        <w:tc>
          <w:tcPr>
            <w:tcW w:w="1672" w:type="dxa"/>
            <w:vMerge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ReserveAtPort</w:t>
            </w:r>
          </w:p>
        </w:tc>
        <w:tc>
          <w:tcPr>
            <w:tcW w:w="1355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9F4E8C" w:rsidRDefault="009F4E8C" w:rsidP="009F4E8C">
      <w:pPr>
        <w:pStyle w:val="3"/>
        <w:ind w:left="0"/>
      </w:pPr>
      <w:bookmarkStart w:id="44" w:name="_Toc103688031"/>
      <w:r>
        <w:rPr>
          <w:rFonts w:hint="eastAsia"/>
        </w:rPr>
        <w:t>Load Port Actuating State</w:t>
      </w:r>
      <w:bookmarkEnd w:id="44"/>
    </w:p>
    <w:tbl>
      <w:tblPr>
        <w:tblStyle w:val="afb"/>
        <w:tblW w:w="9351" w:type="dxa"/>
        <w:tblLayout w:type="fixed"/>
        <w:tblLook w:val="04A0"/>
      </w:tblPr>
      <w:tblGrid>
        <w:gridCol w:w="3484"/>
        <w:gridCol w:w="1650"/>
        <w:gridCol w:w="2383"/>
        <w:gridCol w:w="1834"/>
      </w:tblGrid>
      <w:tr w:rsidR="008E18C8" w:rsidRPr="00876E06" w:rsidTr="00A61FC1">
        <w:tc>
          <w:tcPr>
            <w:tcW w:w="3484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State Name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CEID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834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A61FC1">
        <w:tc>
          <w:tcPr>
            <w:tcW w:w="3484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Occupied</w:t>
            </w:r>
          </w:p>
        </w:tc>
        <w:tc>
          <w:tcPr>
            <w:tcW w:w="1650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9F275A" w:rsidRPr="009F275A" w:rsidRDefault="00A61FC1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9F275A" w:rsidRPr="00876E06" w:rsidTr="00A61FC1">
        <w:tc>
          <w:tcPr>
            <w:tcW w:w="3484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UnOccupied</w:t>
            </w:r>
          </w:p>
        </w:tc>
        <w:tc>
          <w:tcPr>
            <w:tcW w:w="1650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Clamped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Unclamped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Docked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Undocked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PortSensorOn(Placement)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PortSensorOff(Presence)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FE25BF" w:rsidRDefault="00FE25BF" w:rsidP="00FE25BF">
      <w:pPr>
        <w:pStyle w:val="3"/>
        <w:ind w:left="0"/>
      </w:pPr>
      <w:bookmarkStart w:id="45" w:name="_Toc103688032"/>
      <w:r>
        <w:rPr>
          <w:rFonts w:hint="eastAsia"/>
        </w:rPr>
        <w:t xml:space="preserve">Load Port </w:t>
      </w:r>
      <w:r>
        <w:t>Alarm Event</w:t>
      </w:r>
      <w:bookmarkEnd w:id="45"/>
    </w:p>
    <w:tbl>
      <w:tblPr>
        <w:tblStyle w:val="afb"/>
        <w:tblW w:w="9351" w:type="dxa"/>
        <w:tblLayout w:type="fixed"/>
        <w:tblLook w:val="04A0"/>
      </w:tblPr>
      <w:tblGrid>
        <w:gridCol w:w="3484"/>
        <w:gridCol w:w="1650"/>
        <w:gridCol w:w="2383"/>
        <w:gridCol w:w="1834"/>
      </w:tblGrid>
      <w:tr w:rsidR="00FE25BF" w:rsidRPr="00876E06" w:rsidTr="00A61FC1">
        <w:tc>
          <w:tcPr>
            <w:tcW w:w="3484" w:type="dxa"/>
            <w:shd w:val="clear" w:color="auto" w:fill="F2F2F2" w:themeFill="background1" w:themeFillShade="F2"/>
            <w:vAlign w:val="center"/>
          </w:tcPr>
          <w:p w:rsidR="00FE25BF" w:rsidRPr="00876E06" w:rsidRDefault="005A5F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Alarm</w:t>
            </w:r>
            <w:r w:rsidR="00FE25B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FE25BF" w:rsidRPr="00876E06" w:rsidRDefault="005A5FCA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ALID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FE25BF" w:rsidRPr="00876E06" w:rsidRDefault="00FE25B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834" w:type="dxa"/>
            <w:shd w:val="clear" w:color="auto" w:fill="F2F2F2" w:themeFill="background1" w:themeFillShade="F2"/>
            <w:vAlign w:val="center"/>
          </w:tcPr>
          <w:p w:rsidR="00FE25BF" w:rsidRPr="00876E06" w:rsidRDefault="00FE25B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A61FC1">
        <w:tc>
          <w:tcPr>
            <w:tcW w:w="3484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PIO Failure</w:t>
            </w:r>
          </w:p>
        </w:tc>
        <w:tc>
          <w:tcPr>
            <w:tcW w:w="1650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9F275A" w:rsidRPr="009F275A" w:rsidRDefault="00A61FC1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 w:rsidRPr="0081508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oad Port </w:t>
            </w:r>
            <w:r w:rsidRPr="00815081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존재 안함</w:t>
            </w: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Access Mode Violation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Presence Sensor Error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Placement Sensor Error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Read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Verification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Dock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Undock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Clamped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Unclamped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Removal Error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Read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Verification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Duplicated Carrier ID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Internal Buffer Move Failure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A61FC1" w:rsidRPr="00876E06" w:rsidTr="00A61FC1">
        <w:tc>
          <w:tcPr>
            <w:tcW w:w="3484" w:type="dxa"/>
            <w:vAlign w:val="center"/>
          </w:tcPr>
          <w:p w:rsidR="00A61FC1" w:rsidRPr="0038129D" w:rsidRDefault="00A61FC1" w:rsidP="00A61FC1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Attempt To use out of Service Load Port</w:t>
            </w:r>
          </w:p>
        </w:tc>
        <w:tc>
          <w:tcPr>
            <w:tcW w:w="1650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A61FC1" w:rsidRPr="009F275A" w:rsidRDefault="00A61FC1" w:rsidP="00A61FC1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51681E" w:rsidRDefault="0051681E" w:rsidP="0051681E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46" w:name="_Toc498346602"/>
      <w:bookmarkStart w:id="47" w:name="_Toc103688033"/>
      <w:r>
        <w:rPr>
          <w:rFonts w:hint="eastAsia"/>
        </w:rPr>
        <w:t>Process Job &amp; Control Job</w:t>
      </w:r>
      <w:bookmarkEnd w:id="46"/>
      <w:bookmarkEnd w:id="47"/>
    </w:p>
    <w:p w:rsidR="00FE25BF" w:rsidRDefault="0051681E" w:rsidP="00FE25BF">
      <w:pPr>
        <w:pStyle w:val="3"/>
        <w:ind w:left="0"/>
      </w:pPr>
      <w:bookmarkStart w:id="48" w:name="_Toc103688034"/>
      <w:r>
        <w:rPr>
          <w:rFonts w:hint="eastAsia"/>
        </w:rPr>
        <w:t>Process Job</w:t>
      </w:r>
      <w:r>
        <w:t>(E40)</w:t>
      </w:r>
      <w:bookmarkEnd w:id="48"/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0C7173" w:rsidRPr="00876E06" w:rsidTr="00FA74F2">
        <w:tc>
          <w:tcPr>
            <w:tcW w:w="1696" w:type="dxa"/>
            <w:shd w:val="clear" w:color="auto" w:fill="F2F2F2" w:themeFill="background1" w:themeFillShade="F2"/>
          </w:tcPr>
          <w:p w:rsidR="000C7173" w:rsidRDefault="00CE1FC9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FA74F2">
        <w:tc>
          <w:tcPr>
            <w:tcW w:w="1696" w:type="dxa"/>
            <w:vMerge w:val="restart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C1072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</w:tc>
        <w:tc>
          <w:tcPr>
            <w:tcW w:w="283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Single Process Job Execution</w:t>
            </w:r>
          </w:p>
        </w:tc>
        <w:tc>
          <w:tcPr>
            <w:tcW w:w="1418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FA74F2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 사용안함</w:t>
            </w: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Failure Indication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8.2.1.7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Abort Command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8.2.3.2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Object Implementation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8.3,9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Reject Invalid/Incomplete Parameters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8.2.1.2.1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Reject Unsupported Capabilities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Services Implementation (not per Additional)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Partial, Order Process Option in PRJOB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 w:val="restart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dditional Function</w:t>
            </w: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Process Job 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Control Message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Stop, Pause and Resume Commands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8.2.2.3,4,5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Manual Process Start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8.2.3.9</w:t>
            </w:r>
          </w:p>
        </w:tc>
        <w:tc>
          <w:tcPr>
            <w:tcW w:w="195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Queuing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Tuning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7.5, 10.4.9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of Material Groups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Concurrent Process Jobs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Consecutive Process Jobs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With No Material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Event Notification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/>
                <w:color w:val="000000"/>
                <w:sz w:val="18"/>
                <w:szCs w:val="18"/>
              </w:rPr>
              <w:t>Enhanced</w:t>
            </w: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 Job Creation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10.4.2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Job Creation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10.4.3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0157E0" w:rsidRPr="00FE25BF" w:rsidRDefault="000157E0" w:rsidP="00FE25BF">
      <w:pPr>
        <w:pStyle w:val="-4"/>
        <w:ind w:leftChars="0" w:left="0"/>
      </w:pPr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2C1072" w:rsidRPr="00876E06" w:rsidTr="00FA74F2">
        <w:tc>
          <w:tcPr>
            <w:tcW w:w="1696" w:type="dxa"/>
            <w:shd w:val="clear" w:color="auto" w:fill="F2F2F2" w:themeFill="background1" w:themeFillShade="F2"/>
          </w:tcPr>
          <w:p w:rsidR="002C1072" w:rsidRDefault="002C1072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C1072" w:rsidRPr="00876E06" w:rsidRDefault="002D2052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FA74F2">
        <w:tc>
          <w:tcPr>
            <w:tcW w:w="1696" w:type="dxa"/>
            <w:vMerge w:val="restart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E22DF5">
              <w:rPr>
                <w:rFonts w:ascii="맑은 고딕" w:hAnsi="맑은 고딕" w:cs="굴림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3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PRJobCreate</w:t>
            </w:r>
          </w:p>
        </w:tc>
        <w:tc>
          <w:tcPr>
            <w:tcW w:w="1418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FA74F2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 사용안함</w:t>
            </w: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PRJobCommand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PRJobAlert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PRJobEvent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PRJobCreateEnh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PRJobDuplicateCreate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PRJobMultiCreate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PRJobDequeue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PRGetAllJobs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PRGetAllSpace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PRJobSetRecipeVariable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PRJobSetStartMethod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Control Job Command Req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D84DA1" w:rsidRDefault="00D84DA1" w:rsidP="00D84DA1">
      <w:pPr>
        <w:pStyle w:val="3"/>
        <w:ind w:left="0"/>
      </w:pPr>
      <w:bookmarkStart w:id="49" w:name="_Toc103688035"/>
      <w:r>
        <w:t>Control</w:t>
      </w:r>
      <w:r>
        <w:rPr>
          <w:rFonts w:hint="eastAsia"/>
        </w:rPr>
        <w:t xml:space="preserve"> Job</w:t>
      </w:r>
      <w:r>
        <w:t>(E94)</w:t>
      </w:r>
      <w:bookmarkEnd w:id="49"/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D84DA1" w:rsidRPr="00876E06" w:rsidTr="00FA74F2">
        <w:tc>
          <w:tcPr>
            <w:tcW w:w="1696" w:type="dxa"/>
            <w:shd w:val="clear" w:color="auto" w:fill="F2F2F2" w:themeFill="background1" w:themeFillShade="F2"/>
          </w:tcPr>
          <w:p w:rsidR="00D84DA1" w:rsidRDefault="00D84DA1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FA74F2">
        <w:tc>
          <w:tcPr>
            <w:tcW w:w="1696" w:type="dxa"/>
            <w:vMerge w:val="restart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C1072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</w:tc>
        <w:tc>
          <w:tcPr>
            <w:tcW w:w="283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Object</w:t>
            </w:r>
          </w:p>
        </w:tc>
        <w:tc>
          <w:tcPr>
            <w:tcW w:w="1418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FA74F2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CJ 사용안함</w:t>
            </w: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State Model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Queue Model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Carrier Properties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Service Message Implementation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Variable Data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7.3.2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Events</w:t>
            </w:r>
          </w:p>
        </w:tc>
        <w:tc>
          <w:tcPr>
            <w:tcW w:w="1418" w:type="dxa"/>
            <w:vAlign w:val="center"/>
          </w:tcPr>
          <w:p w:rsidR="009F275A" w:rsidRPr="00A80EB9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4C684E" w:rsidRDefault="004C684E">
      <w:pPr>
        <w:adjustRightInd/>
        <w:spacing w:line="240" w:lineRule="auto"/>
        <w:jc w:val="left"/>
        <w:textAlignment w:val="auto"/>
      </w:pPr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A6017F" w:rsidRPr="00876E06" w:rsidTr="00FA74F2">
        <w:tc>
          <w:tcPr>
            <w:tcW w:w="1696" w:type="dxa"/>
            <w:shd w:val="clear" w:color="auto" w:fill="F2F2F2" w:themeFill="background1" w:themeFillShade="F2"/>
          </w:tcPr>
          <w:p w:rsidR="00A6017F" w:rsidRDefault="00A6017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4C79A5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9F275A" w:rsidRPr="00876E06" w:rsidTr="00FA74F2">
        <w:tc>
          <w:tcPr>
            <w:tcW w:w="1696" w:type="dxa"/>
            <w:vMerge w:val="restart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E22DF5">
              <w:rPr>
                <w:rFonts w:ascii="맑은 고딕" w:hAnsi="맑은 고딕" w:cs="굴림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35" w:type="dxa"/>
            <w:vAlign w:val="center"/>
          </w:tcPr>
          <w:p w:rsidR="009F275A" w:rsidRPr="00876E06" w:rsidRDefault="009F275A" w:rsidP="009F275A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Create Object</w:t>
            </w:r>
          </w:p>
        </w:tc>
        <w:tc>
          <w:tcPr>
            <w:tcW w:w="1418" w:type="dxa"/>
            <w:vAlign w:val="center"/>
          </w:tcPr>
          <w:p w:rsidR="009F275A" w:rsidRPr="00876E06" w:rsidRDefault="009F275A" w:rsidP="009F275A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FA74F2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CJ 사용안함</w:t>
            </w: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CJAbort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38129D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CJCancel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CJDeselect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CJHOQ ( Head Of Queue )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CJPause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9F275A" w:rsidRPr="00876E06" w:rsidTr="00FA74F2">
        <w:tc>
          <w:tcPr>
            <w:tcW w:w="1696" w:type="dxa"/>
            <w:vMerge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F275A" w:rsidRPr="00A80EB9" w:rsidRDefault="009F275A" w:rsidP="009F275A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CJResume</w:t>
            </w:r>
          </w:p>
        </w:tc>
        <w:tc>
          <w:tcPr>
            <w:tcW w:w="1418" w:type="dxa"/>
            <w:vAlign w:val="center"/>
          </w:tcPr>
          <w:p w:rsidR="009F275A" w:rsidRPr="0038129D" w:rsidRDefault="009F275A" w:rsidP="009F275A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9F275A" w:rsidRPr="009F275A" w:rsidRDefault="008A6726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9F275A" w:rsidRPr="009F275A" w:rsidRDefault="009F275A" w:rsidP="009F275A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A6017F" w:rsidRDefault="00A6017F">
      <w:pPr>
        <w:adjustRightInd/>
        <w:spacing w:line="240" w:lineRule="auto"/>
        <w:jc w:val="left"/>
        <w:textAlignment w:val="auto"/>
      </w:pPr>
    </w:p>
    <w:p w:rsidR="00D84DA1" w:rsidRDefault="00D84DA1">
      <w:pPr>
        <w:adjustRightInd/>
        <w:spacing w:line="240" w:lineRule="auto"/>
        <w:jc w:val="left"/>
        <w:textAlignment w:val="auto"/>
      </w:pPr>
    </w:p>
    <w:bookmarkEnd w:id="11"/>
    <w:bookmarkEnd w:id="12"/>
    <w:p w:rsidR="00D84DA1" w:rsidRDefault="00D84DA1">
      <w:pPr>
        <w:adjustRightInd/>
        <w:spacing w:line="240" w:lineRule="auto"/>
        <w:jc w:val="left"/>
        <w:textAlignment w:val="auto"/>
      </w:pPr>
    </w:p>
    <w:sectPr w:rsidR="00D84DA1" w:rsidSect="00A34636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134" w:bottom="1440" w:left="1418" w:header="720" w:footer="720" w:gutter="0"/>
      <w:pgBorders w:offsetFrom="page">
        <w:bottom w:val="single" w:sz="4" w:space="24" w:color="auto"/>
      </w:pgBorders>
      <w:pgNumType w:start="1"/>
      <w:cols w:space="425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0E8" w:rsidRDefault="006730E8">
      <w:pPr>
        <w:spacing w:line="240" w:lineRule="auto"/>
      </w:pPr>
      <w:r>
        <w:separator/>
      </w:r>
    </w:p>
    <w:p w:rsidR="006730E8" w:rsidRDefault="006730E8"/>
    <w:p w:rsidR="006730E8" w:rsidRDefault="006730E8"/>
    <w:p w:rsidR="006730E8" w:rsidRDefault="006730E8" w:rsidP="00A05246">
      <w:pPr>
        <w:ind w:left="1000"/>
      </w:pPr>
    </w:p>
  </w:endnote>
  <w:endnote w:type="continuationSeparator" w:id="1">
    <w:p w:rsidR="006730E8" w:rsidRDefault="006730E8">
      <w:pPr>
        <w:spacing w:line="240" w:lineRule="auto"/>
      </w:pPr>
      <w:r>
        <w:continuationSeparator/>
      </w:r>
    </w:p>
    <w:p w:rsidR="006730E8" w:rsidRDefault="006730E8"/>
    <w:p w:rsidR="006730E8" w:rsidRDefault="006730E8" w:rsidP="00A05246">
      <w:pPr>
        <w:ind w:left="400"/>
      </w:pPr>
    </w:p>
    <w:p w:rsidR="006730E8" w:rsidRDefault="006730E8" w:rsidP="00A05246">
      <w:pPr>
        <w:ind w:left="1000"/>
      </w:pPr>
    </w:p>
  </w:endnote>
  <w:endnote w:type="continuationNotice" w:id="2">
    <w:p w:rsidR="006730E8" w:rsidRDefault="006730E8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Malgun Gothic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그래픽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A5" w:rsidRPr="00E775B2" w:rsidRDefault="00A640A1" w:rsidP="00B15C29">
    <w:pPr>
      <w:tabs>
        <w:tab w:val="right" w:pos="9720"/>
      </w:tabs>
      <w:rPr>
        <w:rFonts w:ascii="Arial" w:hAnsi="Arial" w:cs="Arial"/>
        <w:sz w:val="14"/>
        <w:szCs w:val="14"/>
      </w:rPr>
    </w:pPr>
    <w:r w:rsidRPr="00A640A1">
      <w:rPr>
        <w:rFonts w:ascii="맑은 고딕" w:hAnsi="맑은 고딕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0;margin-top:-166.35pt;width:215.1pt;height:25.9pt;rotation:-45;z-index:25165824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T9gEAAMs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" filled="f" stroked="f">
          <o:lock v:ext="edit" shapetype="t"/>
          <v:textbox>
            <w:txbxContent>
              <w:p w:rsidR="004C79A5" w:rsidRPr="00992314" w:rsidRDefault="004C79A5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A640A1">
      <w:rPr>
        <w:rFonts w:ascii="맑은 고딕" w:hAnsi="맑은 고딕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375.05pt;margin-top:14.2pt;width:92.55pt;height:28.05pt;z-index:251659264">
          <v:imagedata r:id="rId1" o:title=""/>
        </v:shape>
      </w:pict>
    </w:r>
    <w:r w:rsidR="004C79A5">
      <w:rPr>
        <w:rFonts w:ascii="Arial" w:hAnsi="Arial" w:cs="Arial"/>
        <w:noProof/>
        <w:sz w:val="14"/>
        <w:szCs w:val="14"/>
      </w:rPr>
      <w:drawing>
        <wp:inline distT="0" distB="0" distL="0" distR="0">
          <wp:extent cx="6105525" cy="64770"/>
          <wp:effectExtent l="19050" t="0" r="9525" b="0"/>
          <wp:docPr id="13" name="그림 13" descr="바닥라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바닥라인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64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C79A5" w:rsidRPr="00BB6095">
      <w:rPr>
        <w:rFonts w:ascii="Arial" w:hAnsi="Arial" w:cs="Arial"/>
        <w:sz w:val="14"/>
        <w:szCs w:val="14"/>
      </w:rPr>
      <w:t>Copyright© 2022 absolics inc. All rights reserved</w:t>
    </w:r>
    <w:r w:rsidR="004C79A5">
      <w:rPr>
        <w:rFonts w:ascii="Arial" w:hAnsi="Arial" w:cs="Arial" w:hint="eastAsia"/>
        <w:sz w:val="14"/>
        <w:szCs w:val="14"/>
      </w:rPr>
      <w:tab/>
    </w:r>
  </w:p>
  <w:p w:rsidR="004C79A5" w:rsidRDefault="00A640A1" w:rsidP="00A34636">
    <w:pPr>
      <w:pStyle w:val="af6"/>
      <w:jc w:val="center"/>
    </w:pPr>
    <w:r w:rsidRPr="00A640A1">
      <w:fldChar w:fldCharType="begin"/>
    </w:r>
    <w:r w:rsidR="004C79A5">
      <w:instrText xml:space="preserve"> PAGE   \* MERGEFORMAT </w:instrText>
    </w:r>
    <w:r w:rsidRPr="00A640A1">
      <w:fldChar w:fldCharType="separate"/>
    </w:r>
    <w:r w:rsidR="007A473E" w:rsidRPr="007A473E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0E8" w:rsidRDefault="006730E8">
      <w:pPr>
        <w:spacing w:line="240" w:lineRule="auto"/>
      </w:pPr>
      <w:r>
        <w:separator/>
      </w:r>
    </w:p>
    <w:p w:rsidR="006730E8" w:rsidRDefault="006730E8"/>
    <w:p w:rsidR="006730E8" w:rsidRDefault="006730E8"/>
    <w:p w:rsidR="006730E8" w:rsidRDefault="006730E8" w:rsidP="00A05246">
      <w:pPr>
        <w:ind w:left="1000"/>
      </w:pPr>
    </w:p>
  </w:footnote>
  <w:footnote w:type="continuationSeparator" w:id="1">
    <w:p w:rsidR="006730E8" w:rsidRDefault="006730E8">
      <w:pPr>
        <w:spacing w:line="240" w:lineRule="auto"/>
      </w:pPr>
      <w:r>
        <w:continuationSeparator/>
      </w:r>
    </w:p>
    <w:p w:rsidR="006730E8" w:rsidRDefault="006730E8"/>
    <w:p w:rsidR="006730E8" w:rsidRDefault="006730E8"/>
    <w:p w:rsidR="006730E8" w:rsidRDefault="006730E8" w:rsidP="00A05246">
      <w:pPr>
        <w:ind w:left="1000"/>
      </w:pPr>
    </w:p>
  </w:footnote>
  <w:footnote w:type="continuationNotice" w:id="2">
    <w:p w:rsidR="006730E8" w:rsidRDefault="006730E8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A5" w:rsidRDefault="00A640A1">
    <w:r w:rsidRPr="00A640A1">
      <w:rPr>
        <w:noProof/>
        <w:lang w:val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89969" o:spid="_x0000_s1031" type="#_x0000_t75" style="position:absolute;left:0;text-align:left;margin-left:0;margin-top:0;width:333pt;height:236.25pt;z-index:-251655168;mso-position-horizontal:center;mso-position-horizontal-relative:margin;mso-position-vertical:center;mso-position-vertical-relative:margin" o:allowincell="f">
          <v:imagedata r:id="rId1" o:title="absolics ci image" gain="19661f" blacklevel="22938f"/>
          <w10:wrap anchorx="margin" anchory="margin"/>
        </v:shape>
      </w:pict>
    </w:r>
    <w:r w:rsidR="004C79A5">
      <w:rPr>
        <w:lang w:val="ko-KR"/>
      </w:rPr>
      <w:t>이</w:t>
    </w:r>
    <w:r w:rsidR="004C79A5">
      <w:rPr>
        <w:rStyle w:val="ab"/>
        <w:noProof/>
        <w:sz w:val="18"/>
      </w:rPr>
      <w:t>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9" w:type="dxa"/>
      <w:tblInd w:w="-185" w:type="dxa"/>
      <w:tblCellMar>
        <w:left w:w="99" w:type="dxa"/>
        <w:right w:w="99" w:type="dxa"/>
      </w:tblCellMar>
      <w:tblLook w:val="0000"/>
    </w:tblPr>
    <w:tblGrid>
      <w:gridCol w:w="10065"/>
      <w:gridCol w:w="204"/>
    </w:tblGrid>
    <w:tr w:rsidR="004C79A5" w:rsidRPr="00063E2F" w:rsidTr="009A1129">
      <w:trPr>
        <w:cantSplit/>
        <w:trHeight w:val="1567"/>
      </w:trPr>
      <w:tc>
        <w:tcPr>
          <w:tcW w:w="10065" w:type="dxa"/>
        </w:tcPr>
        <w:tbl>
          <w:tblPr>
            <w:tblW w:w="981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/>
          </w:tblPr>
          <w:tblGrid>
            <w:gridCol w:w="2065"/>
            <w:gridCol w:w="1552"/>
            <w:gridCol w:w="2254"/>
            <w:gridCol w:w="1412"/>
            <w:gridCol w:w="2536"/>
          </w:tblGrid>
          <w:tr w:rsidR="004C79A5" w:rsidRPr="00063E2F" w:rsidTr="00A639C9">
            <w:trPr>
              <w:trHeight w:val="420"/>
            </w:trPr>
            <w:tc>
              <w:tcPr>
                <w:tcW w:w="2023" w:type="dxa"/>
                <w:vMerge w:val="restart"/>
                <w:shd w:val="clear" w:color="auto" w:fill="FFFFFF"/>
                <w:vAlign w:val="center"/>
              </w:tcPr>
              <w:p w:rsidR="004C79A5" w:rsidRPr="00EB53A6" w:rsidRDefault="004C79A5" w:rsidP="009A1129">
                <w:pPr>
                  <w:jc w:val="center"/>
                  <w:rPr>
                    <w:rFonts w:ascii="맑은 고딕" w:hAnsi="맑은 고딕"/>
                  </w:rPr>
                </w:pPr>
                <w:r>
                  <w:rPr>
                    <w:noProof/>
                  </w:rPr>
                  <w:object w:dxaOrig="10561" w:dyaOrig="319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92.25pt;height:27.75pt" o:ole="">
                      <v:imagedata r:id="rId1" o:title=""/>
                    </v:shape>
                    <o:OLEObject Type="Embed" ProgID="PBrush" ShapeID="_x0000_i1025" DrawAspect="Content" ObjectID="_1743845689" r:id="rId2"/>
                  </w:object>
                </w:r>
              </w:p>
            </w:tc>
            <w:tc>
              <w:tcPr>
                <w:tcW w:w="7796" w:type="dxa"/>
                <w:gridSpan w:val="4"/>
                <w:shd w:val="clear" w:color="auto" w:fill="FFFFFF"/>
                <w:vAlign w:val="center"/>
              </w:tcPr>
              <w:p w:rsidR="004C79A5" w:rsidRPr="00055AA6" w:rsidRDefault="004C79A5" w:rsidP="00031DC7">
                <w:pPr>
                  <w:ind w:left="400"/>
                  <w:jc w:val="center"/>
                  <w:rPr>
                    <w:rFonts w:ascii="맑은 고딕" w:hAnsi="맑은 고딕"/>
                    <w:b/>
                    <w:kern w:val="2"/>
                    <w:sz w:val="24"/>
                  </w:rPr>
                </w:pPr>
                <w:r w:rsidRPr="00031DC7">
                  <w:rPr>
                    <w:rFonts w:ascii="맑은 고딕" w:hAnsi="맑은 고딕"/>
                    <w:b/>
                    <w:kern w:val="2"/>
                    <w:sz w:val="24"/>
                  </w:rPr>
                  <w:t>Check Sheet forSECS/HSMS Interface Specification</w:t>
                </w:r>
              </w:p>
            </w:tc>
          </w:tr>
          <w:tr w:rsidR="004C79A5" w:rsidRPr="00063E2F" w:rsidTr="00FB17A8">
            <w:trPr>
              <w:trHeight w:val="267"/>
            </w:trPr>
            <w:tc>
              <w:tcPr>
                <w:tcW w:w="2023" w:type="dxa"/>
                <w:vMerge/>
                <w:shd w:val="clear" w:color="auto" w:fill="FFFFFF"/>
              </w:tcPr>
              <w:p w:rsidR="004C79A5" w:rsidRPr="00EB53A6" w:rsidRDefault="004C79A5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프로젝트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 w:rsidRPr="009575A4">
                  <w:rPr>
                    <w:rFonts w:ascii="맑은 고딕" w:hAnsi="맑은 고딕"/>
                    <w:sz w:val="16"/>
                    <w:szCs w:val="16"/>
                  </w:rPr>
                  <w:t>SVM Smart factory 구축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단계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Release</w:t>
                </w:r>
              </w:p>
            </w:tc>
          </w:tr>
          <w:tr w:rsidR="004C79A5" w:rsidRPr="00063E2F" w:rsidTr="00A639C9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:rsidR="004C79A5" w:rsidRPr="00EB53A6" w:rsidRDefault="004C79A5" w:rsidP="005E222A">
                <w:pPr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시스템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TC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문서번호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4C79A5" w:rsidRPr="00063E2F" w:rsidTr="00A639C9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:rsidR="004C79A5" w:rsidRPr="00880018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작성자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4C79A5" w:rsidRPr="00880018" w:rsidRDefault="004C79A5" w:rsidP="003627AB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유수관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4C79A5" w:rsidRPr="00562456" w:rsidRDefault="004C79A5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작성일자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4C79A5" w:rsidRPr="00880018" w:rsidRDefault="004C79A5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2022-05-17</w:t>
                </w:r>
              </w:p>
            </w:tc>
          </w:tr>
        </w:tbl>
        <w:p w:rsidR="004C79A5" w:rsidRPr="00063E2F" w:rsidRDefault="004C79A5" w:rsidP="0037656B">
          <w:pPr>
            <w:ind w:left="400"/>
          </w:pPr>
        </w:p>
      </w:tc>
      <w:tc>
        <w:tcPr>
          <w:tcW w:w="204" w:type="dxa"/>
        </w:tcPr>
        <w:p w:rsidR="004C79A5" w:rsidRPr="00063E2F" w:rsidRDefault="004C79A5" w:rsidP="00941CCC">
          <w:pPr>
            <w:spacing w:line="360" w:lineRule="auto"/>
            <w:ind w:rightChars="100" w:right="220"/>
            <w:jc w:val="right"/>
          </w:pPr>
        </w:p>
      </w:tc>
    </w:tr>
  </w:tbl>
  <w:p w:rsidR="004C79A5" w:rsidRDefault="00A640A1">
    <w:pPr>
      <w:pStyle w:val="af4"/>
    </w:pPr>
    <w:r w:rsidRPr="00A640A1">
      <w:rPr>
        <w:rFonts w:ascii="맑은 고딕" w:hAnsi="맑은 고딕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5" o:spid="_x0000_s1026" type="#_x0000_t202" style="position:absolute;left:0;text-align:left;margin-left:277.1pt;margin-top:323.25pt;width:215.1pt;height:25.9pt;rotation:-45;z-index:251658247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+B8gEAAMQ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" filled="f" stroked="f">
          <o:lock v:ext="edit" shapetype="t"/>
          <v:textbox>
            <w:txbxContent>
              <w:p w:rsidR="004C79A5" w:rsidRPr="00992314" w:rsidRDefault="004C79A5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A640A1">
      <w:rPr>
        <w:rFonts w:ascii="맑은 고딕" w:hAnsi="맑은 고딕"/>
        <w:noProof/>
        <w:sz w:val="16"/>
        <w:szCs w:val="16"/>
      </w:rPr>
      <w:pict>
        <v:shape id="_x0000_s1027" type="#_x0000_t202" style="position:absolute;left:0;text-align:left;margin-left:0;margin-top:124.75pt;width:215.1pt;height:25.9pt;rotation:-45;z-index:251658245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Pz9QEAAMs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" filled="f" stroked="f">
          <o:lock v:ext="edit" shapetype="t"/>
          <v:textbox>
            <w:txbxContent>
              <w:p w:rsidR="004C79A5" w:rsidRPr="00992314" w:rsidRDefault="004C79A5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A640A1">
      <w:rPr>
        <w:rFonts w:ascii="맑은 고딕" w:hAnsi="맑은 고딕"/>
        <w:noProof/>
        <w:sz w:val="16"/>
        <w:szCs w:val="16"/>
      </w:rPr>
      <w:pict>
        <v:shape id="WordPictureWatermark216989970" o:spid="_x0000_s1032" type="#_x0000_t75" style="position:absolute;left:0;text-align:left;margin-left:0;margin-top:0;width:333pt;height:236.25pt;z-index:-251654144;mso-position-horizontal:center;mso-position-horizontal-relative:margin;mso-position-vertical:center;mso-position-vertical-relative:margin" o:allowincell="f">
          <v:imagedata r:id="rId3" o:title="absolics ci imag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A5" w:rsidRDefault="00A640A1">
    <w:pPr>
      <w:pStyle w:val="af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3" o:spid="_x0000_s1029" type="#_x0000_t202" style="position:absolute;left:0;text-align:left;margin-left:0;margin-top:326.4pt;width:462.25pt;height:71.5pt;rotation:-45;z-index:25165824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" filled="f" stroked="f">
          <o:lock v:ext="edit" shapetype="t"/>
          <v:textbox>
            <w:txbxContent>
              <w:p w:rsidR="004C79A5" w:rsidRPr="00E45FAE" w:rsidRDefault="004C79A5" w:rsidP="00851A17">
                <w:pPr>
                  <w:jc w:val="center"/>
                  <w:rPr>
                    <w:sz w:val="8"/>
                    <w:szCs w:val="10"/>
                  </w:rPr>
                </w:pPr>
                <w:r w:rsidRPr="00851A17">
                  <w:rPr>
                    <w:rFonts w:ascii="Arial Unicode MS" w:hAnsi="Arial Unicode MS"/>
                    <w:b/>
                    <w:bCs/>
                    <w:i/>
                    <w:iCs/>
                    <w:outline/>
                    <w:color w:val="FF0000"/>
                    <w:sz w:val="52"/>
                    <w:szCs w:val="52"/>
                  </w:rPr>
                  <w:t>CONFIDENTIAL</w:t>
                </w:r>
              </w:p>
            </w:txbxContent>
          </v:textbox>
          <w10:wrap anchorx="page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89968" o:spid="_x0000_s1033" type="#_x0000_t75" style="position:absolute;left:0;text-align:left;margin-left:0;margin-top:0;width:333pt;height:236.25pt;z-index:-251656192;mso-position-horizontal:center;mso-position-horizontal-relative:margin;mso-position-vertical:center;mso-position-vertical-relative:margin" o:allowincell="f">
          <v:imagedata r:id="rId1" o:title="absolics ci imag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245D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7797" w:firstLine="0"/>
      </w:pPr>
      <w:rPr>
        <w:rFonts w:ascii="Times New Roman" w:hAnsi="Times New Roman" w:cs="Times New Roman"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  %1.%2.%3.%4."/>
      <w:lvlJc w:val="left"/>
      <w:pPr>
        <w:ind w:left="1276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3243303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8AC4E82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AE168A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9823E7"/>
    <w:multiLevelType w:val="hybridMultilevel"/>
    <w:tmpl w:val="34F64422"/>
    <w:lvl w:ilvl="0" w:tplc="B2748712">
      <w:start w:val="1"/>
      <w:numFmt w:val="bullet"/>
      <w:pStyle w:val="a0"/>
      <w:lvlText w:val=""/>
      <w:lvlJc w:val="left"/>
      <w:pPr>
        <w:tabs>
          <w:tab w:val="num" w:pos="851"/>
        </w:tabs>
        <w:ind w:left="1418" w:hanging="851"/>
      </w:pPr>
      <w:rPr>
        <w:rFonts w:ascii="Wingdings" w:hAnsi="Wingdings" w:hint="default"/>
        <w:strike w:val="0"/>
      </w:rPr>
    </w:lvl>
    <w:lvl w:ilvl="1" w:tplc="04090011">
      <w:start w:val="1"/>
      <w:numFmt w:val="decimalEnclosedCircle"/>
      <w:lvlText w:val="%2"/>
      <w:lvlJc w:val="left"/>
      <w:pPr>
        <w:tabs>
          <w:tab w:val="num" w:pos="1676"/>
        </w:tabs>
        <w:ind w:left="1676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  <w:strike w:val="0"/>
      </w:rPr>
    </w:lvl>
    <w:lvl w:ilvl="4" w:tplc="AE5C8C8E">
      <w:numFmt w:val="bullet"/>
      <w:lvlText w:val="-"/>
      <w:lvlJc w:val="left"/>
      <w:pPr>
        <w:tabs>
          <w:tab w:val="num" w:pos="2927"/>
        </w:tabs>
        <w:ind w:left="2927" w:hanging="360"/>
      </w:pPr>
      <w:rPr>
        <w:rFonts w:ascii="Eras Light ITC" w:eastAsia="굴림" w:hAnsi="Eras Light ITC" w:cs="굴림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7">
    <w:nsid w:val="119E7FFC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EF6C6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9B2C6F"/>
    <w:multiLevelType w:val="hybridMultilevel"/>
    <w:tmpl w:val="D794C68E"/>
    <w:lvl w:ilvl="0" w:tplc="CA0254F0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CD9C91A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CF6799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8A833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57AE46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5EC589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7D407E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A4DC0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BE2451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161B315C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AFE4B07"/>
    <w:multiLevelType w:val="hybridMultilevel"/>
    <w:tmpl w:val="B832C8BC"/>
    <w:lvl w:ilvl="0" w:tplc="42F0764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5B03EE0">
      <w:start w:val="1"/>
      <w:numFmt w:val="bullet"/>
      <w:lvlText w:val="-"/>
      <w:lvlJc w:val="left"/>
      <w:pPr>
        <w:ind w:left="124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FC32B7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D43195"/>
    <w:multiLevelType w:val="hybridMultilevel"/>
    <w:tmpl w:val="C6BCD014"/>
    <w:lvl w:ilvl="0" w:tplc="EDD25056">
      <w:start w:val="3"/>
      <w:numFmt w:val="decimalEnclosedCircle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5300931E">
      <w:start w:val="1"/>
      <w:numFmt w:val="bullet"/>
      <w:lvlText w:val="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2" w:tplc="B4B61730">
      <w:start w:val="2020"/>
      <w:numFmt w:val="bullet"/>
      <w:lvlText w:val="-"/>
      <w:lvlJc w:val="left"/>
      <w:pPr>
        <w:ind w:left="1600" w:hanging="360"/>
      </w:pPr>
      <w:rPr>
        <w:rFonts w:ascii="Times New Roman" w:eastAsia="맑은 고딕" w:hAnsi="Times New Roman" w:cs="Times New Roman" w:hint="default"/>
      </w:rPr>
    </w:lvl>
    <w:lvl w:ilvl="3" w:tplc="AB320E30">
      <w:start w:val="1"/>
      <w:numFmt w:val="decimal"/>
      <w:lvlText w:val="%4."/>
      <w:lvlJc w:val="left"/>
      <w:pPr>
        <w:ind w:left="2000" w:hanging="360"/>
      </w:pPr>
      <w:rPr>
        <w:rFonts w:hint="default"/>
      </w:rPr>
    </w:lvl>
    <w:lvl w:ilvl="4" w:tplc="1846B8B6" w:tentative="1">
      <w:start w:val="1"/>
      <w:numFmt w:val="upperLetter"/>
      <w:lvlText w:val="%5."/>
      <w:lvlJc w:val="left"/>
      <w:pPr>
        <w:tabs>
          <w:tab w:val="num" w:pos="2440"/>
        </w:tabs>
        <w:ind w:left="2440" w:hanging="400"/>
      </w:pPr>
    </w:lvl>
    <w:lvl w:ilvl="5" w:tplc="B8F2C440" w:tentative="1">
      <w:start w:val="1"/>
      <w:numFmt w:val="lowerRoman"/>
      <w:lvlText w:val="%6."/>
      <w:lvlJc w:val="right"/>
      <w:pPr>
        <w:tabs>
          <w:tab w:val="num" w:pos="2840"/>
        </w:tabs>
        <w:ind w:left="2840" w:hanging="400"/>
      </w:pPr>
    </w:lvl>
    <w:lvl w:ilvl="6" w:tplc="80BAF518" w:tentative="1">
      <w:start w:val="1"/>
      <w:numFmt w:val="decimal"/>
      <w:lvlText w:val="%7."/>
      <w:lvlJc w:val="left"/>
      <w:pPr>
        <w:tabs>
          <w:tab w:val="num" w:pos="3240"/>
        </w:tabs>
        <w:ind w:left="3240" w:hanging="400"/>
      </w:pPr>
    </w:lvl>
    <w:lvl w:ilvl="7" w:tplc="401A8438" w:tentative="1">
      <w:start w:val="1"/>
      <w:numFmt w:val="upperLetter"/>
      <w:lvlText w:val="%8."/>
      <w:lvlJc w:val="left"/>
      <w:pPr>
        <w:tabs>
          <w:tab w:val="num" w:pos="3640"/>
        </w:tabs>
        <w:ind w:left="3640" w:hanging="400"/>
      </w:pPr>
    </w:lvl>
    <w:lvl w:ilvl="8" w:tplc="E062CB06" w:tentative="1">
      <w:start w:val="1"/>
      <w:numFmt w:val="lowerRoman"/>
      <w:lvlText w:val="%9."/>
      <w:lvlJc w:val="right"/>
      <w:pPr>
        <w:tabs>
          <w:tab w:val="num" w:pos="4040"/>
        </w:tabs>
        <w:ind w:left="4040" w:hanging="400"/>
      </w:pPr>
    </w:lvl>
  </w:abstractNum>
  <w:abstractNum w:abstractNumId="14">
    <w:nsid w:val="2191781B"/>
    <w:multiLevelType w:val="hybridMultilevel"/>
    <w:tmpl w:val="F0FA5758"/>
    <w:lvl w:ilvl="0" w:tplc="04090011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264305C2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0B3D4A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09B57AE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1331D45"/>
    <w:multiLevelType w:val="hybridMultilevel"/>
    <w:tmpl w:val="C6BCD014"/>
    <w:lvl w:ilvl="0" w:tplc="EDD25056">
      <w:start w:val="3"/>
      <w:numFmt w:val="decimalEnclosedCircle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5300931E">
      <w:start w:val="1"/>
      <w:numFmt w:val="bullet"/>
      <w:lvlText w:val="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2" w:tplc="B4B61730">
      <w:start w:val="2020"/>
      <w:numFmt w:val="bullet"/>
      <w:lvlText w:val="-"/>
      <w:lvlJc w:val="left"/>
      <w:pPr>
        <w:ind w:left="1600" w:hanging="360"/>
      </w:pPr>
      <w:rPr>
        <w:rFonts w:ascii="Times New Roman" w:eastAsia="맑은 고딕" w:hAnsi="Times New Roman" w:cs="Times New Roman" w:hint="default"/>
      </w:rPr>
    </w:lvl>
    <w:lvl w:ilvl="3" w:tplc="AB320E30">
      <w:start w:val="1"/>
      <w:numFmt w:val="decimal"/>
      <w:lvlText w:val="%4."/>
      <w:lvlJc w:val="left"/>
      <w:pPr>
        <w:ind w:left="2000" w:hanging="360"/>
      </w:pPr>
      <w:rPr>
        <w:rFonts w:hint="default"/>
      </w:rPr>
    </w:lvl>
    <w:lvl w:ilvl="4" w:tplc="1846B8B6" w:tentative="1">
      <w:start w:val="1"/>
      <w:numFmt w:val="upperLetter"/>
      <w:lvlText w:val="%5."/>
      <w:lvlJc w:val="left"/>
      <w:pPr>
        <w:tabs>
          <w:tab w:val="num" w:pos="2440"/>
        </w:tabs>
        <w:ind w:left="2440" w:hanging="400"/>
      </w:pPr>
    </w:lvl>
    <w:lvl w:ilvl="5" w:tplc="B8F2C440" w:tentative="1">
      <w:start w:val="1"/>
      <w:numFmt w:val="lowerRoman"/>
      <w:lvlText w:val="%6."/>
      <w:lvlJc w:val="right"/>
      <w:pPr>
        <w:tabs>
          <w:tab w:val="num" w:pos="2840"/>
        </w:tabs>
        <w:ind w:left="2840" w:hanging="400"/>
      </w:pPr>
    </w:lvl>
    <w:lvl w:ilvl="6" w:tplc="80BAF518" w:tentative="1">
      <w:start w:val="1"/>
      <w:numFmt w:val="decimal"/>
      <w:lvlText w:val="%7."/>
      <w:lvlJc w:val="left"/>
      <w:pPr>
        <w:tabs>
          <w:tab w:val="num" w:pos="3240"/>
        </w:tabs>
        <w:ind w:left="3240" w:hanging="400"/>
      </w:pPr>
    </w:lvl>
    <w:lvl w:ilvl="7" w:tplc="401A8438" w:tentative="1">
      <w:start w:val="1"/>
      <w:numFmt w:val="upperLetter"/>
      <w:lvlText w:val="%8."/>
      <w:lvlJc w:val="left"/>
      <w:pPr>
        <w:tabs>
          <w:tab w:val="num" w:pos="3640"/>
        </w:tabs>
        <w:ind w:left="3640" w:hanging="400"/>
      </w:pPr>
    </w:lvl>
    <w:lvl w:ilvl="8" w:tplc="E062CB06" w:tentative="1">
      <w:start w:val="1"/>
      <w:numFmt w:val="lowerRoman"/>
      <w:lvlText w:val="%9."/>
      <w:lvlJc w:val="right"/>
      <w:pPr>
        <w:tabs>
          <w:tab w:val="num" w:pos="4040"/>
        </w:tabs>
        <w:ind w:left="4040" w:hanging="400"/>
      </w:pPr>
    </w:lvl>
  </w:abstractNum>
  <w:abstractNum w:abstractNumId="19">
    <w:nsid w:val="3406017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4671A9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87E74D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9B7575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A063A11"/>
    <w:multiLevelType w:val="hybridMultilevel"/>
    <w:tmpl w:val="D2163E7A"/>
    <w:lvl w:ilvl="0" w:tplc="37A64016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3A2F50B7"/>
    <w:multiLevelType w:val="hybridMultilevel"/>
    <w:tmpl w:val="3F02813A"/>
    <w:lvl w:ilvl="0" w:tplc="F776EE18">
      <w:start w:val="1"/>
      <w:numFmt w:val="bullet"/>
      <w:pStyle w:val="-3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5">
    <w:nsid w:val="3AC37AB1"/>
    <w:multiLevelType w:val="hybridMultilevel"/>
    <w:tmpl w:val="DDF6DDD4"/>
    <w:lvl w:ilvl="0" w:tplc="04090011">
      <w:start w:val="1"/>
      <w:numFmt w:val="decimalEnclosedCircle"/>
      <w:pStyle w:val="-2"/>
      <w:lvlText w:val="%1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>
    <w:nsid w:val="3C3F7C7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3D3C6811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253238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2A31CEF"/>
    <w:multiLevelType w:val="hybridMultilevel"/>
    <w:tmpl w:val="6D862ED2"/>
    <w:lvl w:ilvl="0" w:tplc="04090011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455C274C"/>
    <w:multiLevelType w:val="hybridMultilevel"/>
    <w:tmpl w:val="B67C575E"/>
    <w:lvl w:ilvl="0" w:tplc="A9ACCDE6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465C020B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7AF4B7B"/>
    <w:multiLevelType w:val="hybridMultilevel"/>
    <w:tmpl w:val="3CB43748"/>
    <w:lvl w:ilvl="0" w:tplc="04090019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E5C8C8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4A185142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F48320F"/>
    <w:multiLevelType w:val="hybridMultilevel"/>
    <w:tmpl w:val="923A65A4"/>
    <w:lvl w:ilvl="0" w:tplc="BC1E6346">
      <w:start w:val="1"/>
      <w:numFmt w:val="bullet"/>
      <w:pStyle w:val="10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A5A613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D9651A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9EA26E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1BDACBB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B0E7F6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37E1E5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D1ED308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F52075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27C359B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4521027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321D85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93E6FEC"/>
    <w:multiLevelType w:val="multilevel"/>
    <w:tmpl w:val="B64E61F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5A7D2F9F"/>
    <w:multiLevelType w:val="hybridMultilevel"/>
    <w:tmpl w:val="160C4F66"/>
    <w:lvl w:ilvl="0" w:tplc="711CB126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8C20B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E5807A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89EC4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F0CFE8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9A0219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71EC1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6B2D9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AEC2FC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>
    <w:nsid w:val="5CE80C0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D4D2E6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1CE794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88B72B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8BA0483"/>
    <w:multiLevelType w:val="hybridMultilevel"/>
    <w:tmpl w:val="7C84465E"/>
    <w:lvl w:ilvl="0" w:tplc="D6344754">
      <w:start w:val="1"/>
      <w:numFmt w:val="bullet"/>
      <w:lvlText w:val="•"/>
      <w:lvlJc w:val="left"/>
      <w:pPr>
        <w:ind w:left="8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6B834071"/>
    <w:multiLevelType w:val="hybridMultilevel"/>
    <w:tmpl w:val="DA30F496"/>
    <w:lvl w:ilvl="0" w:tplc="04090011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6D3A0FB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0F53CF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25F7EBB"/>
    <w:multiLevelType w:val="multilevel"/>
    <w:tmpl w:val="35C896D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10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111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30"/>
      <w:lvlText w:val="%1.%2.%3.%4."/>
      <w:lvlJc w:val="left"/>
      <w:pPr>
        <w:ind w:left="851" w:hanging="851"/>
      </w:pPr>
      <w:rPr>
        <w:rFonts w:ascii="Times New Roman" w:eastAsia="맑은 고딕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11111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760A1D11"/>
    <w:multiLevelType w:val="hybridMultilevel"/>
    <w:tmpl w:val="39386F52"/>
    <w:lvl w:ilvl="0" w:tplc="0409000B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pStyle w:val="1111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50">
    <w:nsid w:val="7CEB136F"/>
    <w:multiLevelType w:val="hybridMultilevel"/>
    <w:tmpl w:val="7576BC42"/>
    <w:lvl w:ilvl="0" w:tplc="B4B61730">
      <w:start w:val="2020"/>
      <w:numFmt w:val="bullet"/>
      <w:lvlText w:val="-"/>
      <w:lvlJc w:val="left"/>
      <w:pPr>
        <w:ind w:left="115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00"/>
      </w:pPr>
      <w:rPr>
        <w:rFonts w:ascii="Wingdings" w:hAnsi="Wingdings" w:hint="default"/>
      </w:rPr>
    </w:lvl>
  </w:abstractNum>
  <w:abstractNum w:abstractNumId="51">
    <w:nsid w:val="7D160758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7FA703A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9"/>
  </w:num>
  <w:num w:numId="3">
    <w:abstractNumId w:val="32"/>
  </w:num>
  <w:num w:numId="4">
    <w:abstractNumId w:val="1"/>
  </w:num>
  <w:num w:numId="5">
    <w:abstractNumId w:val="45"/>
  </w:num>
  <w:num w:numId="6">
    <w:abstractNumId w:val="9"/>
  </w:num>
  <w:num w:numId="7">
    <w:abstractNumId w:val="3"/>
  </w:num>
  <w:num w:numId="8">
    <w:abstractNumId w:val="29"/>
  </w:num>
  <w:num w:numId="9">
    <w:abstractNumId w:val="30"/>
  </w:num>
  <w:num w:numId="10">
    <w:abstractNumId w:val="14"/>
  </w:num>
  <w:num w:numId="11">
    <w:abstractNumId w:val="23"/>
  </w:num>
  <w:num w:numId="12">
    <w:abstractNumId w:val="39"/>
  </w:num>
  <w:num w:numId="13">
    <w:abstractNumId w:val="34"/>
  </w:num>
  <w:num w:numId="14">
    <w:abstractNumId w:val="6"/>
  </w:num>
  <w:num w:numId="15">
    <w:abstractNumId w:val="13"/>
  </w:num>
  <w:num w:numId="16">
    <w:abstractNumId w:val="25"/>
  </w:num>
  <w:num w:numId="17">
    <w:abstractNumId w:val="12"/>
  </w:num>
  <w:num w:numId="18">
    <w:abstractNumId w:val="21"/>
  </w:num>
  <w:num w:numId="19">
    <w:abstractNumId w:val="35"/>
  </w:num>
  <w:num w:numId="20">
    <w:abstractNumId w:val="28"/>
  </w:num>
  <w:num w:numId="21">
    <w:abstractNumId w:val="26"/>
  </w:num>
  <w:num w:numId="22">
    <w:abstractNumId w:val="17"/>
  </w:num>
  <w:num w:numId="23">
    <w:abstractNumId w:val="19"/>
  </w:num>
  <w:num w:numId="24">
    <w:abstractNumId w:val="41"/>
  </w:num>
  <w:num w:numId="25">
    <w:abstractNumId w:val="16"/>
  </w:num>
  <w:num w:numId="26">
    <w:abstractNumId w:val="37"/>
  </w:num>
  <w:num w:numId="27">
    <w:abstractNumId w:val="46"/>
  </w:num>
  <w:num w:numId="28">
    <w:abstractNumId w:val="5"/>
  </w:num>
  <w:num w:numId="29">
    <w:abstractNumId w:val="20"/>
  </w:num>
  <w:num w:numId="30">
    <w:abstractNumId w:val="18"/>
  </w:num>
  <w:num w:numId="31">
    <w:abstractNumId w:val="42"/>
  </w:num>
  <w:num w:numId="32">
    <w:abstractNumId w:val="52"/>
  </w:num>
  <w:num w:numId="33">
    <w:abstractNumId w:val="43"/>
  </w:num>
  <w:num w:numId="34">
    <w:abstractNumId w:val="22"/>
  </w:num>
  <w:num w:numId="35">
    <w:abstractNumId w:val="40"/>
  </w:num>
  <w:num w:numId="36">
    <w:abstractNumId w:val="47"/>
  </w:num>
  <w:num w:numId="37">
    <w:abstractNumId w:val="10"/>
  </w:num>
  <w:num w:numId="38">
    <w:abstractNumId w:val="27"/>
  </w:num>
  <w:num w:numId="39">
    <w:abstractNumId w:val="36"/>
  </w:num>
  <w:num w:numId="40">
    <w:abstractNumId w:val="4"/>
  </w:num>
  <w:num w:numId="41">
    <w:abstractNumId w:val="33"/>
  </w:num>
  <w:num w:numId="42">
    <w:abstractNumId w:val="44"/>
  </w:num>
  <w:num w:numId="43">
    <w:abstractNumId w:val="8"/>
  </w:num>
  <w:num w:numId="44">
    <w:abstractNumId w:val="15"/>
  </w:num>
  <w:num w:numId="45">
    <w:abstractNumId w:val="2"/>
  </w:num>
  <w:num w:numId="46">
    <w:abstractNumId w:val="48"/>
  </w:num>
  <w:num w:numId="47">
    <w:abstractNumId w:val="51"/>
  </w:num>
  <w:num w:numId="48">
    <w:abstractNumId w:val="31"/>
  </w:num>
  <w:num w:numId="49">
    <w:abstractNumId w:val="7"/>
  </w:num>
  <w:num w:numId="50">
    <w:abstractNumId w:val="11"/>
  </w:num>
  <w:num w:numId="51">
    <w:abstractNumId w:val="38"/>
  </w:num>
  <w:num w:numId="52">
    <w:abstractNumId w:val="24"/>
  </w:num>
  <w:num w:numId="53">
    <w:abstractNumId w:val="0"/>
  </w:num>
  <w:num w:numId="54">
    <w:abstractNumId w:val="0"/>
  </w:num>
  <w:num w:numId="55">
    <w:abstractNumId w:val="0"/>
  </w:num>
  <w:num w:numId="56">
    <w:abstractNumId w:val="5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6146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useFELayout/>
  </w:compat>
  <w:rsids>
    <w:rsidRoot w:val="00B72ACB"/>
    <w:rsid w:val="00001554"/>
    <w:rsid w:val="00001620"/>
    <w:rsid w:val="00001B71"/>
    <w:rsid w:val="00001E22"/>
    <w:rsid w:val="00002751"/>
    <w:rsid w:val="00002CEB"/>
    <w:rsid w:val="00003CB8"/>
    <w:rsid w:val="00004018"/>
    <w:rsid w:val="000053CB"/>
    <w:rsid w:val="00005BFE"/>
    <w:rsid w:val="00005EBF"/>
    <w:rsid w:val="000069E6"/>
    <w:rsid w:val="00006D4A"/>
    <w:rsid w:val="00007A3F"/>
    <w:rsid w:val="000115B7"/>
    <w:rsid w:val="0001337A"/>
    <w:rsid w:val="000157E0"/>
    <w:rsid w:val="00016A4C"/>
    <w:rsid w:val="0002114E"/>
    <w:rsid w:val="00022F7C"/>
    <w:rsid w:val="00023BA3"/>
    <w:rsid w:val="000251BE"/>
    <w:rsid w:val="0002606A"/>
    <w:rsid w:val="00031125"/>
    <w:rsid w:val="00031176"/>
    <w:rsid w:val="00031DC7"/>
    <w:rsid w:val="00031ED4"/>
    <w:rsid w:val="00031F93"/>
    <w:rsid w:val="0003261D"/>
    <w:rsid w:val="0003285F"/>
    <w:rsid w:val="0003345B"/>
    <w:rsid w:val="000339DE"/>
    <w:rsid w:val="00034644"/>
    <w:rsid w:val="00034BB1"/>
    <w:rsid w:val="00035333"/>
    <w:rsid w:val="00035E8B"/>
    <w:rsid w:val="00035F4D"/>
    <w:rsid w:val="000361F8"/>
    <w:rsid w:val="00036B0E"/>
    <w:rsid w:val="00036E7A"/>
    <w:rsid w:val="00036E9E"/>
    <w:rsid w:val="0004024F"/>
    <w:rsid w:val="00040C33"/>
    <w:rsid w:val="00040FE0"/>
    <w:rsid w:val="00041035"/>
    <w:rsid w:val="0004150D"/>
    <w:rsid w:val="00042203"/>
    <w:rsid w:val="00042E85"/>
    <w:rsid w:val="0004324D"/>
    <w:rsid w:val="0004330C"/>
    <w:rsid w:val="00045FEF"/>
    <w:rsid w:val="00046005"/>
    <w:rsid w:val="000468E8"/>
    <w:rsid w:val="0005190B"/>
    <w:rsid w:val="000523AA"/>
    <w:rsid w:val="000525D6"/>
    <w:rsid w:val="000542C9"/>
    <w:rsid w:val="000548D6"/>
    <w:rsid w:val="00054B08"/>
    <w:rsid w:val="00054E17"/>
    <w:rsid w:val="00055AA6"/>
    <w:rsid w:val="00055E13"/>
    <w:rsid w:val="00055FA6"/>
    <w:rsid w:val="0005633A"/>
    <w:rsid w:val="0006110F"/>
    <w:rsid w:val="000618B0"/>
    <w:rsid w:val="00061DAA"/>
    <w:rsid w:val="00063E2F"/>
    <w:rsid w:val="00064303"/>
    <w:rsid w:val="00064C9F"/>
    <w:rsid w:val="000652DA"/>
    <w:rsid w:val="00065AB3"/>
    <w:rsid w:val="000660E6"/>
    <w:rsid w:val="00066EEF"/>
    <w:rsid w:val="00067941"/>
    <w:rsid w:val="0007040A"/>
    <w:rsid w:val="00071DC9"/>
    <w:rsid w:val="00071E2D"/>
    <w:rsid w:val="000725AA"/>
    <w:rsid w:val="000732F5"/>
    <w:rsid w:val="0007482A"/>
    <w:rsid w:val="00074EB4"/>
    <w:rsid w:val="00075CDA"/>
    <w:rsid w:val="00076131"/>
    <w:rsid w:val="00080273"/>
    <w:rsid w:val="00081092"/>
    <w:rsid w:val="000811B9"/>
    <w:rsid w:val="0008218E"/>
    <w:rsid w:val="00082A48"/>
    <w:rsid w:val="00084361"/>
    <w:rsid w:val="000845B2"/>
    <w:rsid w:val="000847B4"/>
    <w:rsid w:val="00085146"/>
    <w:rsid w:val="00091A91"/>
    <w:rsid w:val="00091AC3"/>
    <w:rsid w:val="00092729"/>
    <w:rsid w:val="00092840"/>
    <w:rsid w:val="000937ED"/>
    <w:rsid w:val="00094231"/>
    <w:rsid w:val="00094293"/>
    <w:rsid w:val="0009432D"/>
    <w:rsid w:val="00095216"/>
    <w:rsid w:val="000954DC"/>
    <w:rsid w:val="00095EA4"/>
    <w:rsid w:val="00096D8C"/>
    <w:rsid w:val="000A0D80"/>
    <w:rsid w:val="000A1387"/>
    <w:rsid w:val="000A205A"/>
    <w:rsid w:val="000A2B2C"/>
    <w:rsid w:val="000A2CB6"/>
    <w:rsid w:val="000A30A7"/>
    <w:rsid w:val="000A4218"/>
    <w:rsid w:val="000A4A17"/>
    <w:rsid w:val="000A4B5C"/>
    <w:rsid w:val="000A51E7"/>
    <w:rsid w:val="000A56CD"/>
    <w:rsid w:val="000B0863"/>
    <w:rsid w:val="000B2335"/>
    <w:rsid w:val="000B3B9C"/>
    <w:rsid w:val="000B58DB"/>
    <w:rsid w:val="000B5968"/>
    <w:rsid w:val="000B5B2F"/>
    <w:rsid w:val="000B5FB6"/>
    <w:rsid w:val="000C0FAF"/>
    <w:rsid w:val="000C274B"/>
    <w:rsid w:val="000C2C5C"/>
    <w:rsid w:val="000C3447"/>
    <w:rsid w:val="000C34B1"/>
    <w:rsid w:val="000C47B9"/>
    <w:rsid w:val="000C4C22"/>
    <w:rsid w:val="000C6B15"/>
    <w:rsid w:val="000C7173"/>
    <w:rsid w:val="000C7CA4"/>
    <w:rsid w:val="000D01AA"/>
    <w:rsid w:val="000D1FD5"/>
    <w:rsid w:val="000D2699"/>
    <w:rsid w:val="000D412A"/>
    <w:rsid w:val="000D50F7"/>
    <w:rsid w:val="000D6141"/>
    <w:rsid w:val="000E1306"/>
    <w:rsid w:val="000E21EF"/>
    <w:rsid w:val="000E2494"/>
    <w:rsid w:val="000E254D"/>
    <w:rsid w:val="000E3589"/>
    <w:rsid w:val="000E37B1"/>
    <w:rsid w:val="000E3AB5"/>
    <w:rsid w:val="000E5E03"/>
    <w:rsid w:val="000E6D24"/>
    <w:rsid w:val="000E7437"/>
    <w:rsid w:val="000E79DD"/>
    <w:rsid w:val="000E7D0E"/>
    <w:rsid w:val="000F051F"/>
    <w:rsid w:val="000F0842"/>
    <w:rsid w:val="000F2249"/>
    <w:rsid w:val="000F4799"/>
    <w:rsid w:val="000F6511"/>
    <w:rsid w:val="000F6BF6"/>
    <w:rsid w:val="000F761E"/>
    <w:rsid w:val="000F7AE9"/>
    <w:rsid w:val="00100886"/>
    <w:rsid w:val="00101877"/>
    <w:rsid w:val="00103533"/>
    <w:rsid w:val="0010391E"/>
    <w:rsid w:val="0010400F"/>
    <w:rsid w:val="0010453D"/>
    <w:rsid w:val="00104571"/>
    <w:rsid w:val="00104C1F"/>
    <w:rsid w:val="001057AC"/>
    <w:rsid w:val="00105B50"/>
    <w:rsid w:val="00105D75"/>
    <w:rsid w:val="00105E89"/>
    <w:rsid w:val="001068ED"/>
    <w:rsid w:val="001070CF"/>
    <w:rsid w:val="00113577"/>
    <w:rsid w:val="00113931"/>
    <w:rsid w:val="00113C95"/>
    <w:rsid w:val="00113E5B"/>
    <w:rsid w:val="001158E4"/>
    <w:rsid w:val="00115B6F"/>
    <w:rsid w:val="0011682B"/>
    <w:rsid w:val="00117B81"/>
    <w:rsid w:val="00121DE9"/>
    <w:rsid w:val="001262E7"/>
    <w:rsid w:val="00126843"/>
    <w:rsid w:val="00126A5E"/>
    <w:rsid w:val="00127086"/>
    <w:rsid w:val="00131189"/>
    <w:rsid w:val="00132CAF"/>
    <w:rsid w:val="00132D36"/>
    <w:rsid w:val="00132EBF"/>
    <w:rsid w:val="00133553"/>
    <w:rsid w:val="001351AB"/>
    <w:rsid w:val="00135243"/>
    <w:rsid w:val="00137E11"/>
    <w:rsid w:val="001430E9"/>
    <w:rsid w:val="0014341C"/>
    <w:rsid w:val="001437EC"/>
    <w:rsid w:val="00143A8F"/>
    <w:rsid w:val="00145BAA"/>
    <w:rsid w:val="00145DF5"/>
    <w:rsid w:val="0014613D"/>
    <w:rsid w:val="0014647A"/>
    <w:rsid w:val="00146F5D"/>
    <w:rsid w:val="001479B7"/>
    <w:rsid w:val="00150EF5"/>
    <w:rsid w:val="00151589"/>
    <w:rsid w:val="001550BC"/>
    <w:rsid w:val="0015512E"/>
    <w:rsid w:val="001555B7"/>
    <w:rsid w:val="00156809"/>
    <w:rsid w:val="00156C0E"/>
    <w:rsid w:val="00156D13"/>
    <w:rsid w:val="001574CB"/>
    <w:rsid w:val="0016064B"/>
    <w:rsid w:val="00160655"/>
    <w:rsid w:val="0016098A"/>
    <w:rsid w:val="00160A14"/>
    <w:rsid w:val="0016131B"/>
    <w:rsid w:val="00161507"/>
    <w:rsid w:val="001616AE"/>
    <w:rsid w:val="00161ABA"/>
    <w:rsid w:val="001626AD"/>
    <w:rsid w:val="00162E21"/>
    <w:rsid w:val="001630D0"/>
    <w:rsid w:val="00163196"/>
    <w:rsid w:val="001638C7"/>
    <w:rsid w:val="00165ED5"/>
    <w:rsid w:val="001664EF"/>
    <w:rsid w:val="0016691A"/>
    <w:rsid w:val="0017222F"/>
    <w:rsid w:val="00173122"/>
    <w:rsid w:val="001763B6"/>
    <w:rsid w:val="00176DE6"/>
    <w:rsid w:val="00176E2D"/>
    <w:rsid w:val="00177649"/>
    <w:rsid w:val="00177D7E"/>
    <w:rsid w:val="001808FF"/>
    <w:rsid w:val="001814FE"/>
    <w:rsid w:val="00181E56"/>
    <w:rsid w:val="00182300"/>
    <w:rsid w:val="00183DA5"/>
    <w:rsid w:val="00184EC6"/>
    <w:rsid w:val="0018634D"/>
    <w:rsid w:val="001872A7"/>
    <w:rsid w:val="001879DE"/>
    <w:rsid w:val="001900C8"/>
    <w:rsid w:val="00190BD0"/>
    <w:rsid w:val="001926DA"/>
    <w:rsid w:val="00193C1B"/>
    <w:rsid w:val="00194C77"/>
    <w:rsid w:val="00194FC3"/>
    <w:rsid w:val="001958C1"/>
    <w:rsid w:val="00195F52"/>
    <w:rsid w:val="00196CB9"/>
    <w:rsid w:val="001A104E"/>
    <w:rsid w:val="001A1481"/>
    <w:rsid w:val="001A1789"/>
    <w:rsid w:val="001A2255"/>
    <w:rsid w:val="001A4194"/>
    <w:rsid w:val="001A4B95"/>
    <w:rsid w:val="001A6992"/>
    <w:rsid w:val="001A6F02"/>
    <w:rsid w:val="001B20A8"/>
    <w:rsid w:val="001B3308"/>
    <w:rsid w:val="001B49BE"/>
    <w:rsid w:val="001B4C2B"/>
    <w:rsid w:val="001B5B29"/>
    <w:rsid w:val="001B5C2E"/>
    <w:rsid w:val="001B7604"/>
    <w:rsid w:val="001B7794"/>
    <w:rsid w:val="001C0558"/>
    <w:rsid w:val="001C078F"/>
    <w:rsid w:val="001C266B"/>
    <w:rsid w:val="001C282E"/>
    <w:rsid w:val="001C2CDB"/>
    <w:rsid w:val="001C40AA"/>
    <w:rsid w:val="001D1440"/>
    <w:rsid w:val="001D2559"/>
    <w:rsid w:val="001D31C2"/>
    <w:rsid w:val="001D34F1"/>
    <w:rsid w:val="001D44F4"/>
    <w:rsid w:val="001D4CBA"/>
    <w:rsid w:val="001D5585"/>
    <w:rsid w:val="001D6D4B"/>
    <w:rsid w:val="001E10B9"/>
    <w:rsid w:val="001E17B2"/>
    <w:rsid w:val="001E1D90"/>
    <w:rsid w:val="001E3785"/>
    <w:rsid w:val="001E3D7D"/>
    <w:rsid w:val="001E3F4F"/>
    <w:rsid w:val="001E4E1C"/>
    <w:rsid w:val="001E5B11"/>
    <w:rsid w:val="001E5C9A"/>
    <w:rsid w:val="001E5D5E"/>
    <w:rsid w:val="001E6C32"/>
    <w:rsid w:val="001F04A0"/>
    <w:rsid w:val="001F04DF"/>
    <w:rsid w:val="001F125F"/>
    <w:rsid w:val="001F1F0C"/>
    <w:rsid w:val="001F353F"/>
    <w:rsid w:val="001F3A7F"/>
    <w:rsid w:val="001F3CA2"/>
    <w:rsid w:val="001F4BC5"/>
    <w:rsid w:val="001F5F9C"/>
    <w:rsid w:val="001F6559"/>
    <w:rsid w:val="001F65E5"/>
    <w:rsid w:val="001F67A7"/>
    <w:rsid w:val="001F6A3F"/>
    <w:rsid w:val="001F713E"/>
    <w:rsid w:val="00201AA4"/>
    <w:rsid w:val="00203799"/>
    <w:rsid w:val="00204721"/>
    <w:rsid w:val="00204881"/>
    <w:rsid w:val="002078EB"/>
    <w:rsid w:val="0021104D"/>
    <w:rsid w:val="0021202D"/>
    <w:rsid w:val="00212DC8"/>
    <w:rsid w:val="002130CD"/>
    <w:rsid w:val="00213B5E"/>
    <w:rsid w:val="00213C6D"/>
    <w:rsid w:val="00213DFD"/>
    <w:rsid w:val="0021459B"/>
    <w:rsid w:val="00215F47"/>
    <w:rsid w:val="00215FFC"/>
    <w:rsid w:val="00216F7D"/>
    <w:rsid w:val="00220935"/>
    <w:rsid w:val="00222389"/>
    <w:rsid w:val="00222649"/>
    <w:rsid w:val="002230B8"/>
    <w:rsid w:val="00223C43"/>
    <w:rsid w:val="0022402A"/>
    <w:rsid w:val="00230081"/>
    <w:rsid w:val="00231129"/>
    <w:rsid w:val="002332ED"/>
    <w:rsid w:val="002339E3"/>
    <w:rsid w:val="00233C5A"/>
    <w:rsid w:val="00234291"/>
    <w:rsid w:val="00235275"/>
    <w:rsid w:val="00235EB1"/>
    <w:rsid w:val="00235F4D"/>
    <w:rsid w:val="0023630B"/>
    <w:rsid w:val="00236B6B"/>
    <w:rsid w:val="00236BDB"/>
    <w:rsid w:val="00236D97"/>
    <w:rsid w:val="0023706C"/>
    <w:rsid w:val="00244277"/>
    <w:rsid w:val="00245137"/>
    <w:rsid w:val="002464E5"/>
    <w:rsid w:val="0024719A"/>
    <w:rsid w:val="00247DA7"/>
    <w:rsid w:val="00251B5C"/>
    <w:rsid w:val="0025275F"/>
    <w:rsid w:val="00254A94"/>
    <w:rsid w:val="00254C0D"/>
    <w:rsid w:val="00254ED8"/>
    <w:rsid w:val="00255143"/>
    <w:rsid w:val="002554FF"/>
    <w:rsid w:val="00255D11"/>
    <w:rsid w:val="00257805"/>
    <w:rsid w:val="00257D85"/>
    <w:rsid w:val="00257DD8"/>
    <w:rsid w:val="00260961"/>
    <w:rsid w:val="002616C9"/>
    <w:rsid w:val="00261B43"/>
    <w:rsid w:val="002627DD"/>
    <w:rsid w:val="00262BB4"/>
    <w:rsid w:val="002641C2"/>
    <w:rsid w:val="00264ADD"/>
    <w:rsid w:val="00265711"/>
    <w:rsid w:val="00265FD6"/>
    <w:rsid w:val="00266D57"/>
    <w:rsid w:val="002674DB"/>
    <w:rsid w:val="0026754E"/>
    <w:rsid w:val="002701B0"/>
    <w:rsid w:val="00271E26"/>
    <w:rsid w:val="00272704"/>
    <w:rsid w:val="002745C5"/>
    <w:rsid w:val="00274D37"/>
    <w:rsid w:val="00275A25"/>
    <w:rsid w:val="00275FC5"/>
    <w:rsid w:val="00276AEC"/>
    <w:rsid w:val="00280559"/>
    <w:rsid w:val="002805A8"/>
    <w:rsid w:val="00284C4C"/>
    <w:rsid w:val="0028585D"/>
    <w:rsid w:val="0028605A"/>
    <w:rsid w:val="002860FF"/>
    <w:rsid w:val="00287BFC"/>
    <w:rsid w:val="00290F82"/>
    <w:rsid w:val="002924F9"/>
    <w:rsid w:val="00292F36"/>
    <w:rsid w:val="00292F55"/>
    <w:rsid w:val="00294730"/>
    <w:rsid w:val="002950E0"/>
    <w:rsid w:val="0029781E"/>
    <w:rsid w:val="00297A7D"/>
    <w:rsid w:val="002A00F1"/>
    <w:rsid w:val="002A0FE6"/>
    <w:rsid w:val="002A1110"/>
    <w:rsid w:val="002A1843"/>
    <w:rsid w:val="002A1ABA"/>
    <w:rsid w:val="002A37C8"/>
    <w:rsid w:val="002A39CE"/>
    <w:rsid w:val="002A4570"/>
    <w:rsid w:val="002A6B40"/>
    <w:rsid w:val="002A7BB8"/>
    <w:rsid w:val="002B4CC2"/>
    <w:rsid w:val="002B51E4"/>
    <w:rsid w:val="002B63E8"/>
    <w:rsid w:val="002B7F27"/>
    <w:rsid w:val="002C0F70"/>
    <w:rsid w:val="002C1072"/>
    <w:rsid w:val="002C1AC1"/>
    <w:rsid w:val="002C63C1"/>
    <w:rsid w:val="002C6F2D"/>
    <w:rsid w:val="002C7E38"/>
    <w:rsid w:val="002D2052"/>
    <w:rsid w:val="002D36E4"/>
    <w:rsid w:val="002D3A8F"/>
    <w:rsid w:val="002D4FD9"/>
    <w:rsid w:val="002D506B"/>
    <w:rsid w:val="002D585A"/>
    <w:rsid w:val="002D64C1"/>
    <w:rsid w:val="002D750A"/>
    <w:rsid w:val="002D751F"/>
    <w:rsid w:val="002D7EB8"/>
    <w:rsid w:val="002E215A"/>
    <w:rsid w:val="002E31DF"/>
    <w:rsid w:val="002E3694"/>
    <w:rsid w:val="002E4913"/>
    <w:rsid w:val="002E4BF5"/>
    <w:rsid w:val="002E6103"/>
    <w:rsid w:val="002E6F3F"/>
    <w:rsid w:val="002F1E03"/>
    <w:rsid w:val="002F1E89"/>
    <w:rsid w:val="002F3C28"/>
    <w:rsid w:val="002F3F34"/>
    <w:rsid w:val="002F4736"/>
    <w:rsid w:val="002F52FC"/>
    <w:rsid w:val="002F69E3"/>
    <w:rsid w:val="002F6B27"/>
    <w:rsid w:val="002F7020"/>
    <w:rsid w:val="002F7640"/>
    <w:rsid w:val="002F7B32"/>
    <w:rsid w:val="0030047A"/>
    <w:rsid w:val="00300531"/>
    <w:rsid w:val="00300924"/>
    <w:rsid w:val="0030234F"/>
    <w:rsid w:val="00303D6D"/>
    <w:rsid w:val="0030582B"/>
    <w:rsid w:val="00306E53"/>
    <w:rsid w:val="00307577"/>
    <w:rsid w:val="00307F7C"/>
    <w:rsid w:val="00312484"/>
    <w:rsid w:val="0031257D"/>
    <w:rsid w:val="00312B17"/>
    <w:rsid w:val="00314F91"/>
    <w:rsid w:val="00314FD2"/>
    <w:rsid w:val="00315500"/>
    <w:rsid w:val="00315E90"/>
    <w:rsid w:val="00316D08"/>
    <w:rsid w:val="00317949"/>
    <w:rsid w:val="00317EF1"/>
    <w:rsid w:val="003210F4"/>
    <w:rsid w:val="00322192"/>
    <w:rsid w:val="003237D3"/>
    <w:rsid w:val="00323DF6"/>
    <w:rsid w:val="00325D7C"/>
    <w:rsid w:val="00325EC2"/>
    <w:rsid w:val="00327705"/>
    <w:rsid w:val="00327815"/>
    <w:rsid w:val="00331C11"/>
    <w:rsid w:val="00332120"/>
    <w:rsid w:val="00332A57"/>
    <w:rsid w:val="00332C61"/>
    <w:rsid w:val="0033322A"/>
    <w:rsid w:val="0033368B"/>
    <w:rsid w:val="00333DB0"/>
    <w:rsid w:val="00334384"/>
    <w:rsid w:val="0033532D"/>
    <w:rsid w:val="00335E49"/>
    <w:rsid w:val="00335E95"/>
    <w:rsid w:val="00340440"/>
    <w:rsid w:val="003428CA"/>
    <w:rsid w:val="00344561"/>
    <w:rsid w:val="003450DF"/>
    <w:rsid w:val="00345B17"/>
    <w:rsid w:val="00346CDA"/>
    <w:rsid w:val="0035323E"/>
    <w:rsid w:val="0035411D"/>
    <w:rsid w:val="003544EF"/>
    <w:rsid w:val="003552C6"/>
    <w:rsid w:val="00361634"/>
    <w:rsid w:val="00361906"/>
    <w:rsid w:val="003627AB"/>
    <w:rsid w:val="00362F20"/>
    <w:rsid w:val="00364124"/>
    <w:rsid w:val="00367949"/>
    <w:rsid w:val="00371B70"/>
    <w:rsid w:val="0037268E"/>
    <w:rsid w:val="0037656B"/>
    <w:rsid w:val="00376761"/>
    <w:rsid w:val="00376E30"/>
    <w:rsid w:val="00380EC1"/>
    <w:rsid w:val="00381A40"/>
    <w:rsid w:val="00382456"/>
    <w:rsid w:val="00382741"/>
    <w:rsid w:val="00382D96"/>
    <w:rsid w:val="0038725B"/>
    <w:rsid w:val="0038730D"/>
    <w:rsid w:val="00391706"/>
    <w:rsid w:val="00391FFC"/>
    <w:rsid w:val="0039283E"/>
    <w:rsid w:val="00393A45"/>
    <w:rsid w:val="00393EDC"/>
    <w:rsid w:val="00394092"/>
    <w:rsid w:val="00394A6A"/>
    <w:rsid w:val="00396374"/>
    <w:rsid w:val="00396BE4"/>
    <w:rsid w:val="00397C34"/>
    <w:rsid w:val="003A00C5"/>
    <w:rsid w:val="003A06CB"/>
    <w:rsid w:val="003A0D33"/>
    <w:rsid w:val="003A128C"/>
    <w:rsid w:val="003A388D"/>
    <w:rsid w:val="003A3FFF"/>
    <w:rsid w:val="003A5045"/>
    <w:rsid w:val="003A50E6"/>
    <w:rsid w:val="003A54FA"/>
    <w:rsid w:val="003A5916"/>
    <w:rsid w:val="003A5C90"/>
    <w:rsid w:val="003A60DB"/>
    <w:rsid w:val="003A6C4D"/>
    <w:rsid w:val="003A71EB"/>
    <w:rsid w:val="003B001C"/>
    <w:rsid w:val="003B0219"/>
    <w:rsid w:val="003B12BC"/>
    <w:rsid w:val="003B14A4"/>
    <w:rsid w:val="003B2901"/>
    <w:rsid w:val="003B3A28"/>
    <w:rsid w:val="003B3E39"/>
    <w:rsid w:val="003B45D4"/>
    <w:rsid w:val="003B6425"/>
    <w:rsid w:val="003B6DA5"/>
    <w:rsid w:val="003C04DA"/>
    <w:rsid w:val="003C1168"/>
    <w:rsid w:val="003C1767"/>
    <w:rsid w:val="003C39ED"/>
    <w:rsid w:val="003C4EB3"/>
    <w:rsid w:val="003C5061"/>
    <w:rsid w:val="003C7108"/>
    <w:rsid w:val="003C7293"/>
    <w:rsid w:val="003D1723"/>
    <w:rsid w:val="003D17B3"/>
    <w:rsid w:val="003D17D0"/>
    <w:rsid w:val="003D244D"/>
    <w:rsid w:val="003D4154"/>
    <w:rsid w:val="003D4600"/>
    <w:rsid w:val="003D504B"/>
    <w:rsid w:val="003D5C7D"/>
    <w:rsid w:val="003D7461"/>
    <w:rsid w:val="003E021B"/>
    <w:rsid w:val="003E233C"/>
    <w:rsid w:val="003E3E99"/>
    <w:rsid w:val="003E423F"/>
    <w:rsid w:val="003E4DB1"/>
    <w:rsid w:val="003E5AA7"/>
    <w:rsid w:val="003E633F"/>
    <w:rsid w:val="003E6969"/>
    <w:rsid w:val="003E6CD8"/>
    <w:rsid w:val="003E787B"/>
    <w:rsid w:val="003F0703"/>
    <w:rsid w:val="003F0784"/>
    <w:rsid w:val="003F1429"/>
    <w:rsid w:val="003F168A"/>
    <w:rsid w:val="003F16AB"/>
    <w:rsid w:val="003F1B28"/>
    <w:rsid w:val="003F4F03"/>
    <w:rsid w:val="003F76B6"/>
    <w:rsid w:val="004007C6"/>
    <w:rsid w:val="00401D2D"/>
    <w:rsid w:val="004020C0"/>
    <w:rsid w:val="0040466C"/>
    <w:rsid w:val="00404B7F"/>
    <w:rsid w:val="004052AF"/>
    <w:rsid w:val="004052DA"/>
    <w:rsid w:val="0040594C"/>
    <w:rsid w:val="00407110"/>
    <w:rsid w:val="00407C7D"/>
    <w:rsid w:val="00407F41"/>
    <w:rsid w:val="00411CA2"/>
    <w:rsid w:val="0041428E"/>
    <w:rsid w:val="004149EE"/>
    <w:rsid w:val="00415323"/>
    <w:rsid w:val="00415686"/>
    <w:rsid w:val="00416885"/>
    <w:rsid w:val="004168DE"/>
    <w:rsid w:val="00417A00"/>
    <w:rsid w:val="00420170"/>
    <w:rsid w:val="004230B4"/>
    <w:rsid w:val="00423A37"/>
    <w:rsid w:val="00423FE3"/>
    <w:rsid w:val="00425039"/>
    <w:rsid w:val="00426A28"/>
    <w:rsid w:val="00427E27"/>
    <w:rsid w:val="004306F2"/>
    <w:rsid w:val="004308D8"/>
    <w:rsid w:val="0043105C"/>
    <w:rsid w:val="00431959"/>
    <w:rsid w:val="00431B3E"/>
    <w:rsid w:val="00433292"/>
    <w:rsid w:val="00433AA5"/>
    <w:rsid w:val="00435A91"/>
    <w:rsid w:val="00436245"/>
    <w:rsid w:val="00437655"/>
    <w:rsid w:val="00440152"/>
    <w:rsid w:val="004408B9"/>
    <w:rsid w:val="00441521"/>
    <w:rsid w:val="00441524"/>
    <w:rsid w:val="004423CC"/>
    <w:rsid w:val="0044296E"/>
    <w:rsid w:val="00444A68"/>
    <w:rsid w:val="00446A35"/>
    <w:rsid w:val="00446C75"/>
    <w:rsid w:val="00446D74"/>
    <w:rsid w:val="00447549"/>
    <w:rsid w:val="00447A0E"/>
    <w:rsid w:val="004501AF"/>
    <w:rsid w:val="004524DA"/>
    <w:rsid w:val="00453352"/>
    <w:rsid w:val="00454A1C"/>
    <w:rsid w:val="0045502D"/>
    <w:rsid w:val="00455670"/>
    <w:rsid w:val="00455929"/>
    <w:rsid w:val="00457771"/>
    <w:rsid w:val="00460EB0"/>
    <w:rsid w:val="00461014"/>
    <w:rsid w:val="004610B2"/>
    <w:rsid w:val="00461487"/>
    <w:rsid w:val="00462FE3"/>
    <w:rsid w:val="004637BE"/>
    <w:rsid w:val="00463C5F"/>
    <w:rsid w:val="00463CD3"/>
    <w:rsid w:val="00464D56"/>
    <w:rsid w:val="00465E40"/>
    <w:rsid w:val="004661F4"/>
    <w:rsid w:val="00467E81"/>
    <w:rsid w:val="0047051F"/>
    <w:rsid w:val="00470E3B"/>
    <w:rsid w:val="00471225"/>
    <w:rsid w:val="00473806"/>
    <w:rsid w:val="00473916"/>
    <w:rsid w:val="00474095"/>
    <w:rsid w:val="00474250"/>
    <w:rsid w:val="00474DD0"/>
    <w:rsid w:val="00475DDA"/>
    <w:rsid w:val="00476261"/>
    <w:rsid w:val="004775B8"/>
    <w:rsid w:val="00477867"/>
    <w:rsid w:val="00480959"/>
    <w:rsid w:val="004817C3"/>
    <w:rsid w:val="004838DA"/>
    <w:rsid w:val="00484AAF"/>
    <w:rsid w:val="0048617D"/>
    <w:rsid w:val="0048627D"/>
    <w:rsid w:val="00487677"/>
    <w:rsid w:val="004877F8"/>
    <w:rsid w:val="00487A3C"/>
    <w:rsid w:val="00487F33"/>
    <w:rsid w:val="004901C8"/>
    <w:rsid w:val="00491DFC"/>
    <w:rsid w:val="004920CD"/>
    <w:rsid w:val="0049247D"/>
    <w:rsid w:val="00492E55"/>
    <w:rsid w:val="00493EE6"/>
    <w:rsid w:val="0049468B"/>
    <w:rsid w:val="004947C0"/>
    <w:rsid w:val="00494CA8"/>
    <w:rsid w:val="004957C4"/>
    <w:rsid w:val="0049689F"/>
    <w:rsid w:val="004A0511"/>
    <w:rsid w:val="004A090F"/>
    <w:rsid w:val="004A18A6"/>
    <w:rsid w:val="004A1FC4"/>
    <w:rsid w:val="004A3F55"/>
    <w:rsid w:val="004A4A87"/>
    <w:rsid w:val="004A7C8E"/>
    <w:rsid w:val="004B185B"/>
    <w:rsid w:val="004B1A67"/>
    <w:rsid w:val="004B1B9D"/>
    <w:rsid w:val="004B1F3A"/>
    <w:rsid w:val="004B2CAE"/>
    <w:rsid w:val="004B2E99"/>
    <w:rsid w:val="004B3AF9"/>
    <w:rsid w:val="004B4E21"/>
    <w:rsid w:val="004B7236"/>
    <w:rsid w:val="004B7951"/>
    <w:rsid w:val="004C684E"/>
    <w:rsid w:val="004C6AE9"/>
    <w:rsid w:val="004C79A5"/>
    <w:rsid w:val="004D11B5"/>
    <w:rsid w:val="004D232E"/>
    <w:rsid w:val="004D28A6"/>
    <w:rsid w:val="004D352B"/>
    <w:rsid w:val="004D5268"/>
    <w:rsid w:val="004D734A"/>
    <w:rsid w:val="004E0E61"/>
    <w:rsid w:val="004E13C1"/>
    <w:rsid w:val="004E1E7B"/>
    <w:rsid w:val="004E3C2E"/>
    <w:rsid w:val="004E4444"/>
    <w:rsid w:val="004E67AA"/>
    <w:rsid w:val="004E6BE5"/>
    <w:rsid w:val="004E6EF6"/>
    <w:rsid w:val="004F0944"/>
    <w:rsid w:val="004F1F45"/>
    <w:rsid w:val="004F2F0C"/>
    <w:rsid w:val="004F3A65"/>
    <w:rsid w:val="004F61E4"/>
    <w:rsid w:val="004F665B"/>
    <w:rsid w:val="00500D1F"/>
    <w:rsid w:val="00501B36"/>
    <w:rsid w:val="00502306"/>
    <w:rsid w:val="0050245A"/>
    <w:rsid w:val="00502B0D"/>
    <w:rsid w:val="00502BF5"/>
    <w:rsid w:val="005043A3"/>
    <w:rsid w:val="0050598F"/>
    <w:rsid w:val="00506A04"/>
    <w:rsid w:val="005071E1"/>
    <w:rsid w:val="0050778A"/>
    <w:rsid w:val="00510353"/>
    <w:rsid w:val="00510D33"/>
    <w:rsid w:val="00511089"/>
    <w:rsid w:val="00512277"/>
    <w:rsid w:val="00512807"/>
    <w:rsid w:val="00513FF0"/>
    <w:rsid w:val="00515C26"/>
    <w:rsid w:val="0051681E"/>
    <w:rsid w:val="005171C4"/>
    <w:rsid w:val="00517589"/>
    <w:rsid w:val="00520AFD"/>
    <w:rsid w:val="005210CA"/>
    <w:rsid w:val="005213EC"/>
    <w:rsid w:val="00521451"/>
    <w:rsid w:val="00523989"/>
    <w:rsid w:val="00524AB2"/>
    <w:rsid w:val="00525518"/>
    <w:rsid w:val="005255F2"/>
    <w:rsid w:val="00525C1F"/>
    <w:rsid w:val="00525D36"/>
    <w:rsid w:val="00530EC1"/>
    <w:rsid w:val="00531364"/>
    <w:rsid w:val="0053259D"/>
    <w:rsid w:val="00532841"/>
    <w:rsid w:val="00532921"/>
    <w:rsid w:val="005330A2"/>
    <w:rsid w:val="00533A81"/>
    <w:rsid w:val="00534E9B"/>
    <w:rsid w:val="005367A5"/>
    <w:rsid w:val="00536862"/>
    <w:rsid w:val="005373B6"/>
    <w:rsid w:val="00537B9B"/>
    <w:rsid w:val="005404D7"/>
    <w:rsid w:val="00543C10"/>
    <w:rsid w:val="00544258"/>
    <w:rsid w:val="00544510"/>
    <w:rsid w:val="00546AA8"/>
    <w:rsid w:val="00550CEA"/>
    <w:rsid w:val="005517E9"/>
    <w:rsid w:val="00551890"/>
    <w:rsid w:val="00551E2D"/>
    <w:rsid w:val="00553AB1"/>
    <w:rsid w:val="00553ED0"/>
    <w:rsid w:val="00553FC2"/>
    <w:rsid w:val="005564C2"/>
    <w:rsid w:val="00556C46"/>
    <w:rsid w:val="005613CF"/>
    <w:rsid w:val="00562347"/>
    <w:rsid w:val="00562456"/>
    <w:rsid w:val="00562F0A"/>
    <w:rsid w:val="005646EC"/>
    <w:rsid w:val="00565214"/>
    <w:rsid w:val="00566549"/>
    <w:rsid w:val="0057058E"/>
    <w:rsid w:val="005713A0"/>
    <w:rsid w:val="00571E51"/>
    <w:rsid w:val="00572D5F"/>
    <w:rsid w:val="005731E7"/>
    <w:rsid w:val="005737CB"/>
    <w:rsid w:val="00574E9B"/>
    <w:rsid w:val="00576FB7"/>
    <w:rsid w:val="005774BB"/>
    <w:rsid w:val="005814A0"/>
    <w:rsid w:val="005825F8"/>
    <w:rsid w:val="00583A5C"/>
    <w:rsid w:val="005855A8"/>
    <w:rsid w:val="00587FE7"/>
    <w:rsid w:val="00590312"/>
    <w:rsid w:val="00590D54"/>
    <w:rsid w:val="005919CB"/>
    <w:rsid w:val="00594E78"/>
    <w:rsid w:val="00595052"/>
    <w:rsid w:val="00595483"/>
    <w:rsid w:val="00595CD5"/>
    <w:rsid w:val="00596357"/>
    <w:rsid w:val="00596444"/>
    <w:rsid w:val="005975F4"/>
    <w:rsid w:val="005A0A85"/>
    <w:rsid w:val="005A140B"/>
    <w:rsid w:val="005A1D2A"/>
    <w:rsid w:val="005A5356"/>
    <w:rsid w:val="005A5FCA"/>
    <w:rsid w:val="005A6D99"/>
    <w:rsid w:val="005B1229"/>
    <w:rsid w:val="005B2AB3"/>
    <w:rsid w:val="005B49F1"/>
    <w:rsid w:val="005B4A31"/>
    <w:rsid w:val="005B4ABC"/>
    <w:rsid w:val="005B5DE9"/>
    <w:rsid w:val="005B6041"/>
    <w:rsid w:val="005B638D"/>
    <w:rsid w:val="005B67F7"/>
    <w:rsid w:val="005B70C3"/>
    <w:rsid w:val="005B7218"/>
    <w:rsid w:val="005C0049"/>
    <w:rsid w:val="005C1515"/>
    <w:rsid w:val="005C2689"/>
    <w:rsid w:val="005C3FC8"/>
    <w:rsid w:val="005C4CC3"/>
    <w:rsid w:val="005C589A"/>
    <w:rsid w:val="005C695D"/>
    <w:rsid w:val="005C774A"/>
    <w:rsid w:val="005C7E9C"/>
    <w:rsid w:val="005D0454"/>
    <w:rsid w:val="005D1013"/>
    <w:rsid w:val="005D141D"/>
    <w:rsid w:val="005D15AA"/>
    <w:rsid w:val="005D4F2B"/>
    <w:rsid w:val="005D5D0E"/>
    <w:rsid w:val="005D6516"/>
    <w:rsid w:val="005D794C"/>
    <w:rsid w:val="005E0787"/>
    <w:rsid w:val="005E1C9F"/>
    <w:rsid w:val="005E222A"/>
    <w:rsid w:val="005E3B02"/>
    <w:rsid w:val="005E550C"/>
    <w:rsid w:val="005E5CEE"/>
    <w:rsid w:val="005E6038"/>
    <w:rsid w:val="005E6EF5"/>
    <w:rsid w:val="005E7048"/>
    <w:rsid w:val="005E7EED"/>
    <w:rsid w:val="005F00C9"/>
    <w:rsid w:val="005F14BA"/>
    <w:rsid w:val="005F1F5B"/>
    <w:rsid w:val="005F2B5E"/>
    <w:rsid w:val="005F37E7"/>
    <w:rsid w:val="005F3CDA"/>
    <w:rsid w:val="005F4D46"/>
    <w:rsid w:val="005F4E85"/>
    <w:rsid w:val="005F631F"/>
    <w:rsid w:val="005F637A"/>
    <w:rsid w:val="005F7419"/>
    <w:rsid w:val="005F7480"/>
    <w:rsid w:val="00600304"/>
    <w:rsid w:val="0060143A"/>
    <w:rsid w:val="00601CFF"/>
    <w:rsid w:val="0060259C"/>
    <w:rsid w:val="00602760"/>
    <w:rsid w:val="00602F4B"/>
    <w:rsid w:val="006035E7"/>
    <w:rsid w:val="006051C2"/>
    <w:rsid w:val="00605505"/>
    <w:rsid w:val="00607D34"/>
    <w:rsid w:val="006121E3"/>
    <w:rsid w:val="00612CF0"/>
    <w:rsid w:val="00613CD7"/>
    <w:rsid w:val="00615D2D"/>
    <w:rsid w:val="006169A8"/>
    <w:rsid w:val="00616B2D"/>
    <w:rsid w:val="00620449"/>
    <w:rsid w:val="00621319"/>
    <w:rsid w:val="00622E97"/>
    <w:rsid w:val="00623843"/>
    <w:rsid w:val="00624DEE"/>
    <w:rsid w:val="0062592D"/>
    <w:rsid w:val="00626921"/>
    <w:rsid w:val="0063043F"/>
    <w:rsid w:val="00630D1E"/>
    <w:rsid w:val="0063131A"/>
    <w:rsid w:val="006315D3"/>
    <w:rsid w:val="006331E7"/>
    <w:rsid w:val="00633CBC"/>
    <w:rsid w:val="00633F36"/>
    <w:rsid w:val="00634B94"/>
    <w:rsid w:val="00634DB3"/>
    <w:rsid w:val="00634FF0"/>
    <w:rsid w:val="0063548D"/>
    <w:rsid w:val="006356A0"/>
    <w:rsid w:val="00636890"/>
    <w:rsid w:val="006368E3"/>
    <w:rsid w:val="006369E8"/>
    <w:rsid w:val="00636B72"/>
    <w:rsid w:val="00636EA9"/>
    <w:rsid w:val="00637E3A"/>
    <w:rsid w:val="006409CA"/>
    <w:rsid w:val="006416B4"/>
    <w:rsid w:val="00641B8B"/>
    <w:rsid w:val="00641D4D"/>
    <w:rsid w:val="00641E6D"/>
    <w:rsid w:val="00643308"/>
    <w:rsid w:val="0064482B"/>
    <w:rsid w:val="006448A5"/>
    <w:rsid w:val="006472C0"/>
    <w:rsid w:val="006479D8"/>
    <w:rsid w:val="00647FFD"/>
    <w:rsid w:val="0065071A"/>
    <w:rsid w:val="00651B56"/>
    <w:rsid w:val="006524D6"/>
    <w:rsid w:val="00657D45"/>
    <w:rsid w:val="00657E8E"/>
    <w:rsid w:val="00660AD7"/>
    <w:rsid w:val="006615B2"/>
    <w:rsid w:val="00662405"/>
    <w:rsid w:val="00662A22"/>
    <w:rsid w:val="00663168"/>
    <w:rsid w:val="00664459"/>
    <w:rsid w:val="006655EF"/>
    <w:rsid w:val="00670D85"/>
    <w:rsid w:val="006730E8"/>
    <w:rsid w:val="00673C10"/>
    <w:rsid w:val="00673D72"/>
    <w:rsid w:val="006747C7"/>
    <w:rsid w:val="00676838"/>
    <w:rsid w:val="00676845"/>
    <w:rsid w:val="00676B0F"/>
    <w:rsid w:val="0067732B"/>
    <w:rsid w:val="006810F4"/>
    <w:rsid w:val="0068170B"/>
    <w:rsid w:val="00681E15"/>
    <w:rsid w:val="00684C14"/>
    <w:rsid w:val="0068500C"/>
    <w:rsid w:val="0068531F"/>
    <w:rsid w:val="00690039"/>
    <w:rsid w:val="00690122"/>
    <w:rsid w:val="00690E9E"/>
    <w:rsid w:val="00692AE9"/>
    <w:rsid w:val="00692DD5"/>
    <w:rsid w:val="00694504"/>
    <w:rsid w:val="00694867"/>
    <w:rsid w:val="00694A7B"/>
    <w:rsid w:val="00694BF5"/>
    <w:rsid w:val="00695727"/>
    <w:rsid w:val="00695890"/>
    <w:rsid w:val="00695B6F"/>
    <w:rsid w:val="0069636E"/>
    <w:rsid w:val="006963D9"/>
    <w:rsid w:val="00696B0B"/>
    <w:rsid w:val="006A05A9"/>
    <w:rsid w:val="006A08BC"/>
    <w:rsid w:val="006A1605"/>
    <w:rsid w:val="006A1A43"/>
    <w:rsid w:val="006A1C2E"/>
    <w:rsid w:val="006B0463"/>
    <w:rsid w:val="006B1269"/>
    <w:rsid w:val="006B1E31"/>
    <w:rsid w:val="006B2A0C"/>
    <w:rsid w:val="006B5098"/>
    <w:rsid w:val="006C1B10"/>
    <w:rsid w:val="006C5E1F"/>
    <w:rsid w:val="006C7762"/>
    <w:rsid w:val="006C7E53"/>
    <w:rsid w:val="006D4A25"/>
    <w:rsid w:val="006D5791"/>
    <w:rsid w:val="006E06B6"/>
    <w:rsid w:val="006E0FFA"/>
    <w:rsid w:val="006E183A"/>
    <w:rsid w:val="006E1EE9"/>
    <w:rsid w:val="006E4216"/>
    <w:rsid w:val="006E6153"/>
    <w:rsid w:val="006E6B3E"/>
    <w:rsid w:val="006E6E0C"/>
    <w:rsid w:val="006E7D0A"/>
    <w:rsid w:val="006F0E2C"/>
    <w:rsid w:val="006F0F8E"/>
    <w:rsid w:val="006F1FF0"/>
    <w:rsid w:val="006F2653"/>
    <w:rsid w:val="006F2CE9"/>
    <w:rsid w:val="006F35D8"/>
    <w:rsid w:val="006F37C9"/>
    <w:rsid w:val="006F49F5"/>
    <w:rsid w:val="006F4C06"/>
    <w:rsid w:val="006F5730"/>
    <w:rsid w:val="006F7117"/>
    <w:rsid w:val="006F7883"/>
    <w:rsid w:val="007015A3"/>
    <w:rsid w:val="00701F41"/>
    <w:rsid w:val="00702318"/>
    <w:rsid w:val="00702689"/>
    <w:rsid w:val="00702FED"/>
    <w:rsid w:val="00703C1D"/>
    <w:rsid w:val="00704244"/>
    <w:rsid w:val="00704733"/>
    <w:rsid w:val="00706238"/>
    <w:rsid w:val="00706474"/>
    <w:rsid w:val="00707642"/>
    <w:rsid w:val="00707BCD"/>
    <w:rsid w:val="00712E53"/>
    <w:rsid w:val="007134DD"/>
    <w:rsid w:val="007140AB"/>
    <w:rsid w:val="00714F22"/>
    <w:rsid w:val="00716C0E"/>
    <w:rsid w:val="00720618"/>
    <w:rsid w:val="007246D5"/>
    <w:rsid w:val="007266AE"/>
    <w:rsid w:val="00726EC3"/>
    <w:rsid w:val="00730E8F"/>
    <w:rsid w:val="00730FFF"/>
    <w:rsid w:val="00731109"/>
    <w:rsid w:val="0073412E"/>
    <w:rsid w:val="007351D3"/>
    <w:rsid w:val="007355CC"/>
    <w:rsid w:val="00735DF1"/>
    <w:rsid w:val="00735EFF"/>
    <w:rsid w:val="0074002D"/>
    <w:rsid w:val="00740E6F"/>
    <w:rsid w:val="00741CF4"/>
    <w:rsid w:val="00741E2A"/>
    <w:rsid w:val="00742F4A"/>
    <w:rsid w:val="00743C19"/>
    <w:rsid w:val="00744E7C"/>
    <w:rsid w:val="00746B69"/>
    <w:rsid w:val="00746DBC"/>
    <w:rsid w:val="00746E0C"/>
    <w:rsid w:val="00746F17"/>
    <w:rsid w:val="007503A7"/>
    <w:rsid w:val="007509A1"/>
    <w:rsid w:val="00751005"/>
    <w:rsid w:val="007512EF"/>
    <w:rsid w:val="00751C8D"/>
    <w:rsid w:val="00752445"/>
    <w:rsid w:val="007530E1"/>
    <w:rsid w:val="00753870"/>
    <w:rsid w:val="007561DE"/>
    <w:rsid w:val="007565E4"/>
    <w:rsid w:val="00756FAC"/>
    <w:rsid w:val="007570A6"/>
    <w:rsid w:val="007622E0"/>
    <w:rsid w:val="0076232C"/>
    <w:rsid w:val="00764D0F"/>
    <w:rsid w:val="00766177"/>
    <w:rsid w:val="00766BB4"/>
    <w:rsid w:val="00767ECB"/>
    <w:rsid w:val="00770526"/>
    <w:rsid w:val="00770553"/>
    <w:rsid w:val="00770C60"/>
    <w:rsid w:val="00771B8B"/>
    <w:rsid w:val="0077432D"/>
    <w:rsid w:val="00774A27"/>
    <w:rsid w:val="00774D09"/>
    <w:rsid w:val="007765AC"/>
    <w:rsid w:val="00777268"/>
    <w:rsid w:val="00777A5F"/>
    <w:rsid w:val="00777B44"/>
    <w:rsid w:val="00777F5F"/>
    <w:rsid w:val="007803D5"/>
    <w:rsid w:val="00781A88"/>
    <w:rsid w:val="00782854"/>
    <w:rsid w:val="00783080"/>
    <w:rsid w:val="00785579"/>
    <w:rsid w:val="00787036"/>
    <w:rsid w:val="0079211A"/>
    <w:rsid w:val="00792E0C"/>
    <w:rsid w:val="0079364E"/>
    <w:rsid w:val="0079393F"/>
    <w:rsid w:val="00793EA6"/>
    <w:rsid w:val="00794E6B"/>
    <w:rsid w:val="00795EF7"/>
    <w:rsid w:val="007964D2"/>
    <w:rsid w:val="00796C86"/>
    <w:rsid w:val="00797A51"/>
    <w:rsid w:val="007A10D2"/>
    <w:rsid w:val="007A14B5"/>
    <w:rsid w:val="007A1B05"/>
    <w:rsid w:val="007A1CC2"/>
    <w:rsid w:val="007A1D1A"/>
    <w:rsid w:val="007A3886"/>
    <w:rsid w:val="007A473E"/>
    <w:rsid w:val="007A5C50"/>
    <w:rsid w:val="007A6663"/>
    <w:rsid w:val="007A6987"/>
    <w:rsid w:val="007A7D3E"/>
    <w:rsid w:val="007B1064"/>
    <w:rsid w:val="007B11D6"/>
    <w:rsid w:val="007B2A92"/>
    <w:rsid w:val="007B2E91"/>
    <w:rsid w:val="007B4F4D"/>
    <w:rsid w:val="007B588A"/>
    <w:rsid w:val="007B5B0B"/>
    <w:rsid w:val="007B61C9"/>
    <w:rsid w:val="007B6359"/>
    <w:rsid w:val="007B67F6"/>
    <w:rsid w:val="007B714B"/>
    <w:rsid w:val="007B7591"/>
    <w:rsid w:val="007B774D"/>
    <w:rsid w:val="007C0441"/>
    <w:rsid w:val="007C07A0"/>
    <w:rsid w:val="007C2A0B"/>
    <w:rsid w:val="007C2C46"/>
    <w:rsid w:val="007C4C72"/>
    <w:rsid w:val="007C5E95"/>
    <w:rsid w:val="007C6256"/>
    <w:rsid w:val="007C68C6"/>
    <w:rsid w:val="007C7373"/>
    <w:rsid w:val="007C7E83"/>
    <w:rsid w:val="007D05C7"/>
    <w:rsid w:val="007D29DE"/>
    <w:rsid w:val="007D336B"/>
    <w:rsid w:val="007D37FC"/>
    <w:rsid w:val="007D4890"/>
    <w:rsid w:val="007D5467"/>
    <w:rsid w:val="007D649C"/>
    <w:rsid w:val="007D6F57"/>
    <w:rsid w:val="007E03CF"/>
    <w:rsid w:val="007E08A4"/>
    <w:rsid w:val="007E2004"/>
    <w:rsid w:val="007E293A"/>
    <w:rsid w:val="007E2CD9"/>
    <w:rsid w:val="007E3032"/>
    <w:rsid w:val="007E46A1"/>
    <w:rsid w:val="007E63DB"/>
    <w:rsid w:val="007E6A27"/>
    <w:rsid w:val="007E7A90"/>
    <w:rsid w:val="007F1032"/>
    <w:rsid w:val="007F1158"/>
    <w:rsid w:val="007F120E"/>
    <w:rsid w:val="007F1576"/>
    <w:rsid w:val="007F1DAE"/>
    <w:rsid w:val="007F24A5"/>
    <w:rsid w:val="007F2D85"/>
    <w:rsid w:val="007F37D2"/>
    <w:rsid w:val="007F3EFD"/>
    <w:rsid w:val="007F3F75"/>
    <w:rsid w:val="007F4133"/>
    <w:rsid w:val="007F5329"/>
    <w:rsid w:val="007F54D1"/>
    <w:rsid w:val="007F7051"/>
    <w:rsid w:val="007F746F"/>
    <w:rsid w:val="007F7F41"/>
    <w:rsid w:val="00801842"/>
    <w:rsid w:val="00801B45"/>
    <w:rsid w:val="008023B7"/>
    <w:rsid w:val="008049B2"/>
    <w:rsid w:val="00807094"/>
    <w:rsid w:val="00807C18"/>
    <w:rsid w:val="00807CC6"/>
    <w:rsid w:val="008101E3"/>
    <w:rsid w:val="008106CB"/>
    <w:rsid w:val="008107C3"/>
    <w:rsid w:val="00810885"/>
    <w:rsid w:val="00811C26"/>
    <w:rsid w:val="0081316B"/>
    <w:rsid w:val="008138B8"/>
    <w:rsid w:val="00815081"/>
    <w:rsid w:val="00816D64"/>
    <w:rsid w:val="00816DCE"/>
    <w:rsid w:val="00816EE2"/>
    <w:rsid w:val="0082160A"/>
    <w:rsid w:val="008217A7"/>
    <w:rsid w:val="00822DB1"/>
    <w:rsid w:val="00822EB4"/>
    <w:rsid w:val="008246CB"/>
    <w:rsid w:val="008261D5"/>
    <w:rsid w:val="00826338"/>
    <w:rsid w:val="0083131D"/>
    <w:rsid w:val="00831C1E"/>
    <w:rsid w:val="008339EA"/>
    <w:rsid w:val="00833CFD"/>
    <w:rsid w:val="00834181"/>
    <w:rsid w:val="008353E1"/>
    <w:rsid w:val="00835859"/>
    <w:rsid w:val="00835E70"/>
    <w:rsid w:val="00837018"/>
    <w:rsid w:val="008374FF"/>
    <w:rsid w:val="00837A14"/>
    <w:rsid w:val="008405A6"/>
    <w:rsid w:val="00840D4E"/>
    <w:rsid w:val="00840F9C"/>
    <w:rsid w:val="00842439"/>
    <w:rsid w:val="008435A7"/>
    <w:rsid w:val="00843C3F"/>
    <w:rsid w:val="0084538F"/>
    <w:rsid w:val="00846523"/>
    <w:rsid w:val="008506FD"/>
    <w:rsid w:val="0085187A"/>
    <w:rsid w:val="008519B1"/>
    <w:rsid w:val="00851A17"/>
    <w:rsid w:val="0085245F"/>
    <w:rsid w:val="00853740"/>
    <w:rsid w:val="0085402F"/>
    <w:rsid w:val="0085439C"/>
    <w:rsid w:val="00854ED0"/>
    <w:rsid w:val="00855047"/>
    <w:rsid w:val="008552D0"/>
    <w:rsid w:val="0085604F"/>
    <w:rsid w:val="00856471"/>
    <w:rsid w:val="00857B7C"/>
    <w:rsid w:val="00860057"/>
    <w:rsid w:val="0086042B"/>
    <w:rsid w:val="00860474"/>
    <w:rsid w:val="00862EAE"/>
    <w:rsid w:val="00863EDB"/>
    <w:rsid w:val="00865858"/>
    <w:rsid w:val="008661AE"/>
    <w:rsid w:val="00866700"/>
    <w:rsid w:val="00867D9B"/>
    <w:rsid w:val="00870939"/>
    <w:rsid w:val="008717AF"/>
    <w:rsid w:val="008717DD"/>
    <w:rsid w:val="0087184C"/>
    <w:rsid w:val="0087219F"/>
    <w:rsid w:val="00872A6D"/>
    <w:rsid w:val="0087305C"/>
    <w:rsid w:val="008752AC"/>
    <w:rsid w:val="00875E46"/>
    <w:rsid w:val="0087650E"/>
    <w:rsid w:val="0087683C"/>
    <w:rsid w:val="008768C7"/>
    <w:rsid w:val="00876E06"/>
    <w:rsid w:val="00880018"/>
    <w:rsid w:val="00881998"/>
    <w:rsid w:val="00883D5F"/>
    <w:rsid w:val="0088575C"/>
    <w:rsid w:val="008872DE"/>
    <w:rsid w:val="00887E2F"/>
    <w:rsid w:val="00890D99"/>
    <w:rsid w:val="00891112"/>
    <w:rsid w:val="0089153E"/>
    <w:rsid w:val="00891B8B"/>
    <w:rsid w:val="00892C51"/>
    <w:rsid w:val="00892D7A"/>
    <w:rsid w:val="00893849"/>
    <w:rsid w:val="0089448F"/>
    <w:rsid w:val="00894ADC"/>
    <w:rsid w:val="008950A6"/>
    <w:rsid w:val="0089546F"/>
    <w:rsid w:val="0089548A"/>
    <w:rsid w:val="008956C4"/>
    <w:rsid w:val="008A08F2"/>
    <w:rsid w:val="008A3DDF"/>
    <w:rsid w:val="008A5556"/>
    <w:rsid w:val="008A6599"/>
    <w:rsid w:val="008A6726"/>
    <w:rsid w:val="008A7112"/>
    <w:rsid w:val="008B0C99"/>
    <w:rsid w:val="008B2D9E"/>
    <w:rsid w:val="008B4572"/>
    <w:rsid w:val="008B4AA4"/>
    <w:rsid w:val="008B6B05"/>
    <w:rsid w:val="008B6B22"/>
    <w:rsid w:val="008B6EB3"/>
    <w:rsid w:val="008B74AA"/>
    <w:rsid w:val="008C054B"/>
    <w:rsid w:val="008C0E32"/>
    <w:rsid w:val="008C34FA"/>
    <w:rsid w:val="008C52AD"/>
    <w:rsid w:val="008C633E"/>
    <w:rsid w:val="008C68FC"/>
    <w:rsid w:val="008C6DD4"/>
    <w:rsid w:val="008C7CF5"/>
    <w:rsid w:val="008D0859"/>
    <w:rsid w:val="008D1787"/>
    <w:rsid w:val="008D1CA6"/>
    <w:rsid w:val="008D1D86"/>
    <w:rsid w:val="008D2A52"/>
    <w:rsid w:val="008D51B5"/>
    <w:rsid w:val="008D573A"/>
    <w:rsid w:val="008D5ADE"/>
    <w:rsid w:val="008D5C84"/>
    <w:rsid w:val="008D619E"/>
    <w:rsid w:val="008D6247"/>
    <w:rsid w:val="008D784F"/>
    <w:rsid w:val="008D7B0A"/>
    <w:rsid w:val="008E0ED9"/>
    <w:rsid w:val="008E18C8"/>
    <w:rsid w:val="008E244C"/>
    <w:rsid w:val="008E25CC"/>
    <w:rsid w:val="008E4145"/>
    <w:rsid w:val="008E44EC"/>
    <w:rsid w:val="008E5D7A"/>
    <w:rsid w:val="008E66B0"/>
    <w:rsid w:val="008E6BC7"/>
    <w:rsid w:val="008F0B88"/>
    <w:rsid w:val="008F0D1F"/>
    <w:rsid w:val="008F1507"/>
    <w:rsid w:val="008F19E2"/>
    <w:rsid w:val="008F1B5A"/>
    <w:rsid w:val="008F1E01"/>
    <w:rsid w:val="008F210E"/>
    <w:rsid w:val="008F2329"/>
    <w:rsid w:val="008F33AA"/>
    <w:rsid w:val="008F40C3"/>
    <w:rsid w:val="008F62FB"/>
    <w:rsid w:val="008F63D9"/>
    <w:rsid w:val="008F6D9F"/>
    <w:rsid w:val="008F6E89"/>
    <w:rsid w:val="008F79C2"/>
    <w:rsid w:val="009003AE"/>
    <w:rsid w:val="00900FC2"/>
    <w:rsid w:val="00902084"/>
    <w:rsid w:val="0090260A"/>
    <w:rsid w:val="00902878"/>
    <w:rsid w:val="00904704"/>
    <w:rsid w:val="00905299"/>
    <w:rsid w:val="009052F6"/>
    <w:rsid w:val="0090597E"/>
    <w:rsid w:val="009059BB"/>
    <w:rsid w:val="00905A6D"/>
    <w:rsid w:val="009066E7"/>
    <w:rsid w:val="00906E4A"/>
    <w:rsid w:val="0090733B"/>
    <w:rsid w:val="0090792E"/>
    <w:rsid w:val="00907B27"/>
    <w:rsid w:val="00910148"/>
    <w:rsid w:val="0091062B"/>
    <w:rsid w:val="00910E0A"/>
    <w:rsid w:val="0091127B"/>
    <w:rsid w:val="00912828"/>
    <w:rsid w:val="00913C1F"/>
    <w:rsid w:val="00913E8F"/>
    <w:rsid w:val="009142A9"/>
    <w:rsid w:val="00914739"/>
    <w:rsid w:val="0091495C"/>
    <w:rsid w:val="00915055"/>
    <w:rsid w:val="009154A0"/>
    <w:rsid w:val="009157B4"/>
    <w:rsid w:val="009177D6"/>
    <w:rsid w:val="00920CB9"/>
    <w:rsid w:val="00921B42"/>
    <w:rsid w:val="00923960"/>
    <w:rsid w:val="00923A77"/>
    <w:rsid w:val="00924CE5"/>
    <w:rsid w:val="00924E9E"/>
    <w:rsid w:val="00925160"/>
    <w:rsid w:val="00925553"/>
    <w:rsid w:val="00927E9C"/>
    <w:rsid w:val="00930A4D"/>
    <w:rsid w:val="00931107"/>
    <w:rsid w:val="0093176B"/>
    <w:rsid w:val="00931CC7"/>
    <w:rsid w:val="00933497"/>
    <w:rsid w:val="009347A5"/>
    <w:rsid w:val="00935502"/>
    <w:rsid w:val="00937505"/>
    <w:rsid w:val="00937554"/>
    <w:rsid w:val="009411A9"/>
    <w:rsid w:val="00941B25"/>
    <w:rsid w:val="00941CCC"/>
    <w:rsid w:val="0094318A"/>
    <w:rsid w:val="00945483"/>
    <w:rsid w:val="00945619"/>
    <w:rsid w:val="009464BE"/>
    <w:rsid w:val="009470C9"/>
    <w:rsid w:val="00947811"/>
    <w:rsid w:val="009504D8"/>
    <w:rsid w:val="0095189A"/>
    <w:rsid w:val="009518B4"/>
    <w:rsid w:val="00951EAB"/>
    <w:rsid w:val="00951FD2"/>
    <w:rsid w:val="009529D9"/>
    <w:rsid w:val="00954307"/>
    <w:rsid w:val="00954FF2"/>
    <w:rsid w:val="00955A5B"/>
    <w:rsid w:val="00955BC5"/>
    <w:rsid w:val="00955FC5"/>
    <w:rsid w:val="00956E41"/>
    <w:rsid w:val="009573D6"/>
    <w:rsid w:val="009575A4"/>
    <w:rsid w:val="009617F0"/>
    <w:rsid w:val="00962991"/>
    <w:rsid w:val="0096312D"/>
    <w:rsid w:val="009649D2"/>
    <w:rsid w:val="00964D35"/>
    <w:rsid w:val="00964E2E"/>
    <w:rsid w:val="00966B8C"/>
    <w:rsid w:val="00966E1E"/>
    <w:rsid w:val="0096770B"/>
    <w:rsid w:val="00967DFA"/>
    <w:rsid w:val="00972CA0"/>
    <w:rsid w:val="00972E8C"/>
    <w:rsid w:val="00972FE9"/>
    <w:rsid w:val="00973DBC"/>
    <w:rsid w:val="009744BF"/>
    <w:rsid w:val="0097496E"/>
    <w:rsid w:val="00975071"/>
    <w:rsid w:val="0097572D"/>
    <w:rsid w:val="00976580"/>
    <w:rsid w:val="00976672"/>
    <w:rsid w:val="00976962"/>
    <w:rsid w:val="0097710D"/>
    <w:rsid w:val="00977E11"/>
    <w:rsid w:val="00977EC2"/>
    <w:rsid w:val="009810F8"/>
    <w:rsid w:val="00981211"/>
    <w:rsid w:val="00981C8A"/>
    <w:rsid w:val="00982AC7"/>
    <w:rsid w:val="009840F4"/>
    <w:rsid w:val="0098562C"/>
    <w:rsid w:val="009857B3"/>
    <w:rsid w:val="00986547"/>
    <w:rsid w:val="00986E2F"/>
    <w:rsid w:val="00986FFF"/>
    <w:rsid w:val="009875B6"/>
    <w:rsid w:val="009907CA"/>
    <w:rsid w:val="00990FCC"/>
    <w:rsid w:val="009916C3"/>
    <w:rsid w:val="00993808"/>
    <w:rsid w:val="00993C07"/>
    <w:rsid w:val="009960C6"/>
    <w:rsid w:val="00996269"/>
    <w:rsid w:val="009969B9"/>
    <w:rsid w:val="0099713D"/>
    <w:rsid w:val="00997B13"/>
    <w:rsid w:val="009A1129"/>
    <w:rsid w:val="009A1EA6"/>
    <w:rsid w:val="009A3875"/>
    <w:rsid w:val="009A3B76"/>
    <w:rsid w:val="009A53FF"/>
    <w:rsid w:val="009A58CC"/>
    <w:rsid w:val="009A60BC"/>
    <w:rsid w:val="009A6CC3"/>
    <w:rsid w:val="009A7C07"/>
    <w:rsid w:val="009B06EB"/>
    <w:rsid w:val="009B1071"/>
    <w:rsid w:val="009B1443"/>
    <w:rsid w:val="009B23ED"/>
    <w:rsid w:val="009B3D2D"/>
    <w:rsid w:val="009B4050"/>
    <w:rsid w:val="009B5FF1"/>
    <w:rsid w:val="009B72CC"/>
    <w:rsid w:val="009B7813"/>
    <w:rsid w:val="009B797D"/>
    <w:rsid w:val="009B7D25"/>
    <w:rsid w:val="009C0344"/>
    <w:rsid w:val="009C0917"/>
    <w:rsid w:val="009C0F63"/>
    <w:rsid w:val="009C1ACE"/>
    <w:rsid w:val="009C1EDD"/>
    <w:rsid w:val="009C2090"/>
    <w:rsid w:val="009C2CD0"/>
    <w:rsid w:val="009C33A2"/>
    <w:rsid w:val="009C4689"/>
    <w:rsid w:val="009C48FC"/>
    <w:rsid w:val="009C4BB4"/>
    <w:rsid w:val="009C4F4E"/>
    <w:rsid w:val="009C5F5B"/>
    <w:rsid w:val="009C6FD5"/>
    <w:rsid w:val="009C7BEA"/>
    <w:rsid w:val="009D0A6F"/>
    <w:rsid w:val="009D0A89"/>
    <w:rsid w:val="009D110D"/>
    <w:rsid w:val="009D15A4"/>
    <w:rsid w:val="009D3DCC"/>
    <w:rsid w:val="009D4938"/>
    <w:rsid w:val="009D5C60"/>
    <w:rsid w:val="009D6250"/>
    <w:rsid w:val="009D6BF1"/>
    <w:rsid w:val="009E0296"/>
    <w:rsid w:val="009E13AB"/>
    <w:rsid w:val="009E16D0"/>
    <w:rsid w:val="009E1F6E"/>
    <w:rsid w:val="009E2811"/>
    <w:rsid w:val="009E56AD"/>
    <w:rsid w:val="009E5F28"/>
    <w:rsid w:val="009E6D55"/>
    <w:rsid w:val="009E6E11"/>
    <w:rsid w:val="009E7D49"/>
    <w:rsid w:val="009F0163"/>
    <w:rsid w:val="009F275A"/>
    <w:rsid w:val="009F2EE7"/>
    <w:rsid w:val="009F4AD1"/>
    <w:rsid w:val="009F4E8C"/>
    <w:rsid w:val="009F571C"/>
    <w:rsid w:val="009F5777"/>
    <w:rsid w:val="009F5919"/>
    <w:rsid w:val="009F643D"/>
    <w:rsid w:val="009F6457"/>
    <w:rsid w:val="009F6BA6"/>
    <w:rsid w:val="00A006B6"/>
    <w:rsid w:val="00A00E67"/>
    <w:rsid w:val="00A02C78"/>
    <w:rsid w:val="00A02E56"/>
    <w:rsid w:val="00A04B0E"/>
    <w:rsid w:val="00A04F0A"/>
    <w:rsid w:val="00A05246"/>
    <w:rsid w:val="00A05E99"/>
    <w:rsid w:val="00A06D73"/>
    <w:rsid w:val="00A075CE"/>
    <w:rsid w:val="00A120D3"/>
    <w:rsid w:val="00A125FF"/>
    <w:rsid w:val="00A130CF"/>
    <w:rsid w:val="00A1333C"/>
    <w:rsid w:val="00A15ACD"/>
    <w:rsid w:val="00A16CE9"/>
    <w:rsid w:val="00A20336"/>
    <w:rsid w:val="00A21452"/>
    <w:rsid w:val="00A21962"/>
    <w:rsid w:val="00A21FA0"/>
    <w:rsid w:val="00A2232D"/>
    <w:rsid w:val="00A23A45"/>
    <w:rsid w:val="00A25120"/>
    <w:rsid w:val="00A256FC"/>
    <w:rsid w:val="00A259A5"/>
    <w:rsid w:val="00A30070"/>
    <w:rsid w:val="00A30B31"/>
    <w:rsid w:val="00A31CEB"/>
    <w:rsid w:val="00A325F2"/>
    <w:rsid w:val="00A32737"/>
    <w:rsid w:val="00A329BE"/>
    <w:rsid w:val="00A33721"/>
    <w:rsid w:val="00A34636"/>
    <w:rsid w:val="00A352FB"/>
    <w:rsid w:val="00A356B0"/>
    <w:rsid w:val="00A36023"/>
    <w:rsid w:val="00A36056"/>
    <w:rsid w:val="00A36C2C"/>
    <w:rsid w:val="00A370E7"/>
    <w:rsid w:val="00A400FC"/>
    <w:rsid w:val="00A40625"/>
    <w:rsid w:val="00A416AB"/>
    <w:rsid w:val="00A422B5"/>
    <w:rsid w:val="00A442AC"/>
    <w:rsid w:val="00A44DA2"/>
    <w:rsid w:val="00A44DDD"/>
    <w:rsid w:val="00A47B9C"/>
    <w:rsid w:val="00A505A4"/>
    <w:rsid w:val="00A50A8B"/>
    <w:rsid w:val="00A53ED1"/>
    <w:rsid w:val="00A5541F"/>
    <w:rsid w:val="00A5619B"/>
    <w:rsid w:val="00A569EC"/>
    <w:rsid w:val="00A57486"/>
    <w:rsid w:val="00A57783"/>
    <w:rsid w:val="00A57964"/>
    <w:rsid w:val="00A6017F"/>
    <w:rsid w:val="00A60930"/>
    <w:rsid w:val="00A612E4"/>
    <w:rsid w:val="00A6155F"/>
    <w:rsid w:val="00A61C23"/>
    <w:rsid w:val="00A61FC1"/>
    <w:rsid w:val="00A639C9"/>
    <w:rsid w:val="00A640A1"/>
    <w:rsid w:val="00A65F7A"/>
    <w:rsid w:val="00A665ED"/>
    <w:rsid w:val="00A66F45"/>
    <w:rsid w:val="00A671E5"/>
    <w:rsid w:val="00A672C0"/>
    <w:rsid w:val="00A70696"/>
    <w:rsid w:val="00A70741"/>
    <w:rsid w:val="00A72B2C"/>
    <w:rsid w:val="00A746C0"/>
    <w:rsid w:val="00A74C4E"/>
    <w:rsid w:val="00A75EA6"/>
    <w:rsid w:val="00A7626D"/>
    <w:rsid w:val="00A773AD"/>
    <w:rsid w:val="00A77CE6"/>
    <w:rsid w:val="00A77FAE"/>
    <w:rsid w:val="00A80513"/>
    <w:rsid w:val="00A8055C"/>
    <w:rsid w:val="00A80E31"/>
    <w:rsid w:val="00A81084"/>
    <w:rsid w:val="00A82E55"/>
    <w:rsid w:val="00A837F1"/>
    <w:rsid w:val="00A84914"/>
    <w:rsid w:val="00A85D74"/>
    <w:rsid w:val="00A864EC"/>
    <w:rsid w:val="00A873A5"/>
    <w:rsid w:val="00A879A2"/>
    <w:rsid w:val="00A924E5"/>
    <w:rsid w:val="00A92AA6"/>
    <w:rsid w:val="00A9316F"/>
    <w:rsid w:val="00A936DF"/>
    <w:rsid w:val="00A9381D"/>
    <w:rsid w:val="00A93CC4"/>
    <w:rsid w:val="00A946EC"/>
    <w:rsid w:val="00A95AF3"/>
    <w:rsid w:val="00A97936"/>
    <w:rsid w:val="00AA47AB"/>
    <w:rsid w:val="00AA5412"/>
    <w:rsid w:val="00AA7D23"/>
    <w:rsid w:val="00AB0328"/>
    <w:rsid w:val="00AB3AC3"/>
    <w:rsid w:val="00AB4085"/>
    <w:rsid w:val="00AB4164"/>
    <w:rsid w:val="00AB435A"/>
    <w:rsid w:val="00AB4879"/>
    <w:rsid w:val="00AB49D4"/>
    <w:rsid w:val="00AB5533"/>
    <w:rsid w:val="00AB582E"/>
    <w:rsid w:val="00AB6338"/>
    <w:rsid w:val="00AB696B"/>
    <w:rsid w:val="00AB7B42"/>
    <w:rsid w:val="00AB7EB9"/>
    <w:rsid w:val="00AC0CC0"/>
    <w:rsid w:val="00AC2447"/>
    <w:rsid w:val="00AC2630"/>
    <w:rsid w:val="00AC2E03"/>
    <w:rsid w:val="00AC31FA"/>
    <w:rsid w:val="00AC4927"/>
    <w:rsid w:val="00AC4E9B"/>
    <w:rsid w:val="00AC54F8"/>
    <w:rsid w:val="00AC6AD9"/>
    <w:rsid w:val="00AC6EA8"/>
    <w:rsid w:val="00AD17DB"/>
    <w:rsid w:val="00AD4997"/>
    <w:rsid w:val="00AD4B69"/>
    <w:rsid w:val="00AD70C8"/>
    <w:rsid w:val="00AE1D01"/>
    <w:rsid w:val="00AE33BD"/>
    <w:rsid w:val="00AE39D0"/>
    <w:rsid w:val="00AF4D41"/>
    <w:rsid w:val="00B04101"/>
    <w:rsid w:val="00B056D6"/>
    <w:rsid w:val="00B05E81"/>
    <w:rsid w:val="00B1071B"/>
    <w:rsid w:val="00B1077A"/>
    <w:rsid w:val="00B11E5D"/>
    <w:rsid w:val="00B1277E"/>
    <w:rsid w:val="00B12863"/>
    <w:rsid w:val="00B12F66"/>
    <w:rsid w:val="00B12FC0"/>
    <w:rsid w:val="00B130C4"/>
    <w:rsid w:val="00B13510"/>
    <w:rsid w:val="00B138D0"/>
    <w:rsid w:val="00B13948"/>
    <w:rsid w:val="00B13A13"/>
    <w:rsid w:val="00B13ED2"/>
    <w:rsid w:val="00B1409B"/>
    <w:rsid w:val="00B15585"/>
    <w:rsid w:val="00B15C29"/>
    <w:rsid w:val="00B16834"/>
    <w:rsid w:val="00B17EE0"/>
    <w:rsid w:val="00B21217"/>
    <w:rsid w:val="00B25566"/>
    <w:rsid w:val="00B25D6C"/>
    <w:rsid w:val="00B303A7"/>
    <w:rsid w:val="00B3235D"/>
    <w:rsid w:val="00B32E5C"/>
    <w:rsid w:val="00B35285"/>
    <w:rsid w:val="00B36294"/>
    <w:rsid w:val="00B36A7F"/>
    <w:rsid w:val="00B372AA"/>
    <w:rsid w:val="00B37808"/>
    <w:rsid w:val="00B37B3D"/>
    <w:rsid w:val="00B37B82"/>
    <w:rsid w:val="00B401E1"/>
    <w:rsid w:val="00B4069C"/>
    <w:rsid w:val="00B40A28"/>
    <w:rsid w:val="00B4341E"/>
    <w:rsid w:val="00B456B8"/>
    <w:rsid w:val="00B46A41"/>
    <w:rsid w:val="00B47E4B"/>
    <w:rsid w:val="00B50930"/>
    <w:rsid w:val="00B52225"/>
    <w:rsid w:val="00B552F6"/>
    <w:rsid w:val="00B5556D"/>
    <w:rsid w:val="00B55666"/>
    <w:rsid w:val="00B55F4A"/>
    <w:rsid w:val="00B56003"/>
    <w:rsid w:val="00B61465"/>
    <w:rsid w:val="00B62F71"/>
    <w:rsid w:val="00B63705"/>
    <w:rsid w:val="00B64B03"/>
    <w:rsid w:val="00B656A5"/>
    <w:rsid w:val="00B657FE"/>
    <w:rsid w:val="00B704AF"/>
    <w:rsid w:val="00B704C0"/>
    <w:rsid w:val="00B71AE5"/>
    <w:rsid w:val="00B71F53"/>
    <w:rsid w:val="00B72615"/>
    <w:rsid w:val="00B72808"/>
    <w:rsid w:val="00B72ACB"/>
    <w:rsid w:val="00B772B4"/>
    <w:rsid w:val="00B81F52"/>
    <w:rsid w:val="00B82333"/>
    <w:rsid w:val="00B82D0A"/>
    <w:rsid w:val="00B842C1"/>
    <w:rsid w:val="00B842CE"/>
    <w:rsid w:val="00B84832"/>
    <w:rsid w:val="00B857AE"/>
    <w:rsid w:val="00B87FAE"/>
    <w:rsid w:val="00B909CC"/>
    <w:rsid w:val="00B9248C"/>
    <w:rsid w:val="00B928EB"/>
    <w:rsid w:val="00B92939"/>
    <w:rsid w:val="00B93E60"/>
    <w:rsid w:val="00B94834"/>
    <w:rsid w:val="00B9527C"/>
    <w:rsid w:val="00B955E2"/>
    <w:rsid w:val="00B961DD"/>
    <w:rsid w:val="00B97074"/>
    <w:rsid w:val="00B977D4"/>
    <w:rsid w:val="00B97966"/>
    <w:rsid w:val="00B97DFA"/>
    <w:rsid w:val="00BA103E"/>
    <w:rsid w:val="00BA1AD0"/>
    <w:rsid w:val="00BA2481"/>
    <w:rsid w:val="00BA35AA"/>
    <w:rsid w:val="00BA5900"/>
    <w:rsid w:val="00BA59F0"/>
    <w:rsid w:val="00BA7171"/>
    <w:rsid w:val="00BB0737"/>
    <w:rsid w:val="00BB0ED3"/>
    <w:rsid w:val="00BB2286"/>
    <w:rsid w:val="00BB2BF5"/>
    <w:rsid w:val="00BB324C"/>
    <w:rsid w:val="00BB326F"/>
    <w:rsid w:val="00BB504E"/>
    <w:rsid w:val="00BB6095"/>
    <w:rsid w:val="00BB6400"/>
    <w:rsid w:val="00BB66EA"/>
    <w:rsid w:val="00BB6C0D"/>
    <w:rsid w:val="00BB6E3A"/>
    <w:rsid w:val="00BB722A"/>
    <w:rsid w:val="00BB7628"/>
    <w:rsid w:val="00BB7C7B"/>
    <w:rsid w:val="00BB7EB2"/>
    <w:rsid w:val="00BC0009"/>
    <w:rsid w:val="00BC013B"/>
    <w:rsid w:val="00BC1375"/>
    <w:rsid w:val="00BC15F2"/>
    <w:rsid w:val="00BC1837"/>
    <w:rsid w:val="00BC1BF1"/>
    <w:rsid w:val="00BC223B"/>
    <w:rsid w:val="00BC2C2B"/>
    <w:rsid w:val="00BC3873"/>
    <w:rsid w:val="00BC4427"/>
    <w:rsid w:val="00BC5ECD"/>
    <w:rsid w:val="00BC6217"/>
    <w:rsid w:val="00BC6BEF"/>
    <w:rsid w:val="00BD0AD2"/>
    <w:rsid w:val="00BD1287"/>
    <w:rsid w:val="00BD12B4"/>
    <w:rsid w:val="00BD4589"/>
    <w:rsid w:val="00BD4DA3"/>
    <w:rsid w:val="00BD5B8D"/>
    <w:rsid w:val="00BD5C3B"/>
    <w:rsid w:val="00BD61E4"/>
    <w:rsid w:val="00BD6840"/>
    <w:rsid w:val="00BD6B51"/>
    <w:rsid w:val="00BD6E3E"/>
    <w:rsid w:val="00BD7393"/>
    <w:rsid w:val="00BD7CEF"/>
    <w:rsid w:val="00BE0B83"/>
    <w:rsid w:val="00BE14C7"/>
    <w:rsid w:val="00BE1F30"/>
    <w:rsid w:val="00BE28A5"/>
    <w:rsid w:val="00BE290B"/>
    <w:rsid w:val="00BE3F53"/>
    <w:rsid w:val="00BE41BC"/>
    <w:rsid w:val="00BE4946"/>
    <w:rsid w:val="00BE57B9"/>
    <w:rsid w:val="00BE6191"/>
    <w:rsid w:val="00BE61E4"/>
    <w:rsid w:val="00BE6D06"/>
    <w:rsid w:val="00BE7A3B"/>
    <w:rsid w:val="00BF3F6C"/>
    <w:rsid w:val="00BF5964"/>
    <w:rsid w:val="00BF7AEB"/>
    <w:rsid w:val="00C00CB8"/>
    <w:rsid w:val="00C012FB"/>
    <w:rsid w:val="00C04C92"/>
    <w:rsid w:val="00C06099"/>
    <w:rsid w:val="00C0698D"/>
    <w:rsid w:val="00C06E3B"/>
    <w:rsid w:val="00C0722C"/>
    <w:rsid w:val="00C11E50"/>
    <w:rsid w:val="00C12ED0"/>
    <w:rsid w:val="00C13A08"/>
    <w:rsid w:val="00C1452A"/>
    <w:rsid w:val="00C153E2"/>
    <w:rsid w:val="00C15D29"/>
    <w:rsid w:val="00C16000"/>
    <w:rsid w:val="00C16E57"/>
    <w:rsid w:val="00C1788E"/>
    <w:rsid w:val="00C20394"/>
    <w:rsid w:val="00C2163C"/>
    <w:rsid w:val="00C21DBD"/>
    <w:rsid w:val="00C22325"/>
    <w:rsid w:val="00C22404"/>
    <w:rsid w:val="00C2250C"/>
    <w:rsid w:val="00C236EB"/>
    <w:rsid w:val="00C23D38"/>
    <w:rsid w:val="00C23D72"/>
    <w:rsid w:val="00C24553"/>
    <w:rsid w:val="00C24A7A"/>
    <w:rsid w:val="00C25F38"/>
    <w:rsid w:val="00C2614F"/>
    <w:rsid w:val="00C26DAA"/>
    <w:rsid w:val="00C27635"/>
    <w:rsid w:val="00C27E46"/>
    <w:rsid w:val="00C30DCA"/>
    <w:rsid w:val="00C31115"/>
    <w:rsid w:val="00C325CE"/>
    <w:rsid w:val="00C348B0"/>
    <w:rsid w:val="00C3581C"/>
    <w:rsid w:val="00C35F71"/>
    <w:rsid w:val="00C36613"/>
    <w:rsid w:val="00C37FA3"/>
    <w:rsid w:val="00C412ED"/>
    <w:rsid w:val="00C4185F"/>
    <w:rsid w:val="00C41932"/>
    <w:rsid w:val="00C44691"/>
    <w:rsid w:val="00C44A6E"/>
    <w:rsid w:val="00C44DC0"/>
    <w:rsid w:val="00C4684C"/>
    <w:rsid w:val="00C51BF6"/>
    <w:rsid w:val="00C53CFA"/>
    <w:rsid w:val="00C53E4E"/>
    <w:rsid w:val="00C548AB"/>
    <w:rsid w:val="00C55C59"/>
    <w:rsid w:val="00C55E64"/>
    <w:rsid w:val="00C560BF"/>
    <w:rsid w:val="00C56C26"/>
    <w:rsid w:val="00C5775A"/>
    <w:rsid w:val="00C60271"/>
    <w:rsid w:val="00C606BE"/>
    <w:rsid w:val="00C61573"/>
    <w:rsid w:val="00C61BB7"/>
    <w:rsid w:val="00C632F1"/>
    <w:rsid w:val="00C6374C"/>
    <w:rsid w:val="00C66874"/>
    <w:rsid w:val="00C70019"/>
    <w:rsid w:val="00C7087F"/>
    <w:rsid w:val="00C70C7C"/>
    <w:rsid w:val="00C71055"/>
    <w:rsid w:val="00C715AE"/>
    <w:rsid w:val="00C71D3E"/>
    <w:rsid w:val="00C721C4"/>
    <w:rsid w:val="00C722A1"/>
    <w:rsid w:val="00C74D81"/>
    <w:rsid w:val="00C76385"/>
    <w:rsid w:val="00C76FE4"/>
    <w:rsid w:val="00C771C9"/>
    <w:rsid w:val="00C80C98"/>
    <w:rsid w:val="00C8739B"/>
    <w:rsid w:val="00C87D06"/>
    <w:rsid w:val="00C90207"/>
    <w:rsid w:val="00C90952"/>
    <w:rsid w:val="00C91F47"/>
    <w:rsid w:val="00C9250E"/>
    <w:rsid w:val="00C93777"/>
    <w:rsid w:val="00C93864"/>
    <w:rsid w:val="00C94D9D"/>
    <w:rsid w:val="00C95570"/>
    <w:rsid w:val="00C97428"/>
    <w:rsid w:val="00C97676"/>
    <w:rsid w:val="00CA04CF"/>
    <w:rsid w:val="00CA055F"/>
    <w:rsid w:val="00CA0E25"/>
    <w:rsid w:val="00CA11E2"/>
    <w:rsid w:val="00CA1E3B"/>
    <w:rsid w:val="00CA231C"/>
    <w:rsid w:val="00CA2BD9"/>
    <w:rsid w:val="00CA2E62"/>
    <w:rsid w:val="00CA3408"/>
    <w:rsid w:val="00CA36F5"/>
    <w:rsid w:val="00CA38F9"/>
    <w:rsid w:val="00CA3CC1"/>
    <w:rsid w:val="00CA49B5"/>
    <w:rsid w:val="00CA4CC7"/>
    <w:rsid w:val="00CA5A4E"/>
    <w:rsid w:val="00CA6617"/>
    <w:rsid w:val="00CA686C"/>
    <w:rsid w:val="00CA6B09"/>
    <w:rsid w:val="00CB1119"/>
    <w:rsid w:val="00CB3820"/>
    <w:rsid w:val="00CB44AD"/>
    <w:rsid w:val="00CB512A"/>
    <w:rsid w:val="00CB609A"/>
    <w:rsid w:val="00CB69EE"/>
    <w:rsid w:val="00CB74F3"/>
    <w:rsid w:val="00CB767F"/>
    <w:rsid w:val="00CC0722"/>
    <w:rsid w:val="00CC1965"/>
    <w:rsid w:val="00CC2F3A"/>
    <w:rsid w:val="00CC4055"/>
    <w:rsid w:val="00CC4300"/>
    <w:rsid w:val="00CC4A80"/>
    <w:rsid w:val="00CC58B4"/>
    <w:rsid w:val="00CD09D5"/>
    <w:rsid w:val="00CD4407"/>
    <w:rsid w:val="00CD578B"/>
    <w:rsid w:val="00CD7F2D"/>
    <w:rsid w:val="00CE076D"/>
    <w:rsid w:val="00CE1FC9"/>
    <w:rsid w:val="00CE3B7C"/>
    <w:rsid w:val="00CE3C0B"/>
    <w:rsid w:val="00CE6DE7"/>
    <w:rsid w:val="00CE7092"/>
    <w:rsid w:val="00CE71D4"/>
    <w:rsid w:val="00CE7C49"/>
    <w:rsid w:val="00CF054E"/>
    <w:rsid w:val="00CF1566"/>
    <w:rsid w:val="00CF1D29"/>
    <w:rsid w:val="00CF2293"/>
    <w:rsid w:val="00CF2378"/>
    <w:rsid w:val="00CF37F2"/>
    <w:rsid w:val="00CF454A"/>
    <w:rsid w:val="00CF46D8"/>
    <w:rsid w:val="00CF484E"/>
    <w:rsid w:val="00CF53CE"/>
    <w:rsid w:val="00CF6286"/>
    <w:rsid w:val="00CF663F"/>
    <w:rsid w:val="00CF7A00"/>
    <w:rsid w:val="00D015C3"/>
    <w:rsid w:val="00D02F71"/>
    <w:rsid w:val="00D039B4"/>
    <w:rsid w:val="00D04F4B"/>
    <w:rsid w:val="00D06149"/>
    <w:rsid w:val="00D06510"/>
    <w:rsid w:val="00D07639"/>
    <w:rsid w:val="00D07AE5"/>
    <w:rsid w:val="00D10281"/>
    <w:rsid w:val="00D10BA1"/>
    <w:rsid w:val="00D112EB"/>
    <w:rsid w:val="00D11D15"/>
    <w:rsid w:val="00D14BE4"/>
    <w:rsid w:val="00D15AE1"/>
    <w:rsid w:val="00D15D26"/>
    <w:rsid w:val="00D17402"/>
    <w:rsid w:val="00D1785F"/>
    <w:rsid w:val="00D21AA3"/>
    <w:rsid w:val="00D21B5F"/>
    <w:rsid w:val="00D2318D"/>
    <w:rsid w:val="00D23A91"/>
    <w:rsid w:val="00D24146"/>
    <w:rsid w:val="00D26193"/>
    <w:rsid w:val="00D26FD4"/>
    <w:rsid w:val="00D279F2"/>
    <w:rsid w:val="00D3056E"/>
    <w:rsid w:val="00D30703"/>
    <w:rsid w:val="00D31AD1"/>
    <w:rsid w:val="00D329E2"/>
    <w:rsid w:val="00D32A3C"/>
    <w:rsid w:val="00D33A1F"/>
    <w:rsid w:val="00D34EBA"/>
    <w:rsid w:val="00D354A8"/>
    <w:rsid w:val="00D3675A"/>
    <w:rsid w:val="00D36F4C"/>
    <w:rsid w:val="00D3714F"/>
    <w:rsid w:val="00D371B6"/>
    <w:rsid w:val="00D37804"/>
    <w:rsid w:val="00D400ED"/>
    <w:rsid w:val="00D40726"/>
    <w:rsid w:val="00D4098A"/>
    <w:rsid w:val="00D41700"/>
    <w:rsid w:val="00D4189D"/>
    <w:rsid w:val="00D41B01"/>
    <w:rsid w:val="00D41CBF"/>
    <w:rsid w:val="00D42529"/>
    <w:rsid w:val="00D4288B"/>
    <w:rsid w:val="00D434F8"/>
    <w:rsid w:val="00D43A2A"/>
    <w:rsid w:val="00D44173"/>
    <w:rsid w:val="00D455E3"/>
    <w:rsid w:val="00D45B3D"/>
    <w:rsid w:val="00D46A2C"/>
    <w:rsid w:val="00D46B37"/>
    <w:rsid w:val="00D46F64"/>
    <w:rsid w:val="00D46FE6"/>
    <w:rsid w:val="00D4732E"/>
    <w:rsid w:val="00D47951"/>
    <w:rsid w:val="00D47BBE"/>
    <w:rsid w:val="00D50E12"/>
    <w:rsid w:val="00D510AB"/>
    <w:rsid w:val="00D5162C"/>
    <w:rsid w:val="00D52AD5"/>
    <w:rsid w:val="00D52E5E"/>
    <w:rsid w:val="00D54F3A"/>
    <w:rsid w:val="00D55A02"/>
    <w:rsid w:val="00D55E66"/>
    <w:rsid w:val="00D56718"/>
    <w:rsid w:val="00D56E03"/>
    <w:rsid w:val="00D57A23"/>
    <w:rsid w:val="00D57F67"/>
    <w:rsid w:val="00D62B1A"/>
    <w:rsid w:val="00D62BE8"/>
    <w:rsid w:val="00D62F4C"/>
    <w:rsid w:val="00D63214"/>
    <w:rsid w:val="00D63E8A"/>
    <w:rsid w:val="00D64699"/>
    <w:rsid w:val="00D66606"/>
    <w:rsid w:val="00D6746A"/>
    <w:rsid w:val="00D708F1"/>
    <w:rsid w:val="00D72F64"/>
    <w:rsid w:val="00D73D41"/>
    <w:rsid w:val="00D73E06"/>
    <w:rsid w:val="00D73F62"/>
    <w:rsid w:val="00D74AA9"/>
    <w:rsid w:val="00D74AFB"/>
    <w:rsid w:val="00D7679B"/>
    <w:rsid w:val="00D76CD9"/>
    <w:rsid w:val="00D76F76"/>
    <w:rsid w:val="00D77E21"/>
    <w:rsid w:val="00D80522"/>
    <w:rsid w:val="00D80A71"/>
    <w:rsid w:val="00D81FB4"/>
    <w:rsid w:val="00D82667"/>
    <w:rsid w:val="00D82E7E"/>
    <w:rsid w:val="00D84DA1"/>
    <w:rsid w:val="00D84E6E"/>
    <w:rsid w:val="00D87115"/>
    <w:rsid w:val="00D873B2"/>
    <w:rsid w:val="00D9042D"/>
    <w:rsid w:val="00D90A8B"/>
    <w:rsid w:val="00D91E00"/>
    <w:rsid w:val="00D9267D"/>
    <w:rsid w:val="00D93B02"/>
    <w:rsid w:val="00D95CDD"/>
    <w:rsid w:val="00DA103B"/>
    <w:rsid w:val="00DA1096"/>
    <w:rsid w:val="00DA2DDB"/>
    <w:rsid w:val="00DA30FF"/>
    <w:rsid w:val="00DA4062"/>
    <w:rsid w:val="00DA5277"/>
    <w:rsid w:val="00DA5FE5"/>
    <w:rsid w:val="00DA65BA"/>
    <w:rsid w:val="00DA76CA"/>
    <w:rsid w:val="00DB1FD2"/>
    <w:rsid w:val="00DB4278"/>
    <w:rsid w:val="00DB4BBB"/>
    <w:rsid w:val="00DB4DF5"/>
    <w:rsid w:val="00DB57ED"/>
    <w:rsid w:val="00DB59FD"/>
    <w:rsid w:val="00DB7D87"/>
    <w:rsid w:val="00DC10D3"/>
    <w:rsid w:val="00DC2636"/>
    <w:rsid w:val="00DC29ED"/>
    <w:rsid w:val="00DC3CD0"/>
    <w:rsid w:val="00DC4731"/>
    <w:rsid w:val="00DC4AAD"/>
    <w:rsid w:val="00DC512F"/>
    <w:rsid w:val="00DC570D"/>
    <w:rsid w:val="00DC5873"/>
    <w:rsid w:val="00DC6B2F"/>
    <w:rsid w:val="00DC71B7"/>
    <w:rsid w:val="00DC74C6"/>
    <w:rsid w:val="00DD1180"/>
    <w:rsid w:val="00DD187C"/>
    <w:rsid w:val="00DD263E"/>
    <w:rsid w:val="00DD2A72"/>
    <w:rsid w:val="00DD4A36"/>
    <w:rsid w:val="00DD5731"/>
    <w:rsid w:val="00DD5E60"/>
    <w:rsid w:val="00DE00C2"/>
    <w:rsid w:val="00DE03FF"/>
    <w:rsid w:val="00DE4714"/>
    <w:rsid w:val="00DE4ADF"/>
    <w:rsid w:val="00DE67E2"/>
    <w:rsid w:val="00DF0666"/>
    <w:rsid w:val="00DF1626"/>
    <w:rsid w:val="00DF2D9B"/>
    <w:rsid w:val="00DF3896"/>
    <w:rsid w:val="00DF56C7"/>
    <w:rsid w:val="00DF65F7"/>
    <w:rsid w:val="00DF7206"/>
    <w:rsid w:val="00E0087D"/>
    <w:rsid w:val="00E00FBB"/>
    <w:rsid w:val="00E02AAB"/>
    <w:rsid w:val="00E03239"/>
    <w:rsid w:val="00E03C88"/>
    <w:rsid w:val="00E0512C"/>
    <w:rsid w:val="00E05579"/>
    <w:rsid w:val="00E05DB6"/>
    <w:rsid w:val="00E06678"/>
    <w:rsid w:val="00E068D2"/>
    <w:rsid w:val="00E06DD2"/>
    <w:rsid w:val="00E10818"/>
    <w:rsid w:val="00E11B0D"/>
    <w:rsid w:val="00E13035"/>
    <w:rsid w:val="00E13280"/>
    <w:rsid w:val="00E15ADB"/>
    <w:rsid w:val="00E176A0"/>
    <w:rsid w:val="00E176C5"/>
    <w:rsid w:val="00E211A4"/>
    <w:rsid w:val="00E2164A"/>
    <w:rsid w:val="00E22281"/>
    <w:rsid w:val="00E22DF5"/>
    <w:rsid w:val="00E249E3"/>
    <w:rsid w:val="00E24ECD"/>
    <w:rsid w:val="00E257A8"/>
    <w:rsid w:val="00E259C2"/>
    <w:rsid w:val="00E2621C"/>
    <w:rsid w:val="00E2681C"/>
    <w:rsid w:val="00E26A34"/>
    <w:rsid w:val="00E26E91"/>
    <w:rsid w:val="00E30248"/>
    <w:rsid w:val="00E33EDD"/>
    <w:rsid w:val="00E34577"/>
    <w:rsid w:val="00E35651"/>
    <w:rsid w:val="00E3596B"/>
    <w:rsid w:val="00E36FD8"/>
    <w:rsid w:val="00E377A0"/>
    <w:rsid w:val="00E405CD"/>
    <w:rsid w:val="00E4085C"/>
    <w:rsid w:val="00E40A6E"/>
    <w:rsid w:val="00E42024"/>
    <w:rsid w:val="00E42AD4"/>
    <w:rsid w:val="00E42D45"/>
    <w:rsid w:val="00E43003"/>
    <w:rsid w:val="00E45173"/>
    <w:rsid w:val="00E46587"/>
    <w:rsid w:val="00E46618"/>
    <w:rsid w:val="00E46F5E"/>
    <w:rsid w:val="00E47300"/>
    <w:rsid w:val="00E5119F"/>
    <w:rsid w:val="00E52840"/>
    <w:rsid w:val="00E55676"/>
    <w:rsid w:val="00E55711"/>
    <w:rsid w:val="00E557BF"/>
    <w:rsid w:val="00E55856"/>
    <w:rsid w:val="00E55A11"/>
    <w:rsid w:val="00E56232"/>
    <w:rsid w:val="00E563F9"/>
    <w:rsid w:val="00E571E1"/>
    <w:rsid w:val="00E572CD"/>
    <w:rsid w:val="00E60C1F"/>
    <w:rsid w:val="00E634F3"/>
    <w:rsid w:val="00E647CA"/>
    <w:rsid w:val="00E651C8"/>
    <w:rsid w:val="00E664AF"/>
    <w:rsid w:val="00E67AF0"/>
    <w:rsid w:val="00E70533"/>
    <w:rsid w:val="00E72359"/>
    <w:rsid w:val="00E748CE"/>
    <w:rsid w:val="00E74A7F"/>
    <w:rsid w:val="00E74DD7"/>
    <w:rsid w:val="00E7531B"/>
    <w:rsid w:val="00E75533"/>
    <w:rsid w:val="00E76312"/>
    <w:rsid w:val="00E772A0"/>
    <w:rsid w:val="00E775B2"/>
    <w:rsid w:val="00E77B6C"/>
    <w:rsid w:val="00E800B8"/>
    <w:rsid w:val="00E807DA"/>
    <w:rsid w:val="00E8207D"/>
    <w:rsid w:val="00E83416"/>
    <w:rsid w:val="00E8345A"/>
    <w:rsid w:val="00E83751"/>
    <w:rsid w:val="00E84430"/>
    <w:rsid w:val="00E851BA"/>
    <w:rsid w:val="00E85E5D"/>
    <w:rsid w:val="00E8672B"/>
    <w:rsid w:val="00E86B73"/>
    <w:rsid w:val="00E86F40"/>
    <w:rsid w:val="00E875EE"/>
    <w:rsid w:val="00E87EA9"/>
    <w:rsid w:val="00E904A2"/>
    <w:rsid w:val="00E905F2"/>
    <w:rsid w:val="00E90814"/>
    <w:rsid w:val="00E91272"/>
    <w:rsid w:val="00E93942"/>
    <w:rsid w:val="00E946DA"/>
    <w:rsid w:val="00E94C75"/>
    <w:rsid w:val="00E95327"/>
    <w:rsid w:val="00E96382"/>
    <w:rsid w:val="00E97166"/>
    <w:rsid w:val="00E9736B"/>
    <w:rsid w:val="00E97F95"/>
    <w:rsid w:val="00EA02CF"/>
    <w:rsid w:val="00EA07CB"/>
    <w:rsid w:val="00EA0933"/>
    <w:rsid w:val="00EA1004"/>
    <w:rsid w:val="00EA101E"/>
    <w:rsid w:val="00EA17D6"/>
    <w:rsid w:val="00EA3329"/>
    <w:rsid w:val="00EA4863"/>
    <w:rsid w:val="00EA5CEC"/>
    <w:rsid w:val="00EA6A51"/>
    <w:rsid w:val="00EA6C8E"/>
    <w:rsid w:val="00EA795E"/>
    <w:rsid w:val="00EB0041"/>
    <w:rsid w:val="00EB0046"/>
    <w:rsid w:val="00EB01C1"/>
    <w:rsid w:val="00EB0C21"/>
    <w:rsid w:val="00EB168E"/>
    <w:rsid w:val="00EB220B"/>
    <w:rsid w:val="00EB53A6"/>
    <w:rsid w:val="00EB76BA"/>
    <w:rsid w:val="00EB7F7B"/>
    <w:rsid w:val="00EC0B43"/>
    <w:rsid w:val="00EC0D86"/>
    <w:rsid w:val="00EC1BB3"/>
    <w:rsid w:val="00EC1C22"/>
    <w:rsid w:val="00EC1FE7"/>
    <w:rsid w:val="00EC29DC"/>
    <w:rsid w:val="00EC366B"/>
    <w:rsid w:val="00EC4728"/>
    <w:rsid w:val="00EC4DDD"/>
    <w:rsid w:val="00EC6592"/>
    <w:rsid w:val="00ED35AA"/>
    <w:rsid w:val="00ED3D30"/>
    <w:rsid w:val="00ED3EC1"/>
    <w:rsid w:val="00ED4800"/>
    <w:rsid w:val="00ED6727"/>
    <w:rsid w:val="00ED76BD"/>
    <w:rsid w:val="00ED7A01"/>
    <w:rsid w:val="00EE2436"/>
    <w:rsid w:val="00EE3449"/>
    <w:rsid w:val="00EE3780"/>
    <w:rsid w:val="00EE5AF4"/>
    <w:rsid w:val="00EF20A2"/>
    <w:rsid w:val="00EF2D1B"/>
    <w:rsid w:val="00EF347B"/>
    <w:rsid w:val="00EF3C9F"/>
    <w:rsid w:val="00EF5101"/>
    <w:rsid w:val="00EF5C8B"/>
    <w:rsid w:val="00EF691B"/>
    <w:rsid w:val="00F007D7"/>
    <w:rsid w:val="00F00B35"/>
    <w:rsid w:val="00F0115C"/>
    <w:rsid w:val="00F023A5"/>
    <w:rsid w:val="00F03633"/>
    <w:rsid w:val="00F03EC0"/>
    <w:rsid w:val="00F049C7"/>
    <w:rsid w:val="00F0591C"/>
    <w:rsid w:val="00F0644B"/>
    <w:rsid w:val="00F073C2"/>
    <w:rsid w:val="00F07740"/>
    <w:rsid w:val="00F1008E"/>
    <w:rsid w:val="00F102D9"/>
    <w:rsid w:val="00F102F3"/>
    <w:rsid w:val="00F10947"/>
    <w:rsid w:val="00F11EE9"/>
    <w:rsid w:val="00F1212D"/>
    <w:rsid w:val="00F134FC"/>
    <w:rsid w:val="00F135C2"/>
    <w:rsid w:val="00F138FE"/>
    <w:rsid w:val="00F162E5"/>
    <w:rsid w:val="00F17007"/>
    <w:rsid w:val="00F21EC3"/>
    <w:rsid w:val="00F233DB"/>
    <w:rsid w:val="00F30456"/>
    <w:rsid w:val="00F30A2E"/>
    <w:rsid w:val="00F30D78"/>
    <w:rsid w:val="00F30F67"/>
    <w:rsid w:val="00F30F86"/>
    <w:rsid w:val="00F311DF"/>
    <w:rsid w:val="00F33D1C"/>
    <w:rsid w:val="00F34080"/>
    <w:rsid w:val="00F34BED"/>
    <w:rsid w:val="00F34F96"/>
    <w:rsid w:val="00F35A66"/>
    <w:rsid w:val="00F40183"/>
    <w:rsid w:val="00F404CB"/>
    <w:rsid w:val="00F42015"/>
    <w:rsid w:val="00F44247"/>
    <w:rsid w:val="00F46851"/>
    <w:rsid w:val="00F46DDA"/>
    <w:rsid w:val="00F46DE7"/>
    <w:rsid w:val="00F47882"/>
    <w:rsid w:val="00F47DA5"/>
    <w:rsid w:val="00F50659"/>
    <w:rsid w:val="00F51117"/>
    <w:rsid w:val="00F52BE0"/>
    <w:rsid w:val="00F5335B"/>
    <w:rsid w:val="00F539CF"/>
    <w:rsid w:val="00F55BC8"/>
    <w:rsid w:val="00F56796"/>
    <w:rsid w:val="00F57082"/>
    <w:rsid w:val="00F60B5F"/>
    <w:rsid w:val="00F61779"/>
    <w:rsid w:val="00F61BD3"/>
    <w:rsid w:val="00F61DD3"/>
    <w:rsid w:val="00F62F17"/>
    <w:rsid w:val="00F64324"/>
    <w:rsid w:val="00F6543F"/>
    <w:rsid w:val="00F666CB"/>
    <w:rsid w:val="00F66775"/>
    <w:rsid w:val="00F670B7"/>
    <w:rsid w:val="00F67C77"/>
    <w:rsid w:val="00F7063B"/>
    <w:rsid w:val="00F70D1E"/>
    <w:rsid w:val="00F71E7D"/>
    <w:rsid w:val="00F72B38"/>
    <w:rsid w:val="00F72C2D"/>
    <w:rsid w:val="00F74EA7"/>
    <w:rsid w:val="00F759B1"/>
    <w:rsid w:val="00F75B94"/>
    <w:rsid w:val="00F767BC"/>
    <w:rsid w:val="00F77982"/>
    <w:rsid w:val="00F77FFE"/>
    <w:rsid w:val="00F800A4"/>
    <w:rsid w:val="00F802E3"/>
    <w:rsid w:val="00F809C7"/>
    <w:rsid w:val="00F81A50"/>
    <w:rsid w:val="00F81B3B"/>
    <w:rsid w:val="00F81C4E"/>
    <w:rsid w:val="00F82138"/>
    <w:rsid w:val="00F82568"/>
    <w:rsid w:val="00F83126"/>
    <w:rsid w:val="00F84905"/>
    <w:rsid w:val="00F85256"/>
    <w:rsid w:val="00F85506"/>
    <w:rsid w:val="00F85C48"/>
    <w:rsid w:val="00F87396"/>
    <w:rsid w:val="00F87DAA"/>
    <w:rsid w:val="00F90515"/>
    <w:rsid w:val="00F90902"/>
    <w:rsid w:val="00F91868"/>
    <w:rsid w:val="00F91FF3"/>
    <w:rsid w:val="00F92AA4"/>
    <w:rsid w:val="00F92C72"/>
    <w:rsid w:val="00F95146"/>
    <w:rsid w:val="00F973C6"/>
    <w:rsid w:val="00F97B6C"/>
    <w:rsid w:val="00F97C84"/>
    <w:rsid w:val="00FA0038"/>
    <w:rsid w:val="00FA0CE3"/>
    <w:rsid w:val="00FA1FD2"/>
    <w:rsid w:val="00FA32F8"/>
    <w:rsid w:val="00FA3B1A"/>
    <w:rsid w:val="00FA4A31"/>
    <w:rsid w:val="00FA53AB"/>
    <w:rsid w:val="00FA74F2"/>
    <w:rsid w:val="00FB01F1"/>
    <w:rsid w:val="00FB159C"/>
    <w:rsid w:val="00FB17A8"/>
    <w:rsid w:val="00FB31BA"/>
    <w:rsid w:val="00FB682B"/>
    <w:rsid w:val="00FC0898"/>
    <w:rsid w:val="00FC1EB9"/>
    <w:rsid w:val="00FC2184"/>
    <w:rsid w:val="00FC4808"/>
    <w:rsid w:val="00FC77F0"/>
    <w:rsid w:val="00FC7DA8"/>
    <w:rsid w:val="00FD010F"/>
    <w:rsid w:val="00FD0839"/>
    <w:rsid w:val="00FD1214"/>
    <w:rsid w:val="00FD22BC"/>
    <w:rsid w:val="00FD3E27"/>
    <w:rsid w:val="00FD4961"/>
    <w:rsid w:val="00FD4A0C"/>
    <w:rsid w:val="00FD4ED8"/>
    <w:rsid w:val="00FD59D7"/>
    <w:rsid w:val="00FD6640"/>
    <w:rsid w:val="00FD704C"/>
    <w:rsid w:val="00FD785F"/>
    <w:rsid w:val="00FE0D8F"/>
    <w:rsid w:val="00FE25BF"/>
    <w:rsid w:val="00FE3AF3"/>
    <w:rsid w:val="00FE4136"/>
    <w:rsid w:val="00FE4BDE"/>
    <w:rsid w:val="00FE5FC1"/>
    <w:rsid w:val="00FE6146"/>
    <w:rsid w:val="00FF0973"/>
    <w:rsid w:val="00FF0E98"/>
    <w:rsid w:val="00FF102B"/>
    <w:rsid w:val="00FF2250"/>
    <w:rsid w:val="00FF2AE5"/>
    <w:rsid w:val="00FF32B2"/>
    <w:rsid w:val="00FF6190"/>
    <w:rsid w:val="00FF67E3"/>
    <w:rsid w:val="5C749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F46851"/>
    <w:pPr>
      <w:adjustRightInd w:val="0"/>
      <w:spacing w:line="280" w:lineRule="atLeast"/>
      <w:jc w:val="both"/>
      <w:textAlignment w:val="baseline"/>
    </w:pPr>
    <w:rPr>
      <w:rFonts w:asciiTheme="minorHAnsi" w:eastAsia="맑은 고딕" w:hAnsiTheme="minorHAnsi"/>
      <w:sz w:val="22"/>
    </w:rPr>
  </w:style>
  <w:style w:type="paragraph" w:styleId="1">
    <w:name w:val="heading 1"/>
    <w:aliases w:val="l1,level 1 heading,H1,level1,level1 + (영어) Times New Roman,(한글) 굴림,왼쪽:  0 cm,첫 줄:  0 cm,줄 간격: ... ...,Annex,I,I1,Annex1,I2,Annex2,I11,Annex11,Annex3,I3,I4,Annex4,I5,I12,Annex12,I21,Annex21,I111,Annex111,Annex31,I31,I41,Annex5,I6,I13,Annex13"/>
    <w:basedOn w:val="a6"/>
    <w:next w:val="-4"/>
    <w:link w:val="1Char"/>
    <w:autoRedefine/>
    <w:uiPriority w:val="9"/>
    <w:qFormat/>
    <w:rsid w:val="00F46851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Calibri" w:eastAsiaTheme="minorEastAsia" w:hAnsi="Calibri"/>
      <w:b/>
      <w:kern w:val="28"/>
      <w:sz w:val="28"/>
      <w:szCs w:val="24"/>
    </w:rPr>
  </w:style>
  <w:style w:type="paragraph" w:styleId="2">
    <w:name w:val="heading 2"/>
    <w:aliases w:val="H2"/>
    <w:basedOn w:val="a6"/>
    <w:next w:val="-4"/>
    <w:link w:val="2Char"/>
    <w:uiPriority w:val="9"/>
    <w:qFormat/>
    <w:rsid w:val="00F46851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Calibri" w:hAnsi="Calibri"/>
      <w:b/>
      <w:sz w:val="24"/>
    </w:rPr>
  </w:style>
  <w:style w:type="paragraph" w:styleId="3">
    <w:name w:val="heading 3"/>
    <w:aliases w:val="H3,Table Attribute Heading,3,Table Attribute Heading1,가)1,Table Attribute Heading2,가)2,Table Attribute Heading3,가)3,Table Attribute Heading4,가)4,Table Attribute Heading5,가)5,Table Attribute Heading6,가)6,Table Attribute Heading7,가)7,가)8,가)9"/>
    <w:basedOn w:val="a6"/>
    <w:next w:val="-4"/>
    <w:link w:val="3Char"/>
    <w:uiPriority w:val="9"/>
    <w:qFormat/>
    <w:rsid w:val="00F46851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Calibri" w:hAnsi="Calibri"/>
      <w:b/>
      <w:sz w:val="24"/>
    </w:rPr>
  </w:style>
  <w:style w:type="paragraph" w:styleId="4">
    <w:name w:val="heading 4"/>
    <w:aliases w:val="H4"/>
    <w:basedOn w:val="a6"/>
    <w:next w:val="-4"/>
    <w:link w:val="4Char"/>
    <w:qFormat/>
    <w:rsid w:val="00C2250C"/>
    <w:pPr>
      <w:numPr>
        <w:ilvl w:val="3"/>
        <w:numId w:val="1"/>
      </w:numPr>
      <w:tabs>
        <w:tab w:val="left" w:pos="3600"/>
      </w:tabs>
      <w:suppressAutoHyphens/>
      <w:adjustRightInd/>
      <w:spacing w:before="400" w:after="120" w:line="240" w:lineRule="auto"/>
      <w:ind w:leftChars="100" w:left="100" w:rightChars="100" w:right="100"/>
      <w:jc w:val="left"/>
      <w:textAlignment w:val="auto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"/>
    <w:basedOn w:val="a6"/>
    <w:qFormat/>
    <w:rsid w:val="000D01AA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6"/>
    <w:next w:val="-4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6"/>
    <w:qFormat/>
    <w:rsid w:val="000D01AA"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basedOn w:val="a6"/>
    <w:qFormat/>
    <w:rsid w:val="000D01AA"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basedOn w:val="a6"/>
    <w:qFormat/>
    <w:rsid w:val="000D01AA"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4">
    <w:name w:val="본문-텍스트"/>
    <w:basedOn w:val="a6"/>
    <w:rsid w:val="0040466C"/>
    <w:pPr>
      <w:ind w:leftChars="200" w:left="440"/>
    </w:pPr>
    <w:rPr>
      <w:rFonts w:ascii="맑은 고딕" w:hAnsi="맑은 고딕"/>
    </w:rPr>
  </w:style>
  <w:style w:type="character" w:customStyle="1" w:styleId="3Char">
    <w:name w:val="제목 3 Char"/>
    <w:aliases w:val="H3 Char,Table Attribute Heading Char,3 Char,Table Attribute Heading1 Char,가)1 Char,Table Attribute Heading2 Char,가)2 Char,Table Attribute Heading3 Char,가)3 Char,Table Attribute Heading4 Char,가)4 Char,Table Attribute Heading5 Char,가)5 Char"/>
    <w:link w:val="3"/>
    <w:uiPriority w:val="9"/>
    <w:rsid w:val="00F46851"/>
    <w:rPr>
      <w:rFonts w:ascii="Calibri" w:eastAsia="맑은 고딕" w:hAnsi="Calibri"/>
      <w:b/>
      <w:sz w:val="24"/>
    </w:rPr>
  </w:style>
  <w:style w:type="character" w:customStyle="1" w:styleId="4Char">
    <w:name w:val="제목 4 Char"/>
    <w:aliases w:val="H4 Char"/>
    <w:link w:val="4"/>
    <w:rsid w:val="00C2250C"/>
    <w:rPr>
      <w:rFonts w:ascii="굴림체" w:eastAsia="맑은 고딕" w:hAnsiTheme="minorHAnsi"/>
      <w:b/>
      <w:sz w:val="24"/>
    </w:rPr>
  </w:style>
  <w:style w:type="character" w:styleId="aa">
    <w:name w:val="Hyperlink"/>
    <w:uiPriority w:val="99"/>
    <w:rsid w:val="000D01AA"/>
    <w:rPr>
      <w:color w:val="0000FF"/>
      <w:u w:val="single"/>
    </w:rPr>
  </w:style>
  <w:style w:type="character" w:styleId="ab">
    <w:name w:val="page number"/>
    <w:basedOn w:val="a7"/>
    <w:rsid w:val="000D01AA"/>
  </w:style>
  <w:style w:type="paragraph" w:styleId="12">
    <w:name w:val="toc 1"/>
    <w:aliases w:val="Pirulo,Pirulo1,Pirulo2,Pirulo3,Pirulo4,Pirulo5,Pirulo11,Pirulo21,Pirulo31,Pirulo41,Pirulo6,Pirulo12,Pirulo22,Pirulo32,Pirulo7,Pirulo13,Pirulo23,Pirulo33"/>
    <w:basedOn w:val="a6"/>
    <w:next w:val="a6"/>
    <w:uiPriority w:val="39"/>
    <w:qFormat/>
    <w:rsid w:val="00D44173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0">
    <w:name w:val="toc 2"/>
    <w:basedOn w:val="a6"/>
    <w:next w:val="a6"/>
    <w:uiPriority w:val="39"/>
    <w:qFormat/>
    <w:rsid w:val="00D44173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1">
    <w:name w:val="toc 3"/>
    <w:basedOn w:val="a6"/>
    <w:next w:val="a6"/>
    <w:autoRedefine/>
    <w:uiPriority w:val="39"/>
    <w:qFormat/>
    <w:rsid w:val="00D44173"/>
    <w:pPr>
      <w:tabs>
        <w:tab w:val="right" w:leader="dot" w:pos="9240"/>
      </w:tabs>
      <w:ind w:leftChars="400" w:left="400"/>
      <w:jc w:val="left"/>
    </w:pPr>
    <w:rPr>
      <w:sz w:val="24"/>
    </w:rPr>
  </w:style>
  <w:style w:type="paragraph" w:customStyle="1" w:styleId="ac">
    <w:name w:val="표머리"/>
    <w:basedOn w:val="a6"/>
    <w:rsid w:val="000D01AA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a6"/>
    <w:next w:val="a6"/>
    <w:autoRedefine/>
    <w:uiPriority w:val="39"/>
    <w:rsid w:val="000D01AA"/>
    <w:pPr>
      <w:tabs>
        <w:tab w:val="right" w:leader="dot" w:pos="9240"/>
      </w:tabs>
      <w:adjustRightInd/>
      <w:ind w:left="204" w:firstLineChars="200" w:firstLine="440"/>
    </w:pPr>
  </w:style>
  <w:style w:type="paragraph" w:styleId="ad">
    <w:name w:val="table of figures"/>
    <w:basedOn w:val="a6"/>
    <w:uiPriority w:val="99"/>
    <w:rsid w:val="000D01AA"/>
    <w:pPr>
      <w:tabs>
        <w:tab w:val="right" w:leader="dot" w:pos="9240"/>
      </w:tabs>
      <w:ind w:left="850" w:hanging="850"/>
    </w:pPr>
  </w:style>
  <w:style w:type="paragraph" w:styleId="ae">
    <w:name w:val="caption"/>
    <w:basedOn w:val="a6"/>
    <w:next w:val="a6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</w:rPr>
  </w:style>
  <w:style w:type="paragraph" w:customStyle="1" w:styleId="21">
    <w:name w:val="부록2"/>
    <w:basedOn w:val="a6"/>
    <w:rsid w:val="000D01AA"/>
    <w:pPr>
      <w:spacing w:before="240" w:after="240"/>
      <w:outlineLvl w:val="1"/>
    </w:pPr>
    <w:rPr>
      <w:b/>
      <w:sz w:val="24"/>
    </w:rPr>
  </w:style>
  <w:style w:type="paragraph" w:customStyle="1" w:styleId="32">
    <w:name w:val="부록3"/>
    <w:basedOn w:val="a6"/>
    <w:rsid w:val="000D01AA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6"/>
    <w:next w:val="a6"/>
    <w:autoRedefine/>
    <w:uiPriority w:val="39"/>
    <w:rsid w:val="000D01AA"/>
    <w:pPr>
      <w:ind w:leftChars="800" w:left="800"/>
    </w:pPr>
  </w:style>
  <w:style w:type="paragraph" w:styleId="60">
    <w:name w:val="toc 6"/>
    <w:basedOn w:val="a6"/>
    <w:next w:val="a6"/>
    <w:autoRedefine/>
    <w:uiPriority w:val="39"/>
    <w:rsid w:val="000D01AA"/>
    <w:pPr>
      <w:ind w:leftChars="1000" w:left="2125"/>
    </w:pPr>
  </w:style>
  <w:style w:type="paragraph" w:styleId="70">
    <w:name w:val="toc 7"/>
    <w:basedOn w:val="a6"/>
    <w:next w:val="a6"/>
    <w:autoRedefine/>
    <w:uiPriority w:val="39"/>
    <w:rsid w:val="000D01AA"/>
    <w:pPr>
      <w:ind w:leftChars="1200" w:left="2550"/>
    </w:pPr>
  </w:style>
  <w:style w:type="paragraph" w:styleId="80">
    <w:name w:val="toc 8"/>
    <w:basedOn w:val="a6"/>
    <w:next w:val="a6"/>
    <w:autoRedefine/>
    <w:uiPriority w:val="39"/>
    <w:rsid w:val="000D01AA"/>
    <w:pPr>
      <w:ind w:leftChars="1400" w:left="2975"/>
    </w:pPr>
  </w:style>
  <w:style w:type="paragraph" w:styleId="90">
    <w:name w:val="toc 9"/>
    <w:basedOn w:val="a6"/>
    <w:next w:val="a6"/>
    <w:autoRedefine/>
    <w:uiPriority w:val="39"/>
    <w:rsid w:val="000D01AA"/>
    <w:pPr>
      <w:ind w:leftChars="1600" w:left="3400"/>
    </w:pPr>
  </w:style>
  <w:style w:type="paragraph" w:styleId="af">
    <w:name w:val="No Spacing"/>
    <w:link w:val="Char"/>
    <w:uiPriority w:val="1"/>
    <w:qFormat/>
    <w:rsid w:val="007A6663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f"/>
    <w:uiPriority w:val="1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styleId="af0">
    <w:name w:val="footnote text"/>
    <w:basedOn w:val="a6"/>
    <w:link w:val="Char0"/>
    <w:uiPriority w:val="99"/>
    <w:semiHidden/>
    <w:rsid w:val="000D01AA"/>
    <w:pPr>
      <w:snapToGrid w:val="0"/>
      <w:jc w:val="left"/>
    </w:pPr>
  </w:style>
  <w:style w:type="character" w:styleId="af1">
    <w:name w:val="footnote reference"/>
    <w:uiPriority w:val="99"/>
    <w:semiHidden/>
    <w:rsid w:val="000D01AA"/>
    <w:rPr>
      <w:vertAlign w:val="superscript"/>
    </w:rPr>
  </w:style>
  <w:style w:type="paragraph" w:styleId="af2">
    <w:name w:val="Document Map"/>
    <w:basedOn w:val="a6"/>
    <w:semiHidden/>
    <w:rsid w:val="000D01AA"/>
    <w:pPr>
      <w:shd w:val="clear" w:color="auto" w:fill="000080"/>
    </w:pPr>
    <w:rPr>
      <w:rFonts w:ascii="Arial" w:eastAsia="돋움" w:hAnsi="Arial"/>
    </w:rPr>
  </w:style>
  <w:style w:type="paragraph" w:styleId="af3">
    <w:name w:val="Body Text"/>
    <w:basedOn w:val="a6"/>
    <w:link w:val="Char1"/>
    <w:uiPriority w:val="1"/>
    <w:rsid w:val="000D01AA"/>
    <w:pPr>
      <w:spacing w:after="180"/>
    </w:pPr>
  </w:style>
  <w:style w:type="paragraph" w:customStyle="1" w:styleId="13">
    <w:name w:val="부록1"/>
    <w:basedOn w:val="a6"/>
    <w:rsid w:val="000D01AA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6"/>
    <w:autoRedefine/>
    <w:rsid w:val="00D44173"/>
    <w:pPr>
      <w:ind w:left="400"/>
      <w:jc w:val="center"/>
    </w:pPr>
    <w:rPr>
      <w:rFonts w:ascii="맑은 고딕" w:hAnsi="맑은 고딕"/>
      <w:b/>
      <w:bCs/>
      <w:sz w:val="36"/>
    </w:rPr>
  </w:style>
  <w:style w:type="paragraph" w:styleId="af4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6"/>
    <w:link w:val="Char2"/>
    <w:uiPriority w:val="99"/>
    <w:rsid w:val="00A34636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7"/>
    <w:link w:val="af4"/>
    <w:uiPriority w:val="99"/>
    <w:rsid w:val="00A34636"/>
    <w:rPr>
      <w:rFonts w:eastAsia="맑은 고딕"/>
      <w:sz w:val="22"/>
    </w:rPr>
  </w:style>
  <w:style w:type="paragraph" w:customStyle="1" w:styleId="af5">
    <w:name w:val="표내부"/>
    <w:basedOn w:val="a6"/>
    <w:rsid w:val="000D01AA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6">
    <w:name w:val="footer"/>
    <w:basedOn w:val="a6"/>
    <w:link w:val="Char3"/>
    <w:uiPriority w:val="99"/>
    <w:rsid w:val="000D01AA"/>
    <w:pPr>
      <w:tabs>
        <w:tab w:val="center" w:pos="4252"/>
        <w:tab w:val="right" w:pos="8504"/>
      </w:tabs>
      <w:snapToGrid w:val="0"/>
    </w:pPr>
    <w:rPr>
      <w:rFonts w:eastAsia="굴림체"/>
      <w:sz w:val="18"/>
    </w:rPr>
  </w:style>
  <w:style w:type="character" w:customStyle="1" w:styleId="Char3">
    <w:name w:val="바닥글 Char"/>
    <w:link w:val="af6"/>
    <w:uiPriority w:val="99"/>
    <w:rsid w:val="009052F6"/>
    <w:rPr>
      <w:rFonts w:eastAsia="굴림체"/>
      <w:sz w:val="18"/>
    </w:rPr>
  </w:style>
  <w:style w:type="paragraph" w:styleId="af7">
    <w:name w:val="Balloon Text"/>
    <w:basedOn w:val="a6"/>
    <w:link w:val="Char4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character" w:customStyle="1" w:styleId="Char4">
    <w:name w:val="풍선 도움말 텍스트 Char"/>
    <w:link w:val="af7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styleId="af8">
    <w:name w:val="List Bullet"/>
    <w:basedOn w:val="a6"/>
    <w:autoRedefine/>
    <w:semiHidden/>
    <w:rsid w:val="000D01AA"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5">
    <w:name w:val="표내부 Char"/>
    <w:basedOn w:val="a6"/>
    <w:rsid w:val="000D01AA"/>
    <w:pPr>
      <w:spacing w:line="360" w:lineRule="atLeast"/>
      <w:jc w:val="left"/>
    </w:pPr>
  </w:style>
  <w:style w:type="paragraph" w:customStyle="1" w:styleId="af9">
    <w:name w:val="글머리"/>
    <w:basedOn w:val="af8"/>
    <w:rsid w:val="000D01AA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a">
    <w:name w:val="질문"/>
    <w:basedOn w:val="a6"/>
    <w:rsid w:val="000D01AA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9"/>
    <w:rsid w:val="000D01AA"/>
    <w:pPr>
      <w:numPr>
        <w:numId w:val="2"/>
      </w:numPr>
    </w:pPr>
    <w:rPr>
      <w:rFonts w:hAnsi="Times New Roman"/>
    </w:rPr>
  </w:style>
  <w:style w:type="paragraph" w:customStyle="1" w:styleId="-">
    <w:name w:val="본문-글머리표①"/>
    <w:basedOn w:val="a6"/>
    <w:rsid w:val="000D01AA"/>
    <w:pPr>
      <w:numPr>
        <w:numId w:val="4"/>
      </w:numPr>
    </w:pPr>
  </w:style>
  <w:style w:type="paragraph" w:customStyle="1" w:styleId="-1">
    <w:name w:val="본문-글머리표②"/>
    <w:basedOn w:val="-"/>
    <w:rsid w:val="000D01AA"/>
    <w:pPr>
      <w:numPr>
        <w:numId w:val="5"/>
      </w:numPr>
    </w:pPr>
  </w:style>
  <w:style w:type="paragraph" w:customStyle="1" w:styleId="-0">
    <w:name w:val="본문-글머리표③"/>
    <w:basedOn w:val="-1"/>
    <w:rsid w:val="000D01AA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rsid w:val="000D01AA"/>
    <w:pPr>
      <w:numPr>
        <w:numId w:val="6"/>
      </w:numPr>
    </w:pPr>
  </w:style>
  <w:style w:type="paragraph" w:customStyle="1" w:styleId="a">
    <w:name w:val="들여쓴 글머리표②"/>
    <w:basedOn w:val="a1"/>
    <w:rsid w:val="000D01AA"/>
    <w:pPr>
      <w:numPr>
        <w:numId w:val="7"/>
      </w:numPr>
    </w:pPr>
  </w:style>
  <w:style w:type="paragraph" w:customStyle="1" w:styleId="a4">
    <w:name w:val="들여쓴 글머리표③"/>
    <w:basedOn w:val="a"/>
    <w:rsid w:val="000D01AA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6"/>
    <w:rsid w:val="000D01AA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rsid w:val="000D01AA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rsid w:val="000D01AA"/>
    <w:pPr>
      <w:numPr>
        <w:numId w:val="11"/>
      </w:numPr>
    </w:pPr>
  </w:style>
  <w:style w:type="table" w:styleId="afb">
    <w:name w:val="Table Grid"/>
    <w:basedOn w:val="a8"/>
    <w:uiPriority w:val="59"/>
    <w:rsid w:val="007A66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6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6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6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4">
    <w:name w:val="본문1"/>
    <w:basedOn w:val="af3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paragraph" w:customStyle="1" w:styleId="blankpage">
    <w:name w:val="blank page"/>
    <w:basedOn w:val="a6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c">
    <w:name w:val="Body Text Indent"/>
    <w:basedOn w:val="a6"/>
    <w:link w:val="Char6"/>
    <w:uiPriority w:val="99"/>
    <w:semiHidden/>
    <w:unhideWhenUsed/>
    <w:rsid w:val="0021104D"/>
    <w:pPr>
      <w:spacing w:after="180"/>
      <w:ind w:leftChars="400" w:left="851"/>
    </w:pPr>
    <w:rPr>
      <w:rFonts w:eastAsia="굴림체"/>
    </w:rPr>
  </w:style>
  <w:style w:type="character" w:customStyle="1" w:styleId="Char6">
    <w:name w:val="본문 들여쓰기 Char"/>
    <w:link w:val="afc"/>
    <w:uiPriority w:val="99"/>
    <w:semiHidden/>
    <w:rsid w:val="0021104D"/>
    <w:rPr>
      <w:rFonts w:eastAsia="굴림체"/>
      <w:sz w:val="22"/>
    </w:rPr>
  </w:style>
  <w:style w:type="paragraph" w:styleId="22">
    <w:name w:val="Body Text First Indent 2"/>
    <w:basedOn w:val="afc"/>
    <w:link w:val="2Char0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hAnsi="Book Antiqua"/>
    </w:rPr>
  </w:style>
  <w:style w:type="character" w:customStyle="1" w:styleId="2Char0">
    <w:name w:val="본문 첫 줄 들여쓰기 2 Char"/>
    <w:link w:val="22"/>
    <w:rsid w:val="0021104D"/>
    <w:rPr>
      <w:rFonts w:ascii="Book Antiqua" w:eastAsia="굴림체" w:hAnsi="Book Antiqua"/>
      <w:sz w:val="22"/>
    </w:rPr>
  </w:style>
  <w:style w:type="paragraph" w:customStyle="1" w:styleId="23">
    <w:name w:val="본문2"/>
    <w:basedOn w:val="a6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styleId="afd">
    <w:name w:val="List Paragraph"/>
    <w:basedOn w:val="a6"/>
    <w:link w:val="Char7"/>
    <w:uiPriority w:val="34"/>
    <w:qFormat/>
    <w:rsid w:val="00633F36"/>
    <w:pPr>
      <w:ind w:leftChars="400" w:left="800"/>
    </w:pPr>
  </w:style>
  <w:style w:type="paragraph" w:customStyle="1" w:styleId="10">
    <w:name w:val="스타일1"/>
    <w:basedOn w:val="a6"/>
    <w:link w:val="1Char0"/>
    <w:rsid w:val="00E42D45"/>
    <w:pPr>
      <w:numPr>
        <w:numId w:val="13"/>
      </w:numPr>
      <w:spacing w:before="240" w:after="240"/>
    </w:pPr>
    <w:rPr>
      <w:rFonts w:ascii="맑은 고딕" w:hAnsi="맑은 고딕"/>
      <w:b/>
      <w:szCs w:val="24"/>
    </w:rPr>
  </w:style>
  <w:style w:type="paragraph" w:customStyle="1" w:styleId="Indent">
    <w:name w:val="Indent"/>
    <w:basedOn w:val="a6"/>
    <w:rsid w:val="002C63C1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6"/>
    <w:rsid w:val="003E633F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e">
    <w:name w:val="본문내용"/>
    <w:basedOn w:val="a6"/>
    <w:autoRedefine/>
    <w:rsid w:val="00902878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5">
    <w:name w:val="1 본문"/>
    <w:basedOn w:val="22"/>
    <w:rsid w:val="00F10947"/>
    <w:pPr>
      <w:ind w:left="800" w:firstLineChars="0" w:firstLine="0"/>
    </w:pPr>
  </w:style>
  <w:style w:type="paragraph" w:customStyle="1" w:styleId="a0">
    <w:name w:val="설명"/>
    <w:basedOn w:val="a6"/>
    <w:rsid w:val="00CF054E"/>
    <w:pPr>
      <w:numPr>
        <w:numId w:val="14"/>
      </w:numPr>
      <w:spacing w:beforeLines="50" w:line="240" w:lineRule="auto"/>
      <w:jc w:val="left"/>
      <w:textAlignment w:val="auto"/>
    </w:pPr>
    <w:rPr>
      <w:rFonts w:eastAsia="바탕"/>
      <w:color w:val="000000"/>
    </w:rPr>
  </w:style>
  <w:style w:type="paragraph" w:styleId="aff">
    <w:name w:val="List"/>
    <w:basedOn w:val="a6"/>
    <w:rsid w:val="00CF054E"/>
    <w:pPr>
      <w:adjustRightInd/>
      <w:spacing w:before="100" w:beforeAutospacing="1" w:line="240" w:lineRule="auto"/>
      <w:ind w:leftChars="200" w:left="920" w:hangingChars="200" w:hanging="480"/>
      <w:jc w:val="left"/>
      <w:textAlignment w:val="auto"/>
    </w:pPr>
    <w:rPr>
      <w:rFonts w:eastAsia="바탕"/>
    </w:rPr>
  </w:style>
  <w:style w:type="paragraph" w:customStyle="1" w:styleId="24">
    <w:name w:val="스타일2"/>
    <w:basedOn w:val="3"/>
    <w:link w:val="2Char1"/>
    <w:qFormat/>
    <w:rsid w:val="00C6374C"/>
    <w:pPr>
      <w:keepLines/>
      <w:widowControl/>
      <w:tabs>
        <w:tab w:val="left" w:pos="3600"/>
      </w:tabs>
      <w:suppressAutoHyphens/>
      <w:adjustRightInd/>
      <w:spacing w:before="360" w:after="120" w:line="280" w:lineRule="atLeast"/>
      <w:ind w:rightChars="100" w:right="330"/>
      <w:jc w:val="left"/>
      <w:textAlignment w:val="auto"/>
    </w:pPr>
  </w:style>
  <w:style w:type="character" w:customStyle="1" w:styleId="2Char1">
    <w:name w:val="스타일2 Char"/>
    <w:basedOn w:val="3Char"/>
    <w:link w:val="24"/>
    <w:rsid w:val="00C6374C"/>
    <w:rPr>
      <w:rFonts w:ascii="Calibri" w:eastAsia="맑은 고딕" w:hAnsi="Calibri"/>
      <w:b/>
      <w:sz w:val="24"/>
    </w:rPr>
  </w:style>
  <w:style w:type="character" w:customStyle="1" w:styleId="shorttext">
    <w:name w:val="short_text"/>
    <w:basedOn w:val="a7"/>
    <w:rsid w:val="00DC10D3"/>
  </w:style>
  <w:style w:type="character" w:customStyle="1" w:styleId="hps">
    <w:name w:val="hps"/>
    <w:basedOn w:val="a7"/>
    <w:rsid w:val="00DC10D3"/>
  </w:style>
  <w:style w:type="paragraph" w:styleId="aff0">
    <w:name w:val="Subtitle"/>
    <w:basedOn w:val="a6"/>
    <w:next w:val="a6"/>
    <w:link w:val="Char8"/>
    <w:uiPriority w:val="11"/>
    <w:qFormat/>
    <w:rsid w:val="00CF1D29"/>
    <w:pPr>
      <w:spacing w:after="60"/>
      <w:jc w:val="center"/>
      <w:outlineLvl w:val="1"/>
    </w:pPr>
    <w:rPr>
      <w:rFonts w:ascii="맑은 고딕" w:eastAsia="돋움" w:hAnsi="맑은 고딕"/>
      <w:i/>
      <w:iCs/>
      <w:sz w:val="24"/>
      <w:szCs w:val="24"/>
    </w:rPr>
  </w:style>
  <w:style w:type="character" w:customStyle="1" w:styleId="Char8">
    <w:name w:val="부제 Char"/>
    <w:link w:val="aff0"/>
    <w:uiPriority w:val="11"/>
    <w:rsid w:val="00CF1D29"/>
    <w:rPr>
      <w:rFonts w:ascii="맑은 고딕" w:eastAsia="돋움" w:hAnsi="맑은 고딕" w:cs="Times New Roman"/>
      <w:i/>
      <w:iCs/>
      <w:sz w:val="24"/>
      <w:szCs w:val="24"/>
    </w:rPr>
  </w:style>
  <w:style w:type="character" w:styleId="aff1">
    <w:name w:val="FollowedHyperlink"/>
    <w:basedOn w:val="a7"/>
    <w:uiPriority w:val="99"/>
    <w:semiHidden/>
    <w:unhideWhenUsed/>
    <w:rsid w:val="00D4732E"/>
    <w:rPr>
      <w:color w:val="800080"/>
      <w:u w:val="single"/>
    </w:rPr>
  </w:style>
  <w:style w:type="character" w:customStyle="1" w:styleId="atn">
    <w:name w:val="atn"/>
    <w:basedOn w:val="a7"/>
    <w:rsid w:val="00BB0ED3"/>
  </w:style>
  <w:style w:type="character" w:customStyle="1" w:styleId="txtexp1">
    <w:name w:val="txt_exp1"/>
    <w:basedOn w:val="a7"/>
    <w:rsid w:val="00EF691B"/>
    <w:rPr>
      <w:color w:val="000000"/>
    </w:rPr>
  </w:style>
  <w:style w:type="character" w:styleId="aff2">
    <w:name w:val="Subtle Emphasis"/>
    <w:basedOn w:val="a7"/>
    <w:uiPriority w:val="19"/>
    <w:qFormat/>
    <w:rsid w:val="005E0787"/>
    <w:rPr>
      <w:i/>
      <w:iCs/>
      <w:color w:val="808080"/>
    </w:rPr>
  </w:style>
  <w:style w:type="character" w:styleId="aff3">
    <w:name w:val="Subtle Reference"/>
    <w:basedOn w:val="a7"/>
    <w:uiPriority w:val="31"/>
    <w:qFormat/>
    <w:rsid w:val="008374FF"/>
    <w:rPr>
      <w:smallCaps/>
      <w:color w:val="C0504D"/>
      <w:u w:val="single"/>
    </w:rPr>
  </w:style>
  <w:style w:type="character" w:styleId="aff4">
    <w:name w:val="Strong"/>
    <w:basedOn w:val="a7"/>
    <w:uiPriority w:val="22"/>
    <w:qFormat/>
    <w:rsid w:val="00AD4997"/>
    <w:rPr>
      <w:b/>
      <w:bCs/>
    </w:rPr>
  </w:style>
  <w:style w:type="paragraph" w:styleId="TOC">
    <w:name w:val="TOC Heading"/>
    <w:basedOn w:val="1"/>
    <w:next w:val="a6"/>
    <w:uiPriority w:val="39"/>
    <w:unhideWhenUsed/>
    <w:qFormat/>
    <w:rsid w:val="00785579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aff5">
    <w:name w:val="Normal (Web)"/>
    <w:basedOn w:val="a6"/>
    <w:uiPriority w:val="99"/>
    <w:semiHidden/>
    <w:unhideWhenUsed/>
    <w:rsid w:val="00792E0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1">
    <w:name w:val="본문 Char"/>
    <w:basedOn w:val="a7"/>
    <w:link w:val="af3"/>
    <w:uiPriority w:val="99"/>
    <w:rsid w:val="008D1D86"/>
    <w:rPr>
      <w:rFonts w:eastAsia="맑은 고딕"/>
      <w:sz w:val="22"/>
    </w:rPr>
  </w:style>
  <w:style w:type="paragraph" w:customStyle="1" w:styleId="-2">
    <w:name w:val="표준 - 2"/>
    <w:basedOn w:val="afd"/>
    <w:link w:val="-2Char"/>
    <w:rsid w:val="00854ED0"/>
    <w:pPr>
      <w:widowControl w:val="0"/>
      <w:numPr>
        <w:numId w:val="16"/>
      </w:numPr>
      <w:wordWrap w:val="0"/>
      <w:autoSpaceDE w:val="0"/>
      <w:autoSpaceDN w:val="0"/>
      <w:adjustRightInd/>
      <w:spacing w:line="240" w:lineRule="auto"/>
      <w:ind w:leftChars="0" w:left="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-2Char">
    <w:name w:val="표준 - 2 Char"/>
    <w:basedOn w:val="a7"/>
    <w:link w:val="-2"/>
    <w:rsid w:val="00854ED0"/>
    <w:rPr>
      <w:rFonts w:asciiTheme="minorHAnsi" w:eastAsiaTheme="minorEastAsia" w:hAnsiTheme="minorHAnsi" w:cstheme="minorBidi"/>
      <w:kern w:val="2"/>
      <w:szCs w:val="22"/>
    </w:rPr>
  </w:style>
  <w:style w:type="paragraph" w:customStyle="1" w:styleId="1-3">
    <w:name w:val="표준 1-3"/>
    <w:basedOn w:val="a6"/>
    <w:link w:val="1-3Char"/>
    <w:rsid w:val="001F353F"/>
    <w:pPr>
      <w:widowControl w:val="0"/>
      <w:wordWrap w:val="0"/>
      <w:autoSpaceDE w:val="0"/>
      <w:autoSpaceDN w:val="0"/>
      <w:adjustRightInd/>
      <w:spacing w:line="240" w:lineRule="auto"/>
      <w:ind w:left="400" w:hangingChars="200" w:hanging="40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1-3Char">
    <w:name w:val="표준 1-3 Char"/>
    <w:basedOn w:val="a7"/>
    <w:link w:val="1-3"/>
    <w:rsid w:val="001F353F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1F353F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30">
    <w:name w:val="부제목3"/>
    <w:basedOn w:val="a6"/>
    <w:link w:val="3Char0"/>
    <w:rsid w:val="00840F9C"/>
    <w:pPr>
      <w:keepNext/>
      <w:widowControl w:val="0"/>
      <w:numPr>
        <w:ilvl w:val="3"/>
        <w:numId w:val="46"/>
      </w:numPr>
      <w:tabs>
        <w:tab w:val="num" w:pos="360"/>
      </w:tabs>
      <w:wordWrap w:val="0"/>
      <w:autoSpaceDE w:val="0"/>
      <w:autoSpaceDN w:val="0"/>
      <w:adjustRightInd/>
      <w:spacing w:line="240" w:lineRule="auto"/>
      <w:textAlignment w:val="auto"/>
      <w:outlineLvl w:val="3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customStyle="1" w:styleId="110">
    <w:name w:val="1.1"/>
    <w:basedOn w:val="a6"/>
    <w:link w:val="11Char"/>
    <w:qFormat/>
    <w:rsid w:val="00840F9C"/>
    <w:pPr>
      <w:keepNext/>
      <w:widowControl w:val="0"/>
      <w:numPr>
        <w:ilvl w:val="1"/>
        <w:numId w:val="46"/>
      </w:numPr>
      <w:wordWrap w:val="0"/>
      <w:autoSpaceDE w:val="0"/>
      <w:autoSpaceDN w:val="0"/>
      <w:adjustRightInd/>
      <w:spacing w:line="240" w:lineRule="auto"/>
      <w:textAlignment w:val="auto"/>
      <w:outlineLvl w:val="1"/>
    </w:pPr>
    <w:rPr>
      <w:rFonts w:ascii="Arial" w:eastAsiaTheme="majorEastAsia" w:hAnsi="Arial" w:cs="Arial"/>
      <w:kern w:val="2"/>
      <w:sz w:val="28"/>
      <w:szCs w:val="28"/>
    </w:rPr>
  </w:style>
  <w:style w:type="paragraph" w:customStyle="1" w:styleId="111">
    <w:name w:val="1.1.1"/>
    <w:basedOn w:val="110"/>
    <w:link w:val="111Char"/>
    <w:qFormat/>
    <w:rsid w:val="00840F9C"/>
    <w:pPr>
      <w:numPr>
        <w:ilvl w:val="2"/>
      </w:numPr>
      <w:outlineLvl w:val="2"/>
    </w:pPr>
  </w:style>
  <w:style w:type="character" w:customStyle="1" w:styleId="111Char">
    <w:name w:val="1.1.1 Char"/>
    <w:basedOn w:val="a7"/>
    <w:link w:val="111"/>
    <w:rsid w:val="00840F9C"/>
    <w:rPr>
      <w:rFonts w:ascii="Arial" w:eastAsiaTheme="majorEastAsia" w:hAnsi="Arial" w:cs="Arial"/>
      <w:kern w:val="2"/>
      <w:sz w:val="28"/>
      <w:szCs w:val="28"/>
    </w:rPr>
  </w:style>
  <w:style w:type="paragraph" w:customStyle="1" w:styleId="11111">
    <w:name w:val="1.1.1.1.1"/>
    <w:basedOn w:val="a6"/>
    <w:link w:val="11111Char"/>
    <w:qFormat/>
    <w:rsid w:val="00840F9C"/>
    <w:pPr>
      <w:keepNext/>
      <w:widowControl w:val="0"/>
      <w:numPr>
        <w:ilvl w:val="4"/>
        <w:numId w:val="46"/>
      </w:numPr>
      <w:wordWrap w:val="0"/>
      <w:autoSpaceDE w:val="0"/>
      <w:autoSpaceDN w:val="0"/>
      <w:adjustRightInd/>
      <w:spacing w:line="240" w:lineRule="auto"/>
      <w:textAlignment w:val="auto"/>
      <w:outlineLvl w:val="4"/>
    </w:pPr>
    <w:rPr>
      <w:rFonts w:ascii="Arial" w:eastAsiaTheme="majorEastAsia" w:hAnsi="Arial" w:cs="Arial"/>
      <w:color w:val="000000" w:themeColor="text1"/>
      <w:kern w:val="2"/>
      <w:sz w:val="28"/>
      <w:szCs w:val="28"/>
    </w:rPr>
  </w:style>
  <w:style w:type="character" w:customStyle="1" w:styleId="Char7">
    <w:name w:val="목록 단락 Char"/>
    <w:basedOn w:val="a7"/>
    <w:link w:val="afd"/>
    <w:uiPriority w:val="34"/>
    <w:rsid w:val="006E0FFA"/>
    <w:rPr>
      <w:rFonts w:asciiTheme="minorHAnsi" w:eastAsia="맑은 고딕" w:hAnsiTheme="minorHAnsi"/>
      <w:sz w:val="22"/>
    </w:rPr>
  </w:style>
  <w:style w:type="character" w:customStyle="1" w:styleId="1Char">
    <w:name w:val="제목 1 Char"/>
    <w:aliases w:val="l1 Char,level 1 heading Char,H1 Char,level1 Char,level1 + (영어) Times New Roman Char,(한글) 굴림 Char,왼쪽:  0 cm Char,첫 줄:  0 cm Char,줄 간격: ... ... Char,Annex Char,I Char,I1 Char,Annex1 Char,I2 Char,Annex2 Char,I11 Char,Annex11 Char,Annex3 Char"/>
    <w:basedOn w:val="a7"/>
    <w:link w:val="1"/>
    <w:uiPriority w:val="9"/>
    <w:rsid w:val="007C0441"/>
    <w:rPr>
      <w:rFonts w:ascii="Calibri" w:eastAsiaTheme="minorEastAsia" w:hAnsi="Calibri"/>
      <w:b/>
      <w:kern w:val="28"/>
      <w:sz w:val="28"/>
      <w:szCs w:val="24"/>
    </w:rPr>
  </w:style>
  <w:style w:type="character" w:customStyle="1" w:styleId="2Char">
    <w:name w:val="제목 2 Char"/>
    <w:aliases w:val="H2 Char"/>
    <w:basedOn w:val="a7"/>
    <w:link w:val="2"/>
    <w:uiPriority w:val="9"/>
    <w:rsid w:val="007C0441"/>
    <w:rPr>
      <w:rFonts w:ascii="Calibri" w:eastAsia="맑은 고딕" w:hAnsi="Calibri"/>
      <w:b/>
      <w:sz w:val="24"/>
    </w:rPr>
  </w:style>
  <w:style w:type="paragraph" w:styleId="aff6">
    <w:name w:val="Title"/>
    <w:basedOn w:val="a6"/>
    <w:next w:val="a6"/>
    <w:link w:val="Char9"/>
    <w:uiPriority w:val="10"/>
    <w:rsid w:val="007C0441"/>
    <w:pPr>
      <w:widowControl w:val="0"/>
      <w:wordWrap w:val="0"/>
      <w:autoSpaceDE w:val="0"/>
      <w:autoSpaceDN w:val="0"/>
      <w:adjustRightInd/>
      <w:spacing w:before="240" w:after="120" w:line="240" w:lineRule="auto"/>
      <w:jc w:val="center"/>
      <w:textAlignment w:val="auto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9">
    <w:name w:val="제목 Char"/>
    <w:basedOn w:val="a7"/>
    <w:link w:val="aff6"/>
    <w:uiPriority w:val="10"/>
    <w:rsid w:val="007C04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6">
    <w:name w:val="메인제목1"/>
    <w:basedOn w:val="aff6"/>
    <w:link w:val="1Char1"/>
    <w:rsid w:val="007C0441"/>
    <w:pPr>
      <w:jc w:val="left"/>
      <w:outlineLvl w:val="9"/>
    </w:pPr>
    <w:rPr>
      <w:color w:val="FF0000"/>
      <w:sz w:val="56"/>
      <w:szCs w:val="56"/>
    </w:rPr>
  </w:style>
  <w:style w:type="paragraph" w:customStyle="1" w:styleId="25">
    <w:name w:val="메인제목2"/>
    <w:basedOn w:val="aff6"/>
    <w:link w:val="2Char2"/>
    <w:rsid w:val="007C0441"/>
    <w:pPr>
      <w:jc w:val="right"/>
      <w:outlineLvl w:val="9"/>
    </w:pPr>
    <w:rPr>
      <w:sz w:val="48"/>
      <w:szCs w:val="48"/>
    </w:rPr>
  </w:style>
  <w:style w:type="character" w:customStyle="1" w:styleId="1Char1">
    <w:name w:val="메인제목1 Char"/>
    <w:basedOn w:val="Char9"/>
    <w:link w:val="16"/>
    <w:rsid w:val="007C0441"/>
    <w:rPr>
      <w:rFonts w:asciiTheme="majorHAnsi" w:eastAsiaTheme="majorEastAsia" w:hAnsiTheme="majorHAnsi" w:cstheme="majorBidi"/>
      <w:b/>
      <w:bCs/>
      <w:color w:val="FF0000"/>
      <w:kern w:val="2"/>
      <w:sz w:val="56"/>
      <w:szCs w:val="56"/>
    </w:rPr>
  </w:style>
  <w:style w:type="paragraph" w:customStyle="1" w:styleId="17">
    <w:name w:val="부제목1"/>
    <w:basedOn w:val="1"/>
    <w:link w:val="1Char2"/>
    <w:rsid w:val="007C0441"/>
    <w:pPr>
      <w:numPr>
        <w:numId w:val="0"/>
      </w:numPr>
      <w:autoSpaceDE w:val="0"/>
      <w:autoSpaceDN w:val="0"/>
      <w:adjustRightInd/>
      <w:spacing w:before="0" w:after="0" w:line="240" w:lineRule="auto"/>
      <w:textAlignment w:val="auto"/>
      <w:outlineLvl w:val="9"/>
    </w:pPr>
    <w:rPr>
      <w:rFonts w:asciiTheme="majorHAnsi" w:eastAsiaTheme="minorHAnsi" w:hAnsiTheme="majorHAnsi" w:cstheme="majorBidi"/>
      <w:b w:val="0"/>
      <w:kern w:val="2"/>
      <w:szCs w:val="28"/>
    </w:rPr>
  </w:style>
  <w:style w:type="character" w:customStyle="1" w:styleId="2Char2">
    <w:name w:val="메인제목2 Char"/>
    <w:basedOn w:val="Char9"/>
    <w:link w:val="25"/>
    <w:rsid w:val="007C0441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1Char2">
    <w:name w:val="부제목1 Char"/>
    <w:basedOn w:val="1Char"/>
    <w:link w:val="17"/>
    <w:rsid w:val="007C0441"/>
    <w:rPr>
      <w:rFonts w:asciiTheme="majorHAnsi" w:eastAsiaTheme="minorHAnsi" w:hAnsiTheme="majorHAnsi" w:cstheme="majorBidi"/>
      <w:b w:val="0"/>
      <w:kern w:val="2"/>
      <w:sz w:val="28"/>
      <w:szCs w:val="28"/>
    </w:rPr>
  </w:style>
  <w:style w:type="paragraph" w:customStyle="1" w:styleId="2-1">
    <w:name w:val="메인제목2-1"/>
    <w:basedOn w:val="a6"/>
    <w:link w:val="2-1Char"/>
    <w:rsid w:val="007C0441"/>
    <w:pPr>
      <w:widowControl w:val="0"/>
      <w:wordWrap w:val="0"/>
      <w:autoSpaceDE w:val="0"/>
      <w:autoSpaceDN w:val="0"/>
      <w:adjustRightInd/>
      <w:spacing w:line="240" w:lineRule="auto"/>
      <w:jc w:val="right"/>
      <w:textAlignment w:val="auto"/>
    </w:pPr>
    <w:rPr>
      <w:rFonts w:eastAsiaTheme="minorEastAsia" w:cstheme="minorBidi"/>
      <w:kern w:val="2"/>
      <w:sz w:val="28"/>
      <w:szCs w:val="28"/>
    </w:rPr>
  </w:style>
  <w:style w:type="character" w:customStyle="1" w:styleId="2-1Char">
    <w:name w:val="메인제목2-1 Char"/>
    <w:basedOn w:val="a7"/>
    <w:link w:val="2-1"/>
    <w:rsid w:val="007C0441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26">
    <w:name w:val="표준2"/>
    <w:basedOn w:val="a6"/>
    <w:link w:val="2Char3"/>
    <w:rsid w:val="007C0441"/>
    <w:pPr>
      <w:widowControl w:val="0"/>
      <w:wordWrap w:val="0"/>
      <w:autoSpaceDE w:val="0"/>
      <w:autoSpaceDN w:val="0"/>
      <w:adjustRightInd/>
      <w:spacing w:line="240" w:lineRule="auto"/>
      <w:ind w:left="76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2Char3">
    <w:name w:val="표준2 Char"/>
    <w:basedOn w:val="a7"/>
    <w:link w:val="26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1"/>
    <w:basedOn w:val="1"/>
    <w:link w:val="1Char3"/>
    <w:rsid w:val="007C0441"/>
    <w:pPr>
      <w:numPr>
        <w:numId w:val="51"/>
      </w:numPr>
      <w:autoSpaceDE w:val="0"/>
      <w:autoSpaceDN w:val="0"/>
      <w:adjustRightInd/>
      <w:spacing w:before="0" w:after="0" w:line="240" w:lineRule="auto"/>
      <w:textAlignment w:val="auto"/>
    </w:pPr>
    <w:rPr>
      <w:rFonts w:asciiTheme="majorHAnsi" w:eastAsiaTheme="majorEastAsia" w:hAnsiTheme="majorHAnsi" w:cstheme="majorBidi"/>
      <w:b w:val="0"/>
      <w:kern w:val="2"/>
      <w:szCs w:val="28"/>
    </w:rPr>
  </w:style>
  <w:style w:type="paragraph" w:customStyle="1" w:styleId="2-">
    <w:name w:val="부제목2-표준"/>
    <w:basedOn w:val="a6"/>
    <w:link w:val="2-Char"/>
    <w:rsid w:val="007C0441"/>
    <w:pPr>
      <w:widowControl w:val="0"/>
      <w:wordWrap w:val="0"/>
      <w:autoSpaceDE w:val="0"/>
      <w:autoSpaceDN w:val="0"/>
      <w:adjustRightInd/>
      <w:spacing w:line="240" w:lineRule="auto"/>
      <w:ind w:left="567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1Char3">
    <w:name w:val="1 Char"/>
    <w:basedOn w:val="1Char"/>
    <w:link w:val="11"/>
    <w:rsid w:val="007C0441"/>
    <w:rPr>
      <w:rFonts w:asciiTheme="majorHAnsi" w:eastAsiaTheme="majorEastAsia" w:hAnsiTheme="majorHAnsi" w:cstheme="majorBidi"/>
      <w:b w:val="0"/>
      <w:kern w:val="2"/>
      <w:sz w:val="28"/>
      <w:szCs w:val="28"/>
    </w:rPr>
  </w:style>
  <w:style w:type="character" w:customStyle="1" w:styleId="2-Char">
    <w:name w:val="부제목2-표준 Char"/>
    <w:basedOn w:val="a7"/>
    <w:link w:val="2-"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각주 텍스트 Char"/>
    <w:basedOn w:val="a7"/>
    <w:link w:val="af0"/>
    <w:uiPriority w:val="99"/>
    <w:semiHidden/>
    <w:rsid w:val="007C0441"/>
    <w:rPr>
      <w:rFonts w:asciiTheme="minorHAnsi" w:eastAsia="맑은 고딕" w:hAnsiTheme="minorHAnsi"/>
      <w:sz w:val="22"/>
    </w:rPr>
  </w:style>
  <w:style w:type="paragraph" w:styleId="aff7">
    <w:name w:val="endnote text"/>
    <w:basedOn w:val="a6"/>
    <w:link w:val="Chara"/>
    <w:uiPriority w:val="99"/>
    <w:semiHidden/>
    <w:unhideWhenUsed/>
    <w:rsid w:val="007C0441"/>
    <w:pPr>
      <w:widowControl w:val="0"/>
      <w:wordWrap w:val="0"/>
      <w:autoSpaceDE w:val="0"/>
      <w:autoSpaceDN w:val="0"/>
      <w:adjustRightInd/>
      <w:snapToGrid w:val="0"/>
      <w:spacing w:line="240" w:lineRule="auto"/>
      <w:jc w:val="left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a">
    <w:name w:val="미주 텍스트 Char"/>
    <w:basedOn w:val="a7"/>
    <w:link w:val="aff7"/>
    <w:uiPriority w:val="99"/>
    <w:semiHidden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styleId="aff8">
    <w:name w:val="endnote reference"/>
    <w:basedOn w:val="a7"/>
    <w:uiPriority w:val="99"/>
    <w:semiHidden/>
    <w:unhideWhenUsed/>
    <w:rsid w:val="007C0441"/>
    <w:rPr>
      <w:vertAlign w:val="superscript"/>
    </w:rPr>
  </w:style>
  <w:style w:type="paragraph" w:customStyle="1" w:styleId="-11">
    <w:name w:val="표준 - 1"/>
    <w:basedOn w:val="a6"/>
    <w:link w:val="-1Char"/>
    <w:rsid w:val="007C0441"/>
    <w:pPr>
      <w:widowControl w:val="0"/>
      <w:wordWrap w:val="0"/>
      <w:autoSpaceDE w:val="0"/>
      <w:autoSpaceDN w:val="0"/>
      <w:adjustRightInd/>
      <w:spacing w:line="240" w:lineRule="auto"/>
      <w:ind w:left="795" w:firstLine="80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-1Char">
    <w:name w:val="표준 - 1 Char"/>
    <w:basedOn w:val="a7"/>
    <w:link w:val="-11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-3">
    <w:name w:val="표준 - 3"/>
    <w:basedOn w:val="afd"/>
    <w:link w:val="-3Char"/>
    <w:rsid w:val="007C0441"/>
    <w:pPr>
      <w:widowControl w:val="0"/>
      <w:numPr>
        <w:numId w:val="52"/>
      </w:numPr>
      <w:wordWrap w:val="0"/>
      <w:autoSpaceDE w:val="0"/>
      <w:autoSpaceDN w:val="0"/>
      <w:adjustRightInd/>
      <w:spacing w:line="240" w:lineRule="auto"/>
      <w:ind w:leftChars="498" w:left="498"/>
      <w:textAlignment w:val="auto"/>
    </w:pPr>
    <w:rPr>
      <w:rFonts w:eastAsiaTheme="minorEastAsia" w:cstheme="minorBidi"/>
      <w:kern w:val="2"/>
      <w:szCs w:val="22"/>
    </w:rPr>
  </w:style>
  <w:style w:type="paragraph" w:customStyle="1" w:styleId="-1-1">
    <w:name w:val="표준 - 1 - 1"/>
    <w:basedOn w:val="-11"/>
    <w:link w:val="-1-1Char"/>
    <w:rsid w:val="007C0441"/>
    <w:pPr>
      <w:ind w:leftChars="698" w:left="1396" w:firstLine="0"/>
    </w:pPr>
  </w:style>
  <w:style w:type="character" w:customStyle="1" w:styleId="-3Char">
    <w:name w:val="표준 - 3 Char"/>
    <w:basedOn w:val="Char7"/>
    <w:link w:val="-3"/>
    <w:rsid w:val="007C0441"/>
    <w:rPr>
      <w:rFonts w:asciiTheme="minorHAnsi" w:eastAsiaTheme="minorEastAsia" w:hAnsiTheme="minorHAnsi" w:cstheme="minorBidi"/>
      <w:kern w:val="2"/>
      <w:sz w:val="22"/>
      <w:szCs w:val="22"/>
    </w:rPr>
  </w:style>
  <w:style w:type="character" w:customStyle="1" w:styleId="-1-1Char">
    <w:name w:val="표준 - 1 - 1 Char"/>
    <w:basedOn w:val="-1Char"/>
    <w:link w:val="-1-1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aff9">
    <w:name w:val="표준 크게"/>
    <w:basedOn w:val="a6"/>
    <w:link w:val="Charb"/>
    <w:rsid w:val="007C0441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Theme="minorEastAsia" w:cstheme="minorBidi"/>
      <w:kern w:val="2"/>
      <w:sz w:val="24"/>
      <w:szCs w:val="24"/>
    </w:rPr>
  </w:style>
  <w:style w:type="paragraph" w:customStyle="1" w:styleId="affa">
    <w:name w:val="표준 크게 다음"/>
    <w:basedOn w:val="a6"/>
    <w:link w:val="Charc"/>
    <w:rsid w:val="007C0441"/>
    <w:pPr>
      <w:widowControl w:val="0"/>
      <w:wordWrap w:val="0"/>
      <w:autoSpaceDE w:val="0"/>
      <w:autoSpaceDN w:val="0"/>
      <w:adjustRightInd/>
      <w:spacing w:line="240" w:lineRule="auto"/>
      <w:ind w:leftChars="399" w:left="798" w:firstLine="2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b">
    <w:name w:val="표준 크게 Char"/>
    <w:basedOn w:val="a7"/>
    <w:link w:val="aff9"/>
    <w:rsid w:val="007C0441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c">
    <w:name w:val="표준 크게 다음 Char"/>
    <w:basedOn w:val="a7"/>
    <w:link w:val="affa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41">
    <w:name w:val="표준4"/>
    <w:basedOn w:val="1-3"/>
    <w:link w:val="4Char0"/>
    <w:rsid w:val="007C0441"/>
    <w:pPr>
      <w:ind w:firstLineChars="0" w:firstLine="0"/>
    </w:pPr>
  </w:style>
  <w:style w:type="character" w:customStyle="1" w:styleId="3Char0">
    <w:name w:val="부제목3 Char"/>
    <w:basedOn w:val="1Char3"/>
    <w:link w:val="30"/>
    <w:rsid w:val="007C0441"/>
    <w:rPr>
      <w:rFonts w:asciiTheme="majorHAnsi" w:eastAsiaTheme="majorEastAsia" w:hAnsiTheme="majorHAnsi" w:cstheme="majorBidi"/>
      <w:b w:val="0"/>
      <w:kern w:val="2"/>
      <w:sz w:val="28"/>
      <w:szCs w:val="28"/>
    </w:rPr>
  </w:style>
  <w:style w:type="character" w:customStyle="1" w:styleId="4Char0">
    <w:name w:val="표준4 Char"/>
    <w:basedOn w:val="1-3Char"/>
    <w:link w:val="41"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customStyle="1" w:styleId="1Char0">
    <w:name w:val="스타일1 Char"/>
    <w:basedOn w:val="Char7"/>
    <w:link w:val="10"/>
    <w:rsid w:val="007C0441"/>
    <w:rPr>
      <w:rFonts w:ascii="맑은 고딕" w:eastAsia="맑은 고딕" w:hAnsi="맑은 고딕"/>
      <w:b/>
      <w:sz w:val="22"/>
      <w:szCs w:val="24"/>
    </w:rPr>
  </w:style>
  <w:style w:type="paragraph" w:customStyle="1" w:styleId="33">
    <w:name w:val="스타일3"/>
    <w:basedOn w:val="24"/>
    <w:link w:val="3Char1"/>
    <w:rsid w:val="007C0441"/>
    <w:pPr>
      <w:keepNext w:val="0"/>
      <w:keepLines w:val="0"/>
      <w:widowControl w:val="0"/>
      <w:numPr>
        <w:ilvl w:val="0"/>
        <w:numId w:val="0"/>
      </w:numPr>
      <w:tabs>
        <w:tab w:val="clear" w:pos="3600"/>
      </w:tabs>
      <w:suppressAutoHyphens w:val="0"/>
      <w:wordWrap w:val="0"/>
      <w:autoSpaceDE w:val="0"/>
      <w:autoSpaceDN w:val="0"/>
      <w:spacing w:before="0" w:after="0" w:line="240" w:lineRule="auto"/>
      <w:ind w:rightChars="0" w:right="0" w:hanging="360"/>
      <w:outlineLvl w:val="9"/>
    </w:pPr>
    <w:rPr>
      <w:rFonts w:asciiTheme="minorHAnsi" w:eastAsiaTheme="minorEastAsia" w:hAnsiTheme="minorHAnsi" w:cstheme="minorBidi"/>
      <w:b w:val="0"/>
      <w:kern w:val="2"/>
      <w:szCs w:val="22"/>
    </w:rPr>
  </w:style>
  <w:style w:type="character" w:customStyle="1" w:styleId="3Char1">
    <w:name w:val="스타일3 Char"/>
    <w:basedOn w:val="2Char1"/>
    <w:link w:val="33"/>
    <w:rsid w:val="007C0441"/>
    <w:rPr>
      <w:rFonts w:asciiTheme="minorHAnsi" w:eastAsiaTheme="minorEastAsia" w:hAnsiTheme="minorHAnsi" w:cstheme="minorBidi"/>
      <w:b w:val="0"/>
      <w:kern w:val="2"/>
      <w:sz w:val="24"/>
      <w:szCs w:val="22"/>
    </w:rPr>
  </w:style>
  <w:style w:type="character" w:customStyle="1" w:styleId="11Char">
    <w:name w:val="1.1 Char"/>
    <w:basedOn w:val="1Char3"/>
    <w:link w:val="110"/>
    <w:rsid w:val="007C0441"/>
    <w:rPr>
      <w:rFonts w:ascii="Arial" w:eastAsiaTheme="majorEastAsia" w:hAnsi="Arial" w:cs="Arial"/>
      <w:b w:val="0"/>
      <w:kern w:val="2"/>
      <w:sz w:val="28"/>
      <w:szCs w:val="28"/>
    </w:rPr>
  </w:style>
  <w:style w:type="paragraph" w:customStyle="1" w:styleId="1111">
    <w:name w:val="1.1.1.1"/>
    <w:basedOn w:val="111"/>
    <w:link w:val="1111Char"/>
    <w:rsid w:val="007C0441"/>
    <w:pPr>
      <w:numPr>
        <w:numId w:val="2"/>
      </w:numPr>
    </w:pPr>
  </w:style>
  <w:style w:type="character" w:customStyle="1" w:styleId="1111Char">
    <w:name w:val="1.1.1.1 Char"/>
    <w:basedOn w:val="3Char0"/>
    <w:link w:val="1111"/>
    <w:rsid w:val="007C0441"/>
    <w:rPr>
      <w:rFonts w:ascii="Arial" w:eastAsiaTheme="majorEastAsia" w:hAnsi="Arial" w:cs="Arial"/>
      <w:b w:val="0"/>
      <w:kern w:val="2"/>
      <w:sz w:val="28"/>
      <w:szCs w:val="28"/>
    </w:rPr>
  </w:style>
  <w:style w:type="character" w:customStyle="1" w:styleId="11111Char">
    <w:name w:val="1.1.1.1.1 Char"/>
    <w:basedOn w:val="3Char0"/>
    <w:link w:val="11111"/>
    <w:rsid w:val="007C0441"/>
    <w:rPr>
      <w:rFonts w:ascii="Arial" w:eastAsiaTheme="majorEastAsia" w:hAnsi="Arial" w:cs="Arial"/>
      <w:b w:val="0"/>
      <w:color w:val="000000" w:themeColor="text1"/>
      <w:kern w:val="2"/>
      <w:sz w:val="28"/>
      <w:szCs w:val="28"/>
    </w:rPr>
  </w:style>
  <w:style w:type="character" w:customStyle="1" w:styleId="longtext">
    <w:name w:val="long_text"/>
    <w:basedOn w:val="a7"/>
    <w:rsid w:val="007C0441"/>
  </w:style>
  <w:style w:type="paragraph" w:styleId="affb">
    <w:name w:val="Date"/>
    <w:basedOn w:val="a6"/>
    <w:next w:val="a6"/>
    <w:link w:val="Chard"/>
    <w:uiPriority w:val="99"/>
    <w:semiHidden/>
    <w:unhideWhenUsed/>
    <w:rsid w:val="007C0441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d">
    <w:name w:val="날짜 Char"/>
    <w:basedOn w:val="a7"/>
    <w:link w:val="affb"/>
    <w:uiPriority w:val="99"/>
    <w:semiHidden/>
    <w:rsid w:val="007C0441"/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409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881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4784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79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0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24288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6557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63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7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2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1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5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6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3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2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1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4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4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4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0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6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4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6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8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8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4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2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4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4574885f-ad57-44f4-a274-20f1650103f3">
      <UserInfo>
        <DisplayName/>
        <AccountId xsi:nil="true"/>
        <AccountType/>
      </UserInfo>
    </SharedWithUsers>
    <TaxCatchAll xmlns="4574885f-ad57-44f4-a274-20f1650103f3" xsi:nil="true"/>
    <lcf76f155ced4ddcb4097134ff3c332f xmlns="2950f8b9-a144-4ac1-a2a6-92a58235e8b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4DA066A05C334C9C0864CA11605A50" ma:contentTypeVersion="12" ma:contentTypeDescription="새 문서를 만듭니다." ma:contentTypeScope="" ma:versionID="13d97ab94b5b185db3d2aa3e2f203bc6">
  <xsd:schema xmlns:xsd="http://www.w3.org/2001/XMLSchema" xmlns:xs="http://www.w3.org/2001/XMLSchema" xmlns:p="http://schemas.microsoft.com/office/2006/metadata/properties" xmlns:ns2="2950f8b9-a144-4ac1-a2a6-92a58235e8ba" xmlns:ns3="4574885f-ad57-44f4-a274-20f1650103f3" targetNamespace="http://schemas.microsoft.com/office/2006/metadata/properties" ma:root="true" ma:fieldsID="f0b3e85c1b4c6856f48daf38195f8166" ns2:_="" ns3:_="">
    <xsd:import namespace="2950f8b9-a144-4ac1-a2a6-92a58235e8ba"/>
    <xsd:import namespace="4574885f-ad57-44f4-a274-20f165010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0f8b9-a144-4ac1-a2a6-92a58235e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5dda7556-20c1-4e2f-9605-fd1b25b54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4885f-ad57-44f4-a274-20f1650103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3a078c4-2d8d-4a4c-b6d9-be65414703f9}" ma:internalName="TaxCatchAll" ma:showField="CatchAllData" ma:web="4574885f-ad57-44f4-a274-20f165010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7BD862-0095-46CA-8B03-E78ED848C68D}">
  <ds:schemaRefs>
    <ds:schemaRef ds:uri="http://schemas.microsoft.com/office/2006/metadata/properties"/>
    <ds:schemaRef ds:uri="4574885f-ad57-44f4-a274-20f1650103f3"/>
    <ds:schemaRef ds:uri="2950f8b9-a144-4ac1-a2a6-92a58235e8ba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5327EB-0A37-438C-AE0F-2B5694520B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F2DA9F-B94A-44A8-BD68-2A8DAD57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0f8b9-a144-4ac1-a2a6-92a58235e8ba"/>
    <ds:schemaRef ds:uri="4574885f-ad57-44f4-a274-20f165010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6E1DCE-3138-4B70-8232-10227C43E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172</TotalTime>
  <Pages>14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1.1</dc:creator>
  <cp:keywords/>
  <dc:description/>
  <cp:lastModifiedBy>j</cp:lastModifiedBy>
  <cp:revision>630</cp:revision>
  <cp:lastPrinted>2020-07-27T21:04:00Z</cp:lastPrinted>
  <dcterms:created xsi:type="dcterms:W3CDTF">2020-08-31T23:07:00Z</dcterms:created>
  <dcterms:modified xsi:type="dcterms:W3CDTF">2023-04-24T03:48:00Z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0x010100AE4DA066A05C334C9C0864CA11605A50</vt:lpwstr>
  </property>
  <property fmtid="{D5CDD505-2E9C-101B-9397-08002B2CF9AE}" pid="3" name="Order">
    <vt:r8>594900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